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9DA249" w14:textId="77777777" w:rsidR="00CA5897" w:rsidRPr="00EC27F5" w:rsidRDefault="00EC27F5" w:rsidP="00EC27F5">
      <w:pPr>
        <w:jc w:val="center"/>
        <w:rPr>
          <w:rStyle w:val="Strong"/>
          <w:rFonts w:ascii="Verdana" w:hAnsi="Verdana"/>
          <w:color w:val="222222"/>
          <w:u w:val="single"/>
          <w:shd w:val="clear" w:color="auto" w:fill="FFFFFF"/>
        </w:rPr>
      </w:pPr>
      <w:r w:rsidRPr="00EC27F5">
        <w:rPr>
          <w:rStyle w:val="Strong"/>
          <w:rFonts w:ascii="Verdana" w:hAnsi="Verdana"/>
          <w:color w:val="222222"/>
          <w:u w:val="single"/>
          <w:shd w:val="clear" w:color="auto" w:fill="FFFFFF"/>
        </w:rPr>
        <w:t>Information on Writing a White Paper</w:t>
      </w:r>
      <w:r w:rsidR="005D5E52">
        <w:rPr>
          <w:rStyle w:val="FootnoteReference"/>
          <w:rFonts w:ascii="Verdana" w:hAnsi="Verdana"/>
          <w:b/>
          <w:bCs/>
          <w:color w:val="222222"/>
          <w:u w:val="single"/>
          <w:shd w:val="clear" w:color="auto" w:fill="FFFFFF"/>
        </w:rPr>
        <w:footnoteReference w:id="1"/>
      </w:r>
      <w:r w:rsidRPr="00EC27F5">
        <w:rPr>
          <w:rStyle w:val="Strong"/>
          <w:rFonts w:ascii="Verdana" w:hAnsi="Verdana"/>
          <w:color w:val="222222"/>
          <w:u w:val="single"/>
          <w:shd w:val="clear" w:color="auto" w:fill="FFFFFF"/>
        </w:rPr>
        <w:t xml:space="preserve"> and Use of this Document</w:t>
      </w:r>
    </w:p>
    <w:p w14:paraId="0267B3CC" w14:textId="77777777" w:rsidR="00EC27F5" w:rsidRDefault="00EC27F5" w:rsidP="00CA5897">
      <w:pPr>
        <w:rPr>
          <w:rStyle w:val="Strong"/>
          <w:rFonts w:ascii="Verdana" w:hAnsi="Verdana"/>
          <w:color w:val="222222"/>
          <w:shd w:val="clear" w:color="auto" w:fill="FFFFFF"/>
        </w:rPr>
      </w:pPr>
    </w:p>
    <w:p w14:paraId="5F695473" w14:textId="77777777" w:rsidR="005461D0" w:rsidRDefault="00CA5897" w:rsidP="00CA5897">
      <w:pPr>
        <w:rPr>
          <w:rFonts w:ascii="Verdana" w:hAnsi="Verdana"/>
          <w:color w:val="222222"/>
          <w:shd w:val="clear" w:color="auto" w:fill="FFFFFF"/>
        </w:rPr>
      </w:pPr>
      <w:r w:rsidRPr="00C203AD">
        <w:rPr>
          <w:rStyle w:val="Strong"/>
          <w:rFonts w:ascii="Verdana" w:hAnsi="Verdana"/>
          <w:color w:val="222222"/>
          <w:shd w:val="clear" w:color="auto" w:fill="FFFFFF"/>
        </w:rPr>
        <w:t>“A white paper is a persuasive essay that uses facts and logic to promote a certain product, service, or viewpoint</w:t>
      </w:r>
      <w:r w:rsidRPr="00C203AD">
        <w:rPr>
          <w:rFonts w:ascii="Verdana" w:hAnsi="Verdana"/>
          <w:color w:val="222222"/>
          <w:shd w:val="clear" w:color="auto" w:fill="FFFFFF"/>
        </w:rPr>
        <w:t>.”</w:t>
      </w:r>
      <w:r>
        <w:rPr>
          <w:rStyle w:val="FootnoteReference"/>
          <w:rFonts w:ascii="Verdana" w:hAnsi="Verdana"/>
          <w:color w:val="222222"/>
          <w:shd w:val="clear" w:color="auto" w:fill="FFFFFF"/>
        </w:rPr>
        <w:footnoteReference w:id="2"/>
      </w:r>
      <w:r w:rsidR="00DF1721">
        <w:rPr>
          <w:rFonts w:ascii="Verdana" w:hAnsi="Verdana"/>
          <w:color w:val="222222"/>
          <w:shd w:val="clear" w:color="auto" w:fill="FFFFFF"/>
        </w:rPr>
        <w:t xml:space="preserve"> </w:t>
      </w:r>
      <w:r w:rsidRPr="00C203AD">
        <w:rPr>
          <w:rFonts w:ascii="Verdana" w:hAnsi="Verdana"/>
          <w:color w:val="222222"/>
          <w:shd w:val="clear" w:color="auto" w:fill="FFFFFF"/>
        </w:rPr>
        <w:t xml:space="preserve">In this case you are promoting what you have done in your </w:t>
      </w:r>
      <w:r w:rsidR="00DF1721">
        <w:rPr>
          <w:rFonts w:ascii="Verdana" w:hAnsi="Verdana"/>
          <w:color w:val="222222"/>
          <w:shd w:val="clear" w:color="auto" w:fill="FFFFFF"/>
        </w:rPr>
        <w:t>coursework</w:t>
      </w:r>
      <w:r w:rsidRPr="00C203AD">
        <w:rPr>
          <w:rFonts w:ascii="Verdana" w:hAnsi="Verdana"/>
          <w:color w:val="222222"/>
          <w:shd w:val="clear" w:color="auto" w:fill="FFFFFF"/>
        </w:rPr>
        <w:t>.</w:t>
      </w:r>
      <w:r>
        <w:rPr>
          <w:rFonts w:ascii="Verdana" w:hAnsi="Verdana"/>
          <w:color w:val="222222"/>
          <w:shd w:val="clear" w:color="auto" w:fill="FFFFFF"/>
        </w:rPr>
        <w:t xml:space="preserve"> </w:t>
      </w:r>
    </w:p>
    <w:p w14:paraId="66D9BA96" w14:textId="77777777" w:rsidR="001E01AD" w:rsidRDefault="001E01AD" w:rsidP="00CA5897">
      <w:pPr>
        <w:rPr>
          <w:rFonts w:ascii="Verdana" w:hAnsi="Verdana"/>
          <w:color w:val="222222"/>
          <w:shd w:val="clear" w:color="auto" w:fill="FFFFFF"/>
        </w:rPr>
      </w:pPr>
    </w:p>
    <w:p w14:paraId="49D7F22B" w14:textId="77777777" w:rsidR="00CA5897" w:rsidRPr="001E01AD" w:rsidRDefault="00C545A5" w:rsidP="001E01AD">
      <w:pPr>
        <w:pStyle w:val="ListParagraph"/>
        <w:numPr>
          <w:ilvl w:val="0"/>
          <w:numId w:val="37"/>
        </w:numPr>
        <w:rPr>
          <w:rFonts w:ascii="Verdana" w:hAnsi="Verdana"/>
          <w:color w:val="222222"/>
          <w:shd w:val="clear" w:color="auto" w:fill="FFFFFF"/>
        </w:rPr>
      </w:pPr>
      <w:r w:rsidRPr="001E01AD">
        <w:rPr>
          <w:rFonts w:ascii="Verdana" w:hAnsi="Verdana"/>
          <w:color w:val="222222"/>
          <w:shd w:val="clear" w:color="auto" w:fill="FFFFFF"/>
        </w:rPr>
        <w:t xml:space="preserve">Remember </w:t>
      </w:r>
      <w:r w:rsidR="00482333" w:rsidRPr="001E01AD">
        <w:rPr>
          <w:rFonts w:ascii="Verdana" w:hAnsi="Verdana"/>
          <w:b/>
          <w:color w:val="222222"/>
          <w:shd w:val="clear" w:color="auto" w:fill="FFFFFF"/>
        </w:rPr>
        <w:t>do</w:t>
      </w:r>
      <w:r w:rsidR="00482333" w:rsidRPr="001E01AD">
        <w:rPr>
          <w:rFonts w:ascii="Verdana" w:hAnsi="Verdana"/>
          <w:color w:val="222222"/>
          <w:shd w:val="clear" w:color="auto" w:fill="FFFFFF"/>
        </w:rPr>
        <w:t xml:space="preserve"> </w:t>
      </w:r>
      <w:r w:rsidRPr="001E01AD">
        <w:rPr>
          <w:rFonts w:ascii="Verdana" w:hAnsi="Verdana"/>
          <w:b/>
          <w:color w:val="222222"/>
          <w:shd w:val="clear" w:color="auto" w:fill="FFFFFF"/>
        </w:rPr>
        <w:t>not</w:t>
      </w:r>
      <w:r w:rsidRPr="001E01AD">
        <w:rPr>
          <w:rFonts w:ascii="Verdana" w:hAnsi="Verdana"/>
          <w:color w:val="222222"/>
          <w:shd w:val="clear" w:color="auto" w:fill="FFFFFF"/>
        </w:rPr>
        <w:t xml:space="preserve"> </w:t>
      </w:r>
      <w:r w:rsidRPr="001E01AD">
        <w:rPr>
          <w:rFonts w:ascii="Verdana" w:hAnsi="Verdana"/>
          <w:b/>
          <w:color w:val="222222"/>
          <w:shd w:val="clear" w:color="auto" w:fill="FFFFFF"/>
        </w:rPr>
        <w:t>to write in the first person</w:t>
      </w:r>
      <w:r w:rsidRPr="001E01AD">
        <w:rPr>
          <w:rFonts w:ascii="Verdana" w:hAnsi="Verdana"/>
          <w:color w:val="222222"/>
          <w:shd w:val="clear" w:color="auto" w:fill="FFFFFF"/>
        </w:rPr>
        <w:t xml:space="preserve"> in any section of your report.</w:t>
      </w:r>
    </w:p>
    <w:p w14:paraId="7C72481D" w14:textId="77777777" w:rsidR="00DF1721" w:rsidRPr="001E01AD" w:rsidRDefault="00DF1721" w:rsidP="001E01AD">
      <w:pPr>
        <w:pStyle w:val="ListParagraph"/>
        <w:numPr>
          <w:ilvl w:val="0"/>
          <w:numId w:val="37"/>
        </w:numPr>
        <w:rPr>
          <w:rFonts w:ascii="Verdana" w:hAnsi="Verdana"/>
          <w:color w:val="222222"/>
          <w:shd w:val="clear" w:color="auto" w:fill="FFFFFF"/>
        </w:rPr>
      </w:pPr>
      <w:r w:rsidRPr="001E01AD">
        <w:rPr>
          <w:rFonts w:ascii="Verdana" w:hAnsi="Verdana"/>
          <w:color w:val="222222"/>
          <w:shd w:val="clear" w:color="auto" w:fill="FFFFFF"/>
        </w:rPr>
        <w:t>All sections should be numbered.</w:t>
      </w:r>
    </w:p>
    <w:p w14:paraId="47458156" w14:textId="77777777" w:rsidR="00CA5897" w:rsidRPr="001E01AD" w:rsidRDefault="00DF1721" w:rsidP="001E01AD">
      <w:pPr>
        <w:pStyle w:val="ListParagraph"/>
        <w:numPr>
          <w:ilvl w:val="0"/>
          <w:numId w:val="37"/>
        </w:numPr>
        <w:rPr>
          <w:rFonts w:ascii="Verdana" w:hAnsi="Verdana"/>
          <w:color w:val="222222"/>
          <w:shd w:val="clear" w:color="auto" w:fill="FFFFFF"/>
        </w:rPr>
      </w:pPr>
      <w:r w:rsidRPr="001E01AD">
        <w:rPr>
          <w:rFonts w:ascii="Verdana" w:hAnsi="Verdana"/>
          <w:color w:val="222222"/>
          <w:shd w:val="clear" w:color="auto" w:fill="FFFFFF"/>
        </w:rPr>
        <w:t xml:space="preserve">Any Figures should </w:t>
      </w:r>
      <w:r w:rsidR="001E01AD" w:rsidRPr="001E01AD">
        <w:rPr>
          <w:rFonts w:ascii="Verdana" w:hAnsi="Verdana"/>
          <w:color w:val="222222"/>
          <w:shd w:val="clear" w:color="auto" w:fill="FFFFFF"/>
        </w:rPr>
        <w:t xml:space="preserve">be numbered. </w:t>
      </w:r>
      <w:proofErr w:type="gramStart"/>
      <w:r w:rsidR="001E01AD" w:rsidRPr="001E01AD">
        <w:rPr>
          <w:rFonts w:ascii="Verdana" w:hAnsi="Verdana"/>
          <w:color w:val="222222"/>
          <w:shd w:val="clear" w:color="auto" w:fill="FFFFFF"/>
        </w:rPr>
        <w:t>E.g.</w:t>
      </w:r>
      <w:proofErr w:type="gramEnd"/>
      <w:r w:rsidR="001E01AD" w:rsidRPr="001E01AD">
        <w:rPr>
          <w:rFonts w:ascii="Verdana" w:hAnsi="Verdana"/>
          <w:color w:val="222222"/>
          <w:shd w:val="clear" w:color="auto" w:fill="FFFFFF"/>
        </w:rPr>
        <w:t xml:space="preserve"> Figure 1: Showing xxx</w:t>
      </w:r>
    </w:p>
    <w:p w14:paraId="507FA35F" w14:textId="77777777" w:rsidR="00CA5897" w:rsidRDefault="00CA5897" w:rsidP="00CA5897">
      <w:pPr>
        <w:rPr>
          <w:rFonts w:ascii="Verdana" w:hAnsi="Verdana"/>
          <w:color w:val="222222"/>
          <w:shd w:val="clear" w:color="auto" w:fill="FFFFFF"/>
        </w:rPr>
      </w:pPr>
    </w:p>
    <w:p w14:paraId="4BAB5944" w14:textId="77777777" w:rsidR="00CA5897" w:rsidRPr="00800DF0" w:rsidRDefault="00CA5897" w:rsidP="00CA5897">
      <w:pPr>
        <w:rPr>
          <w:rFonts w:ascii="Verdana" w:hAnsi="Verdana"/>
          <w:b/>
          <w:color w:val="222222"/>
          <w:shd w:val="clear" w:color="auto" w:fill="FFFFFF"/>
        </w:rPr>
      </w:pPr>
      <w:r w:rsidRPr="00800DF0">
        <w:rPr>
          <w:rFonts w:ascii="Verdana" w:hAnsi="Verdana"/>
          <w:b/>
          <w:color w:val="222222"/>
          <w:shd w:val="clear" w:color="auto" w:fill="FFFFFF"/>
        </w:rPr>
        <w:t>How to use this form</w:t>
      </w:r>
      <w:r w:rsidR="0028776D" w:rsidRPr="00800DF0">
        <w:rPr>
          <w:rFonts w:ascii="Verdana" w:hAnsi="Verdana"/>
          <w:b/>
          <w:color w:val="222222"/>
          <w:shd w:val="clear" w:color="auto" w:fill="FFFFFF"/>
        </w:rPr>
        <w:t>:</w:t>
      </w:r>
    </w:p>
    <w:p w14:paraId="078C52CF" w14:textId="77777777" w:rsidR="00EC27F5" w:rsidRDefault="00CA5897" w:rsidP="00CA5897">
      <w:pPr>
        <w:rPr>
          <w:rFonts w:ascii="Verdana" w:hAnsi="Verdana"/>
          <w:color w:val="222222"/>
          <w:shd w:val="clear" w:color="auto" w:fill="FFFFFF"/>
        </w:rPr>
      </w:pPr>
      <w:r>
        <w:rPr>
          <w:rFonts w:ascii="Verdana" w:hAnsi="Verdana"/>
          <w:color w:val="222222"/>
          <w:shd w:val="clear" w:color="auto" w:fill="FFFFFF"/>
        </w:rPr>
        <w:t xml:space="preserve">This document is a template. You </w:t>
      </w:r>
      <w:r w:rsidR="00DF1721" w:rsidRPr="00DF1721">
        <w:rPr>
          <w:rFonts w:ascii="Verdana" w:hAnsi="Verdana"/>
          <w:color w:val="222222"/>
          <w:shd w:val="clear" w:color="auto" w:fill="FFFFFF"/>
        </w:rPr>
        <w:t>should</w:t>
      </w:r>
      <w:r w:rsidR="00DF1721">
        <w:rPr>
          <w:rFonts w:ascii="Verdana" w:hAnsi="Verdana"/>
          <w:b/>
          <w:color w:val="222222"/>
          <w:shd w:val="clear" w:color="auto" w:fill="FFFFFF"/>
        </w:rPr>
        <w:t xml:space="preserve"> </w:t>
      </w:r>
      <w:r>
        <w:rPr>
          <w:rFonts w:ascii="Verdana" w:hAnsi="Verdana"/>
          <w:color w:val="222222"/>
          <w:shd w:val="clear" w:color="auto" w:fill="FFFFFF"/>
        </w:rPr>
        <w:t xml:space="preserve">change the </w:t>
      </w:r>
      <w:r w:rsidR="005033F7">
        <w:rPr>
          <w:rFonts w:ascii="Verdana" w:hAnsi="Verdana"/>
          <w:color w:val="222222"/>
          <w:shd w:val="clear" w:color="auto" w:fill="FFFFFF"/>
        </w:rPr>
        <w:t>content</w:t>
      </w:r>
      <w:r>
        <w:rPr>
          <w:rFonts w:ascii="Verdana" w:hAnsi="Verdana"/>
          <w:color w:val="222222"/>
          <w:shd w:val="clear" w:color="auto" w:fill="FFFFFF"/>
        </w:rPr>
        <w:t xml:space="preserve"> under the </w:t>
      </w:r>
      <w:r w:rsidR="001E01AD">
        <w:rPr>
          <w:rFonts w:ascii="Verdana" w:hAnsi="Verdana"/>
          <w:color w:val="222222"/>
          <w:shd w:val="clear" w:color="auto" w:fill="FFFFFF"/>
        </w:rPr>
        <w:t>sub-</w:t>
      </w:r>
      <w:r>
        <w:rPr>
          <w:rFonts w:ascii="Verdana" w:hAnsi="Verdana"/>
          <w:color w:val="222222"/>
          <w:shd w:val="clear" w:color="auto" w:fill="FFFFFF"/>
        </w:rPr>
        <w:t>headers and replace it with your own material</w:t>
      </w:r>
      <w:r w:rsidR="00DF1721">
        <w:rPr>
          <w:rFonts w:ascii="Verdana" w:hAnsi="Verdana"/>
          <w:color w:val="222222"/>
          <w:shd w:val="clear" w:color="auto" w:fill="FFFFFF"/>
        </w:rPr>
        <w:t xml:space="preserve"> if you think it is necessary</w:t>
      </w:r>
      <w:r>
        <w:rPr>
          <w:rFonts w:ascii="Verdana" w:hAnsi="Verdana"/>
          <w:color w:val="222222"/>
          <w:shd w:val="clear" w:color="auto" w:fill="FFFFFF"/>
        </w:rPr>
        <w:t>.</w:t>
      </w:r>
      <w:r w:rsidR="00DF1721">
        <w:rPr>
          <w:rFonts w:ascii="Verdana" w:hAnsi="Verdana"/>
          <w:color w:val="222222"/>
          <w:shd w:val="clear" w:color="auto" w:fill="FFFFFF"/>
        </w:rPr>
        <w:t xml:space="preserve"> </w:t>
      </w:r>
    </w:p>
    <w:p w14:paraId="2D517F28" w14:textId="77777777" w:rsidR="00800DF0" w:rsidRDefault="00800DF0" w:rsidP="00CA5897">
      <w:pPr>
        <w:rPr>
          <w:rFonts w:ascii="Verdana" w:hAnsi="Verdana"/>
          <w:color w:val="222222"/>
          <w:shd w:val="clear" w:color="auto" w:fill="FFFFFF"/>
        </w:rPr>
      </w:pPr>
    </w:p>
    <w:p w14:paraId="2A87DE99" w14:textId="77777777" w:rsidR="0028776D" w:rsidRPr="00800DF0" w:rsidRDefault="0096301D" w:rsidP="00CA5897">
      <w:pPr>
        <w:rPr>
          <w:rFonts w:ascii="Verdana" w:hAnsi="Verdana"/>
          <w:b/>
          <w:color w:val="222222"/>
          <w:shd w:val="clear" w:color="auto" w:fill="FFFFFF"/>
        </w:rPr>
      </w:pPr>
      <w:r>
        <w:rPr>
          <w:rFonts w:ascii="Verdana" w:hAnsi="Verdana"/>
          <w:b/>
          <w:color w:val="222222"/>
          <w:shd w:val="clear" w:color="auto" w:fill="FFFFFF"/>
        </w:rPr>
        <w:t>Checklist b</w:t>
      </w:r>
      <w:r w:rsidR="0028776D" w:rsidRPr="00800DF0">
        <w:rPr>
          <w:rFonts w:ascii="Verdana" w:hAnsi="Verdana"/>
          <w:b/>
          <w:color w:val="222222"/>
          <w:shd w:val="clear" w:color="auto" w:fill="FFFFFF"/>
        </w:rPr>
        <w:t>efore you submit</w:t>
      </w:r>
      <w:r w:rsidR="00CE13B3">
        <w:rPr>
          <w:rFonts w:ascii="Verdana" w:hAnsi="Verdana"/>
          <w:b/>
          <w:color w:val="222222"/>
          <w:shd w:val="clear" w:color="auto" w:fill="FFFFFF"/>
        </w:rPr>
        <w:t xml:space="preserve"> your white paper</w:t>
      </w:r>
      <w:r w:rsidR="0028776D" w:rsidRPr="00800DF0">
        <w:rPr>
          <w:rFonts w:ascii="Verdana" w:hAnsi="Verdana"/>
          <w:b/>
          <w:color w:val="222222"/>
          <w:shd w:val="clear" w:color="auto" w:fill="FFFFFF"/>
        </w:rPr>
        <w:t>:</w:t>
      </w:r>
    </w:p>
    <w:p w14:paraId="39736ED8" w14:textId="77777777" w:rsidR="0028776D" w:rsidRPr="0028776D" w:rsidRDefault="0028776D" w:rsidP="00547C89">
      <w:pPr>
        <w:pStyle w:val="ListParagraph"/>
        <w:numPr>
          <w:ilvl w:val="0"/>
          <w:numId w:val="36"/>
        </w:numPr>
        <w:spacing w:line="276" w:lineRule="auto"/>
        <w:rPr>
          <w:rFonts w:ascii="Verdana" w:hAnsi="Verdana"/>
          <w:color w:val="222222"/>
          <w:shd w:val="clear" w:color="auto" w:fill="FFFFFF"/>
        </w:rPr>
      </w:pPr>
      <w:proofErr w:type="gramStart"/>
      <w:r w:rsidRPr="0028776D">
        <w:rPr>
          <w:rFonts w:ascii="Verdana" w:hAnsi="Verdana"/>
          <w:color w:val="222222"/>
          <w:shd w:val="clear" w:color="auto" w:fill="FFFFFF"/>
        </w:rPr>
        <w:t>Proof read</w:t>
      </w:r>
      <w:proofErr w:type="gramEnd"/>
      <w:r w:rsidRPr="0028776D">
        <w:rPr>
          <w:rFonts w:ascii="Verdana" w:hAnsi="Verdana"/>
          <w:color w:val="222222"/>
          <w:shd w:val="clear" w:color="auto" w:fill="FFFFFF"/>
        </w:rPr>
        <w:t xml:space="preserve"> your </w:t>
      </w:r>
      <w:r w:rsidR="00CE13B3">
        <w:rPr>
          <w:rFonts w:ascii="Verdana" w:hAnsi="Verdana"/>
          <w:color w:val="222222"/>
          <w:shd w:val="clear" w:color="auto" w:fill="FFFFFF"/>
        </w:rPr>
        <w:t>document</w:t>
      </w:r>
      <w:r w:rsidRPr="0028776D">
        <w:rPr>
          <w:rFonts w:ascii="Verdana" w:hAnsi="Verdana"/>
          <w:color w:val="222222"/>
          <w:shd w:val="clear" w:color="auto" w:fill="FFFFFF"/>
        </w:rPr>
        <w:t xml:space="preserve"> and use the spell/grammar check</w:t>
      </w:r>
      <w:r>
        <w:rPr>
          <w:rFonts w:ascii="Verdana" w:hAnsi="Verdana"/>
          <w:color w:val="222222"/>
          <w:shd w:val="clear" w:color="auto" w:fill="FFFFFF"/>
        </w:rPr>
        <w:t xml:space="preserve"> and correct any mistakes</w:t>
      </w:r>
    </w:p>
    <w:p w14:paraId="1C703774" w14:textId="77777777" w:rsidR="0028776D" w:rsidRDefault="0028776D" w:rsidP="00547C89">
      <w:pPr>
        <w:pStyle w:val="ListParagraph"/>
        <w:numPr>
          <w:ilvl w:val="0"/>
          <w:numId w:val="36"/>
        </w:numPr>
        <w:spacing w:line="276" w:lineRule="auto"/>
        <w:rPr>
          <w:rFonts w:ascii="Verdana" w:hAnsi="Verdana"/>
          <w:color w:val="222222"/>
          <w:shd w:val="clear" w:color="auto" w:fill="FFFFFF"/>
        </w:rPr>
      </w:pPr>
      <w:r w:rsidRPr="0028776D">
        <w:rPr>
          <w:rFonts w:ascii="Verdana" w:hAnsi="Verdana"/>
          <w:color w:val="222222"/>
          <w:shd w:val="clear" w:color="auto" w:fill="FFFFFF"/>
        </w:rPr>
        <w:t xml:space="preserve">Check the format, </w:t>
      </w:r>
      <w:proofErr w:type="gramStart"/>
      <w:r w:rsidRPr="0028776D">
        <w:rPr>
          <w:rFonts w:ascii="Verdana" w:hAnsi="Verdana"/>
          <w:color w:val="222222"/>
          <w:shd w:val="clear" w:color="auto" w:fill="FFFFFF"/>
        </w:rPr>
        <w:t>e.g.</w:t>
      </w:r>
      <w:proofErr w:type="gramEnd"/>
      <w:r w:rsidRPr="0028776D">
        <w:rPr>
          <w:rFonts w:ascii="Verdana" w:hAnsi="Verdana"/>
          <w:color w:val="222222"/>
          <w:shd w:val="clear" w:color="auto" w:fill="FFFFFF"/>
        </w:rPr>
        <w:t xml:space="preserve"> are any images, tables, diagrams legible etc.</w:t>
      </w:r>
    </w:p>
    <w:p w14:paraId="180C0E99" w14:textId="77777777" w:rsidR="00EC27F5" w:rsidRDefault="00EC27F5" w:rsidP="00547C89">
      <w:pPr>
        <w:pStyle w:val="ListParagraph"/>
        <w:numPr>
          <w:ilvl w:val="0"/>
          <w:numId w:val="36"/>
        </w:numPr>
        <w:spacing w:line="276" w:lineRule="auto"/>
        <w:rPr>
          <w:rFonts w:ascii="Verdana" w:hAnsi="Verdana"/>
          <w:color w:val="222222"/>
          <w:shd w:val="clear" w:color="auto" w:fill="FFFFFF"/>
        </w:rPr>
      </w:pPr>
      <w:r>
        <w:rPr>
          <w:rFonts w:ascii="Verdana" w:hAnsi="Verdana"/>
          <w:color w:val="222222"/>
          <w:shd w:val="clear" w:color="auto" w:fill="FFFFFF"/>
        </w:rPr>
        <w:t>Check whether your white paper looks professional, there should not be large areas of white space; spacing is consistent etc.</w:t>
      </w:r>
    </w:p>
    <w:p w14:paraId="2198B290" w14:textId="77777777" w:rsidR="00FF7616" w:rsidRPr="00547C89" w:rsidRDefault="00800DF0" w:rsidP="00547C89">
      <w:pPr>
        <w:pStyle w:val="ListParagraph"/>
        <w:numPr>
          <w:ilvl w:val="0"/>
          <w:numId w:val="36"/>
        </w:numPr>
        <w:spacing w:line="276" w:lineRule="auto"/>
        <w:rPr>
          <w:rFonts w:ascii="Verdana" w:hAnsi="Verdana"/>
          <w:color w:val="222222"/>
          <w:shd w:val="clear" w:color="auto" w:fill="FFFFFF"/>
        </w:rPr>
      </w:pPr>
      <w:r w:rsidRPr="00800DF0">
        <w:rPr>
          <w:rFonts w:ascii="Verdana" w:hAnsi="Verdana"/>
          <w:color w:val="222222"/>
          <w:shd w:val="clear" w:color="auto" w:fill="FFFFFF"/>
        </w:rPr>
        <w:t xml:space="preserve">Make sure you refer to figures, tables and references in the body of the </w:t>
      </w:r>
      <w:proofErr w:type="gramStart"/>
      <w:r w:rsidRPr="00800DF0">
        <w:rPr>
          <w:rFonts w:ascii="Verdana" w:hAnsi="Verdana"/>
          <w:color w:val="222222"/>
          <w:shd w:val="clear" w:color="auto" w:fill="FFFFFF"/>
        </w:rPr>
        <w:t>text.</w:t>
      </w:r>
      <w:r w:rsidR="00F63B8B" w:rsidRPr="00547C89">
        <w:rPr>
          <w:rFonts w:ascii="Verdana" w:hAnsi="Verdana"/>
          <w:color w:val="222222"/>
          <w:shd w:val="clear" w:color="auto" w:fill="FFFFFF"/>
        </w:rPr>
        <w:t>(</w:t>
      </w:r>
      <w:proofErr w:type="gramEnd"/>
      <w:r w:rsidR="00F63B8B" w:rsidRPr="00547C89">
        <w:rPr>
          <w:rFonts w:ascii="Verdana" w:hAnsi="Verdana"/>
          <w:color w:val="222222"/>
          <w:shd w:val="clear" w:color="auto" w:fill="FFFFFF"/>
        </w:rPr>
        <w:t>s</w:t>
      </w:r>
      <w:r w:rsidR="004E3329" w:rsidRPr="00547C89">
        <w:rPr>
          <w:rFonts w:ascii="Verdana" w:hAnsi="Verdana"/>
          <w:color w:val="222222"/>
          <w:shd w:val="clear" w:color="auto" w:fill="FFFFFF"/>
        </w:rPr>
        <w:t>ee Appendix C f</w:t>
      </w:r>
      <w:r w:rsidR="00F63B8B" w:rsidRPr="00547C89">
        <w:rPr>
          <w:rFonts w:ascii="Verdana" w:hAnsi="Verdana"/>
          <w:color w:val="222222"/>
          <w:shd w:val="clear" w:color="auto" w:fill="FFFFFF"/>
        </w:rPr>
        <w:t>or</w:t>
      </w:r>
      <w:r w:rsidR="006735A9" w:rsidRPr="00547C89">
        <w:rPr>
          <w:rFonts w:ascii="Verdana" w:hAnsi="Verdana"/>
          <w:color w:val="222222"/>
          <w:shd w:val="clear" w:color="auto" w:fill="FFFFFF"/>
        </w:rPr>
        <w:t xml:space="preserve"> examples for the</w:t>
      </w:r>
      <w:r w:rsidR="00F63B8B" w:rsidRPr="00547C89">
        <w:rPr>
          <w:rFonts w:ascii="Verdana" w:hAnsi="Verdana"/>
          <w:color w:val="222222"/>
          <w:shd w:val="clear" w:color="auto" w:fill="FFFFFF"/>
        </w:rPr>
        <w:t xml:space="preserve"> format of figures and tables)</w:t>
      </w:r>
    </w:p>
    <w:p w14:paraId="7A0713E1" w14:textId="77777777" w:rsidR="00FF7616" w:rsidRDefault="00FF7616" w:rsidP="0096301D">
      <w:pPr>
        <w:pStyle w:val="ListParagraph"/>
        <w:spacing w:line="276" w:lineRule="auto"/>
        <w:rPr>
          <w:rFonts w:ascii="Verdana" w:hAnsi="Verdana"/>
          <w:color w:val="222222"/>
          <w:shd w:val="clear" w:color="auto" w:fill="FFFFFF"/>
        </w:rPr>
      </w:pPr>
    </w:p>
    <w:p w14:paraId="7C928935" w14:textId="77777777" w:rsidR="00800DF0" w:rsidRPr="00FF7616" w:rsidRDefault="00800DF0" w:rsidP="00FF7616">
      <w:pPr>
        <w:rPr>
          <w:rFonts w:ascii="Verdana" w:hAnsi="Verdana"/>
          <w:color w:val="222222"/>
          <w:shd w:val="clear" w:color="auto" w:fill="FFFFFF"/>
        </w:rPr>
      </w:pPr>
    </w:p>
    <w:p w14:paraId="1CA6BACE" w14:textId="77777777" w:rsidR="00CA5897" w:rsidRDefault="00CA5897"/>
    <w:p w14:paraId="435930C0" w14:textId="77777777" w:rsidR="00CA5897" w:rsidRDefault="00CA5897"/>
    <w:p w14:paraId="4FB00D44" w14:textId="77777777" w:rsidR="00527338" w:rsidRDefault="00527338"/>
    <w:p w14:paraId="2FF9C98A" w14:textId="77777777" w:rsidR="00A50E2A" w:rsidRDefault="009C5438" w:rsidP="00527338">
      <w:pPr>
        <w:jc w:val="center"/>
      </w:pPr>
      <w:r>
        <w:rPr>
          <w:noProof/>
          <w:lang w:eastAsia="en-GB"/>
        </w:rPr>
        <w:lastRenderedPageBreak/>
        <w:drawing>
          <wp:inline distT="0" distB="0" distL="0" distR="0" wp14:anchorId="10154869" wp14:editId="1B87A748">
            <wp:extent cx="3044825" cy="7588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4825" cy="758825"/>
                    </a:xfrm>
                    <a:prstGeom prst="rect">
                      <a:avLst/>
                    </a:prstGeom>
                    <a:noFill/>
                    <a:ln>
                      <a:noFill/>
                    </a:ln>
                  </pic:spPr>
                </pic:pic>
              </a:graphicData>
            </a:graphic>
          </wp:inline>
        </w:drawing>
      </w:r>
    </w:p>
    <w:p w14:paraId="1CB572D3" w14:textId="77777777" w:rsidR="009627B3" w:rsidRDefault="009627B3"/>
    <w:tbl>
      <w:tblPr>
        <w:tblpPr w:leftFromText="180" w:rightFromText="180" w:vertAnchor="page" w:horzAnchor="margin" w:tblpXSpec="center" w:tblpY="5236"/>
        <w:tblW w:w="0" w:type="auto"/>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7283"/>
      </w:tblGrid>
      <w:tr w:rsidR="0022030D" w14:paraId="1E163D95" w14:textId="77777777" w:rsidTr="0022030D">
        <w:trPr>
          <w:cantSplit/>
          <w:trHeight w:val="4958"/>
        </w:trPr>
        <w:tc>
          <w:tcPr>
            <w:tcW w:w="7283" w:type="dxa"/>
            <w:shd w:val="clear" w:color="auto" w:fill="auto"/>
            <w:vAlign w:val="center"/>
          </w:tcPr>
          <w:p w14:paraId="7802CB43" w14:textId="0FEB792C" w:rsidR="009627B3" w:rsidRDefault="0029071D" w:rsidP="0005417B">
            <w:pPr>
              <w:spacing w:after="0" w:line="260" w:lineRule="auto"/>
              <w:jc w:val="center"/>
              <w:rPr>
                <w:b/>
                <w:sz w:val="56"/>
              </w:rPr>
            </w:pPr>
            <w:r>
              <w:rPr>
                <w:b/>
                <w:sz w:val="56"/>
              </w:rPr>
              <w:t>Investigation and penetration testing of Network</w:t>
            </w:r>
          </w:p>
          <w:p w14:paraId="1E3CB58A" w14:textId="77777777" w:rsidR="009627B3" w:rsidRDefault="009627B3" w:rsidP="009627B3">
            <w:pPr>
              <w:rPr>
                <w:rFonts w:ascii="Verdana" w:hAnsi="Verdana"/>
                <w:color w:val="222222"/>
                <w:shd w:val="clear" w:color="auto" w:fill="FFFFFF"/>
              </w:rPr>
            </w:pPr>
          </w:p>
          <w:p w14:paraId="1A0D2DB3" w14:textId="297E4E10" w:rsidR="009627B3" w:rsidRDefault="00A84FA4" w:rsidP="009627B3">
            <w:pPr>
              <w:rPr>
                <w:rFonts w:ascii="Verdana" w:hAnsi="Verdana"/>
                <w:i/>
                <w:color w:val="222222"/>
                <w:shd w:val="clear" w:color="auto" w:fill="FFFFFF"/>
              </w:rPr>
            </w:pPr>
            <w:r>
              <w:rPr>
                <w:rFonts w:ascii="Verdana" w:hAnsi="Verdana"/>
                <w:i/>
                <w:color w:val="222222"/>
                <w:shd w:val="clear" w:color="auto" w:fill="FFFFFF"/>
              </w:rPr>
              <w:t xml:space="preserve"> </w:t>
            </w:r>
            <w:r w:rsidR="0029071D">
              <w:rPr>
                <w:rFonts w:ascii="Verdana" w:hAnsi="Verdana"/>
                <w:i/>
                <w:color w:val="222222"/>
                <w:shd w:val="clear" w:color="auto" w:fill="FFFFFF"/>
              </w:rPr>
              <w:t>Searching and utilising</w:t>
            </w:r>
            <w:r>
              <w:rPr>
                <w:rFonts w:ascii="Verdana" w:hAnsi="Verdana"/>
                <w:i/>
                <w:color w:val="222222"/>
                <w:shd w:val="clear" w:color="auto" w:fill="FFFFFF"/>
              </w:rPr>
              <w:t xml:space="preserve"> </w:t>
            </w:r>
            <w:r w:rsidR="0029071D">
              <w:rPr>
                <w:rFonts w:ascii="Verdana" w:hAnsi="Verdana"/>
                <w:i/>
                <w:color w:val="222222"/>
                <w:shd w:val="clear" w:color="auto" w:fill="FFFFFF"/>
              </w:rPr>
              <w:t>v</w:t>
            </w:r>
            <w:r>
              <w:rPr>
                <w:rFonts w:ascii="Verdana" w:hAnsi="Verdana"/>
                <w:i/>
                <w:color w:val="222222"/>
                <w:shd w:val="clear" w:color="auto" w:fill="FFFFFF"/>
              </w:rPr>
              <w:t>ulnerabilities and exploits on older</w:t>
            </w:r>
            <w:r w:rsidR="0029071D">
              <w:rPr>
                <w:rFonts w:ascii="Verdana" w:hAnsi="Verdana"/>
                <w:i/>
                <w:color w:val="222222"/>
                <w:shd w:val="clear" w:color="auto" w:fill="FFFFFF"/>
              </w:rPr>
              <w:t xml:space="preserve"> Active Directory</w:t>
            </w:r>
            <w:r>
              <w:rPr>
                <w:rFonts w:ascii="Verdana" w:hAnsi="Verdana"/>
                <w:i/>
                <w:color w:val="222222"/>
                <w:shd w:val="clear" w:color="auto" w:fill="FFFFFF"/>
              </w:rPr>
              <w:t xml:space="preserve"> software and systems.</w:t>
            </w:r>
          </w:p>
          <w:p w14:paraId="069EF935" w14:textId="77777777" w:rsidR="00F84806" w:rsidRPr="00F84806" w:rsidRDefault="00F84806" w:rsidP="009627B3">
            <w:pPr>
              <w:rPr>
                <w:rFonts w:ascii="Verdana" w:hAnsi="Verdana"/>
                <w:i/>
                <w:color w:val="222222"/>
                <w:shd w:val="clear" w:color="auto" w:fill="FFFFFF"/>
              </w:rPr>
            </w:pPr>
          </w:p>
          <w:p w14:paraId="1BCB1D2E" w14:textId="3D82375C" w:rsidR="0022030D" w:rsidRPr="009627B3" w:rsidRDefault="005017BF" w:rsidP="009627B3">
            <w:pPr>
              <w:spacing w:after="161"/>
              <w:ind w:right="207"/>
              <w:jc w:val="center"/>
              <w:rPr>
                <w:b/>
              </w:rPr>
            </w:pPr>
            <w:r>
              <w:rPr>
                <w:b/>
                <w:sz w:val="40"/>
              </w:rPr>
              <w:t>Adam Board</w:t>
            </w:r>
          </w:p>
          <w:p w14:paraId="5A2B26A8" w14:textId="4F27501D" w:rsidR="0022030D" w:rsidRPr="008750A3" w:rsidRDefault="0022030D" w:rsidP="0022030D">
            <w:pPr>
              <w:spacing w:after="161"/>
              <w:ind w:right="207"/>
              <w:jc w:val="center"/>
            </w:pPr>
            <w:r w:rsidRPr="008750A3">
              <w:rPr>
                <w:sz w:val="30"/>
              </w:rPr>
              <w:t>CMP</w:t>
            </w:r>
            <w:r w:rsidR="005017BF">
              <w:rPr>
                <w:sz w:val="30"/>
              </w:rPr>
              <w:t>210</w:t>
            </w:r>
            <w:r w:rsidR="002E653A">
              <w:rPr>
                <w:sz w:val="30"/>
              </w:rPr>
              <w:t xml:space="preserve">: </w:t>
            </w:r>
            <w:r w:rsidR="005017BF">
              <w:rPr>
                <w:sz w:val="30"/>
              </w:rPr>
              <w:t>Ethical Hacking 1</w:t>
            </w:r>
          </w:p>
          <w:p w14:paraId="4476D6AB" w14:textId="77777777" w:rsidR="0022030D" w:rsidRDefault="0022030D" w:rsidP="0022030D">
            <w:pPr>
              <w:spacing w:after="161"/>
              <w:ind w:right="207"/>
              <w:jc w:val="center"/>
            </w:pPr>
            <w:r w:rsidRPr="008750A3">
              <w:rPr>
                <w:sz w:val="30"/>
              </w:rPr>
              <w:t>2</w:t>
            </w:r>
            <w:r w:rsidR="00DF1721">
              <w:rPr>
                <w:sz w:val="30"/>
              </w:rPr>
              <w:t>021</w:t>
            </w:r>
            <w:r w:rsidRPr="008750A3">
              <w:rPr>
                <w:sz w:val="30"/>
              </w:rPr>
              <w:t>/</w:t>
            </w:r>
            <w:r w:rsidR="00F84806">
              <w:rPr>
                <w:sz w:val="30"/>
              </w:rPr>
              <w:t>2</w:t>
            </w:r>
            <w:r w:rsidR="00DF1721">
              <w:rPr>
                <w:sz w:val="30"/>
              </w:rPr>
              <w:t>2</w:t>
            </w:r>
          </w:p>
        </w:tc>
      </w:tr>
    </w:tbl>
    <w:p w14:paraId="56454057" w14:textId="77777777" w:rsidR="0022030D" w:rsidRDefault="0022030D"/>
    <w:p w14:paraId="39C220D3" w14:textId="77777777" w:rsidR="0022030D" w:rsidRDefault="0022030D"/>
    <w:p w14:paraId="6772029C" w14:textId="77777777" w:rsidR="0022030D" w:rsidRDefault="0022030D"/>
    <w:p w14:paraId="1BDB1136" w14:textId="77777777" w:rsidR="0022030D" w:rsidRDefault="0022030D"/>
    <w:p w14:paraId="3E3005BB" w14:textId="77777777" w:rsidR="0022030D" w:rsidRDefault="0022030D"/>
    <w:p w14:paraId="5358AADA" w14:textId="77777777" w:rsidR="0022030D" w:rsidRDefault="0022030D"/>
    <w:p w14:paraId="0B9F57D2" w14:textId="77777777" w:rsidR="0022030D" w:rsidRDefault="0022030D"/>
    <w:p w14:paraId="7AF8D8F8" w14:textId="77777777" w:rsidR="0022030D" w:rsidRDefault="0022030D"/>
    <w:p w14:paraId="37A89F73" w14:textId="77777777" w:rsidR="0022030D" w:rsidRDefault="0022030D"/>
    <w:p w14:paraId="5AF9D445" w14:textId="77777777" w:rsidR="0022030D" w:rsidRDefault="0022030D"/>
    <w:p w14:paraId="3D513E92" w14:textId="77777777" w:rsidR="00CA5897" w:rsidRDefault="00CA5897"/>
    <w:p w14:paraId="70DA4944" w14:textId="77777777" w:rsidR="00CA5897" w:rsidRDefault="00CA5897"/>
    <w:p w14:paraId="0139BAEE" w14:textId="77777777" w:rsidR="00CA5897" w:rsidRDefault="00CA5897"/>
    <w:p w14:paraId="1EC4EE71" w14:textId="77777777" w:rsidR="00CA5897" w:rsidRDefault="00CA5897"/>
    <w:p w14:paraId="03FC1E73" w14:textId="77777777" w:rsidR="00CA5897" w:rsidRDefault="00CA5897"/>
    <w:p w14:paraId="7A28E5FF" w14:textId="77777777" w:rsidR="0022030D" w:rsidRDefault="0022030D"/>
    <w:p w14:paraId="0E0C6362" w14:textId="77777777" w:rsidR="009627B3" w:rsidRDefault="009627B3"/>
    <w:p w14:paraId="0C4D6C83" w14:textId="77777777" w:rsidR="0022030D" w:rsidRDefault="0022030D"/>
    <w:p w14:paraId="1148A320" w14:textId="77777777" w:rsidR="0022030D" w:rsidRDefault="0022030D"/>
    <w:p w14:paraId="2AA6CBAF" w14:textId="77777777" w:rsidR="0022030D" w:rsidRDefault="0022030D"/>
    <w:p w14:paraId="5BE0AFDF" w14:textId="77777777" w:rsidR="0022030D" w:rsidRDefault="0022030D"/>
    <w:p w14:paraId="55C7D9CC" w14:textId="77777777" w:rsidR="0022030D" w:rsidRDefault="0022030D"/>
    <w:p w14:paraId="6EFB5481" w14:textId="77777777" w:rsidR="0022030D" w:rsidRDefault="0022030D" w:rsidP="0022030D">
      <w:pPr>
        <w:framePr w:hSpace="180" w:wrap="around" w:vAnchor="page" w:hAnchor="margin" w:xAlign="center" w:y="7553"/>
        <w:spacing w:line="240" w:lineRule="auto"/>
        <w:jc w:val="center"/>
        <w:rPr>
          <w:i/>
          <w:sz w:val="24"/>
          <w:szCs w:val="24"/>
        </w:rPr>
      </w:pPr>
    </w:p>
    <w:p w14:paraId="3AE5BA32" w14:textId="77777777" w:rsidR="00CA5897" w:rsidRDefault="0022030D">
      <w:pPr>
        <w:rPr>
          <w:i/>
          <w:sz w:val="24"/>
          <w:szCs w:val="24"/>
        </w:rPr>
      </w:pPr>
      <w:r w:rsidRPr="00C015A8">
        <w:rPr>
          <w:i/>
          <w:sz w:val="24"/>
          <w:szCs w:val="24"/>
        </w:rPr>
        <w:t>Note that Information contained in this document is for educational purposes.</w:t>
      </w:r>
      <w:r w:rsidR="00CA5897">
        <w:rPr>
          <w:i/>
          <w:sz w:val="24"/>
          <w:szCs w:val="24"/>
        </w:rPr>
        <w:br w:type="page"/>
      </w:r>
    </w:p>
    <w:p w14:paraId="1A24E835" w14:textId="77777777" w:rsidR="00CA5897" w:rsidRDefault="00CA5897" w:rsidP="0022030D">
      <w:pPr>
        <w:rPr>
          <w:i/>
          <w:sz w:val="24"/>
          <w:szCs w:val="24"/>
        </w:rPr>
      </w:pPr>
    </w:p>
    <w:p w14:paraId="14ECFD24" w14:textId="77777777" w:rsidR="00FF69A5" w:rsidRPr="00CA5897" w:rsidRDefault="00974F37" w:rsidP="003363BE">
      <w:pPr>
        <w:pStyle w:val="Abtracttitle"/>
        <w:rPr>
          <w:sz w:val="36"/>
        </w:rPr>
      </w:pPr>
      <w:r w:rsidRPr="00974F37">
        <w:t>Abstract</w:t>
      </w:r>
      <w:r w:rsidR="009627B3">
        <w:t xml:space="preserve"> </w:t>
      </w:r>
      <w:r w:rsidR="009627B3" w:rsidRPr="005A0648">
        <w:rPr>
          <w:sz w:val="28"/>
        </w:rPr>
        <w:t xml:space="preserve">(not more than </w:t>
      </w:r>
      <w:r w:rsidR="005A0648">
        <w:rPr>
          <w:sz w:val="28"/>
        </w:rPr>
        <w:t xml:space="preserve">around </w:t>
      </w:r>
      <w:r w:rsidR="00D44625">
        <w:rPr>
          <w:sz w:val="28"/>
        </w:rPr>
        <w:t>4</w:t>
      </w:r>
      <w:r w:rsidR="009627B3" w:rsidRPr="005A0648">
        <w:rPr>
          <w:sz w:val="28"/>
        </w:rPr>
        <w:t>00 words)</w:t>
      </w:r>
    </w:p>
    <w:p w14:paraId="4A3EEA24" w14:textId="1386F242" w:rsidR="00510446" w:rsidRDefault="005A0648" w:rsidP="00510446">
      <w:pPr>
        <w:ind w:left="19" w:right="201"/>
      </w:pPr>
      <w:r>
        <w:t>Th</w:t>
      </w:r>
      <w:r w:rsidR="00144F87">
        <w:t xml:space="preserve">is paper </w:t>
      </w:r>
      <w:r w:rsidR="00510446">
        <w:t xml:space="preserve">was created for an organisation to conduct a penetration test to gain access to their inner systems. There </w:t>
      </w:r>
      <w:r w:rsidR="00661D32">
        <w:t>are</w:t>
      </w:r>
      <w:r w:rsidR="00510446">
        <w:t xml:space="preserve"> two servers and a client on the network, with credentials to client being provided to the penetration tester. This account is a standard level account with the aim that, from here the system should be penetrated and full unrestrained access should be obtained. Once successful provide findings and recommendations to the company.</w:t>
      </w:r>
    </w:p>
    <w:p w14:paraId="71E82C0A" w14:textId="1B654933" w:rsidR="006C7155" w:rsidRDefault="00510446" w:rsidP="006C7155">
      <w:pPr>
        <w:ind w:left="19" w:right="201"/>
      </w:pPr>
      <w:r>
        <w:t>A full penetration test was conducted within scope given to the penetration tester</w:t>
      </w:r>
      <w:r w:rsidR="00661D32">
        <w:t>.</w:t>
      </w:r>
      <w:r>
        <w:t xml:space="preserve"> The test</w:t>
      </w:r>
      <w:r w:rsidR="006C7155">
        <w:t xml:space="preserve"> had four different stages</w:t>
      </w:r>
      <w:r w:rsidR="00661D32">
        <w:t>:</w:t>
      </w:r>
      <w:r>
        <w:t xml:space="preserve"> Scanning</w:t>
      </w:r>
      <w:r w:rsidR="006C7155">
        <w:t xml:space="preserve"> the system for services and open ports</w:t>
      </w:r>
      <w:r>
        <w:t>, Enumerat</w:t>
      </w:r>
      <w:r w:rsidR="006C7155">
        <w:t xml:space="preserve">ing the services found to search for </w:t>
      </w:r>
      <w:r w:rsidR="002546E3">
        <w:t>any vulnerabilities</w:t>
      </w:r>
      <w:r w:rsidR="00661D32">
        <w:t xml:space="preserve">, </w:t>
      </w:r>
      <w:r w:rsidR="002546E3">
        <w:t>searching for user groups and the password policy</w:t>
      </w:r>
      <w:r>
        <w:t>, Exploit</w:t>
      </w:r>
      <w:r w:rsidR="002546E3">
        <w:t>ing the known vulnerabilities to breach the server and escalate to administrator</w:t>
      </w:r>
      <w:r>
        <w:t xml:space="preserve"> and</w:t>
      </w:r>
      <w:r w:rsidR="00661D32">
        <w:t>,</w:t>
      </w:r>
      <w:r w:rsidR="002546E3">
        <w:t xml:space="preserve"> finally</w:t>
      </w:r>
      <w:r w:rsidR="00661D32">
        <w:t>,</w:t>
      </w:r>
      <w:r>
        <w:t xml:space="preserve"> Post exploitation</w:t>
      </w:r>
      <w:r w:rsidR="002546E3">
        <w:t xml:space="preserve"> where the general discussion and recommendations will be for action</w:t>
      </w:r>
      <w:r w:rsidR="00661D32">
        <w:t>s</w:t>
      </w:r>
      <w:r w:rsidR="002546E3">
        <w:t xml:space="preserve"> going forwards</w:t>
      </w:r>
      <w:r>
        <w:t xml:space="preserve">. Each section goes in depth </w:t>
      </w:r>
      <w:r w:rsidR="00661D32">
        <w:t>for each of</w:t>
      </w:r>
      <w:r>
        <w:t xml:space="preserve"> the tools used </w:t>
      </w:r>
      <w:r w:rsidR="00661D32">
        <w:t>with</w:t>
      </w:r>
      <w:r>
        <w:t xml:space="preserve"> information about each tool and why it was used.</w:t>
      </w:r>
      <w:r w:rsidR="006C7155">
        <w:t xml:space="preserve"> Nessus was provided by the organisation for vulnerability scanning to assist in the process of finding vulnerabilities.</w:t>
      </w:r>
    </w:p>
    <w:p w14:paraId="054B8490" w14:textId="5E8FB069" w:rsidR="006C7155" w:rsidRPr="00510446" w:rsidRDefault="006C7155" w:rsidP="006C7155">
      <w:pPr>
        <w:ind w:left="19" w:right="201"/>
      </w:pPr>
      <w:r>
        <w:t xml:space="preserve">The results found from the penetration test </w:t>
      </w:r>
      <w:r w:rsidR="00661D32">
        <w:t>were</w:t>
      </w:r>
      <w:r>
        <w:t xml:space="preserve"> that this network in completely insecure and had multiple vulnerabilities. Furthermore, the organisations password policy was far under the standard that a company should have for passwords. From the gathered information</w:t>
      </w:r>
      <w:r w:rsidR="00661D32">
        <w:t>,</w:t>
      </w:r>
      <w:r>
        <w:t xml:space="preserve"> if an attacker was to breach their systems it would not be complicated to escalate to administrator and gain persistence on the server. The recommendations given </w:t>
      </w:r>
      <w:r w:rsidR="00C525C8">
        <w:t>were</w:t>
      </w:r>
      <w:r>
        <w:t xml:space="preserve"> to patch the software and services, update the firewall and windows defender and implement a strict password policy</w:t>
      </w:r>
      <w:r w:rsidR="00C525C8">
        <w:t>,</w:t>
      </w:r>
      <w:r>
        <w:t xml:space="preserve"> with passwords that need </w:t>
      </w:r>
      <w:r w:rsidR="00C525C8">
        <w:t xml:space="preserve">to be </w:t>
      </w:r>
      <w:r>
        <w:t>changed every month. The company should look to invest in training the security team or hiring an external security team to deal with these security issues</w:t>
      </w:r>
      <w:r w:rsidR="00C525C8">
        <w:t>,</w:t>
      </w:r>
      <w:r>
        <w:t xml:space="preserve"> as it would benefit them more since the financial costs of having their network breached would far excel the costs of hiring or training a security team.</w:t>
      </w:r>
    </w:p>
    <w:p w14:paraId="1EED812E" w14:textId="77777777" w:rsidR="00977C19" w:rsidRDefault="00977C19"/>
    <w:p w14:paraId="1881884C" w14:textId="77777777" w:rsidR="00977C19" w:rsidRDefault="00977C19"/>
    <w:p w14:paraId="3C568322" w14:textId="77777777" w:rsidR="004C6BF5" w:rsidRDefault="004C6BF5"/>
    <w:p w14:paraId="5DF179AE" w14:textId="77777777" w:rsidR="00AD59AD" w:rsidRDefault="00AD59AD"/>
    <w:p w14:paraId="13D5E93F" w14:textId="77777777" w:rsidR="00AD59AD" w:rsidRDefault="00AD59AD"/>
    <w:p w14:paraId="1061D1FC" w14:textId="77777777" w:rsidR="00833EA1" w:rsidRDefault="00833EA1"/>
    <w:p w14:paraId="13C15796" w14:textId="77777777" w:rsidR="00833EA1" w:rsidRDefault="00833EA1"/>
    <w:p w14:paraId="7B49E151" w14:textId="77777777" w:rsidR="00974F37" w:rsidRDefault="00974F37"/>
    <w:p w14:paraId="5C55D9BC" w14:textId="77777777" w:rsidR="00FF69A5" w:rsidRDefault="00FF69A5" w:rsidP="00974F37"/>
    <w:p w14:paraId="648EDE22" w14:textId="77777777" w:rsidR="008A58E3" w:rsidRDefault="00527338" w:rsidP="00712DC9">
      <w:pPr>
        <w:pStyle w:val="Title"/>
      </w:pPr>
      <w:r>
        <w:lastRenderedPageBreak/>
        <w:br w:type="page"/>
      </w:r>
    </w:p>
    <w:sdt>
      <w:sdtPr>
        <w:rPr>
          <w:b w:val="0"/>
          <w:sz w:val="22"/>
          <w:szCs w:val="22"/>
        </w:rPr>
        <w:id w:val="-265923424"/>
        <w:docPartObj>
          <w:docPartGallery w:val="Table of Contents"/>
          <w:docPartUnique/>
        </w:docPartObj>
      </w:sdtPr>
      <w:sdtEndPr>
        <w:rPr>
          <w:bCs/>
          <w:noProof/>
        </w:rPr>
      </w:sdtEndPr>
      <w:sdtContent>
        <w:p w14:paraId="57EC9A36" w14:textId="77777777" w:rsidR="00712DC9" w:rsidRPr="00712DC9" w:rsidRDefault="00712DC9" w:rsidP="003363BE">
          <w:pPr>
            <w:pStyle w:val="Abtracttitle"/>
          </w:pPr>
          <w:r w:rsidRPr="00974F37">
            <w:t>Contents</w:t>
          </w:r>
        </w:p>
        <w:p w14:paraId="2AE4FDFC" w14:textId="77777777" w:rsidR="001E01AD" w:rsidRDefault="00647F3E">
          <w:pPr>
            <w:pStyle w:val="TOC1"/>
            <w:tabs>
              <w:tab w:val="left" w:pos="440"/>
              <w:tab w:val="right" w:leader="dot" w:pos="9350"/>
            </w:tabs>
            <w:rPr>
              <w:rFonts w:asciiTheme="minorHAnsi" w:hAnsiTheme="minorHAnsi"/>
              <w:noProof/>
              <w:lang w:eastAsia="en-GB"/>
            </w:rPr>
          </w:pPr>
          <w:r>
            <w:fldChar w:fldCharType="begin"/>
          </w:r>
          <w:r w:rsidR="00712DC9">
            <w:instrText xml:space="preserve"> TOC \o "1-3" \h \z \u </w:instrText>
          </w:r>
          <w:r>
            <w:fldChar w:fldCharType="separate"/>
          </w:r>
          <w:hyperlink w:anchor="_Toc82239455" w:history="1">
            <w:r w:rsidR="001E01AD" w:rsidRPr="0041529D">
              <w:rPr>
                <w:rStyle w:val="Hyperlink"/>
                <w:noProof/>
              </w:rPr>
              <w:t>1</w:t>
            </w:r>
            <w:r w:rsidR="001E01AD">
              <w:rPr>
                <w:rFonts w:asciiTheme="minorHAnsi" w:hAnsiTheme="minorHAnsi"/>
                <w:noProof/>
                <w:lang w:eastAsia="en-GB"/>
              </w:rPr>
              <w:tab/>
            </w:r>
            <w:r w:rsidR="001E01AD" w:rsidRPr="0041529D">
              <w:rPr>
                <w:rStyle w:val="Hyperlink"/>
                <w:noProof/>
              </w:rPr>
              <w:t>Introduction</w:t>
            </w:r>
            <w:r w:rsidR="001E01AD">
              <w:rPr>
                <w:noProof/>
                <w:webHidden/>
              </w:rPr>
              <w:tab/>
            </w:r>
            <w:r w:rsidR="001E01AD">
              <w:rPr>
                <w:noProof/>
                <w:webHidden/>
              </w:rPr>
              <w:fldChar w:fldCharType="begin"/>
            </w:r>
            <w:r w:rsidR="001E01AD">
              <w:rPr>
                <w:noProof/>
                <w:webHidden/>
              </w:rPr>
              <w:instrText xml:space="preserve"> PAGEREF _Toc82239455 \h </w:instrText>
            </w:r>
            <w:r w:rsidR="001E01AD">
              <w:rPr>
                <w:noProof/>
                <w:webHidden/>
              </w:rPr>
            </w:r>
            <w:r w:rsidR="001E01AD">
              <w:rPr>
                <w:noProof/>
                <w:webHidden/>
              </w:rPr>
              <w:fldChar w:fldCharType="separate"/>
            </w:r>
            <w:r w:rsidR="001E01AD">
              <w:rPr>
                <w:noProof/>
                <w:webHidden/>
              </w:rPr>
              <w:t>1</w:t>
            </w:r>
            <w:r w:rsidR="001E01AD">
              <w:rPr>
                <w:noProof/>
                <w:webHidden/>
              </w:rPr>
              <w:fldChar w:fldCharType="end"/>
            </w:r>
          </w:hyperlink>
        </w:p>
        <w:p w14:paraId="2DF06365" w14:textId="77777777" w:rsidR="001E01AD" w:rsidRDefault="0088519C">
          <w:pPr>
            <w:pStyle w:val="TOC2"/>
            <w:tabs>
              <w:tab w:val="left" w:pos="880"/>
              <w:tab w:val="right" w:leader="dot" w:pos="9350"/>
            </w:tabs>
            <w:rPr>
              <w:rFonts w:asciiTheme="minorHAnsi" w:hAnsiTheme="minorHAnsi"/>
              <w:noProof/>
              <w:lang w:eastAsia="en-GB"/>
            </w:rPr>
          </w:pPr>
          <w:hyperlink w:anchor="_Toc82239456" w:history="1">
            <w:r w:rsidR="001E01AD" w:rsidRPr="0041529D">
              <w:rPr>
                <w:rStyle w:val="Hyperlink"/>
                <w:noProof/>
              </w:rPr>
              <w:t>1.1</w:t>
            </w:r>
            <w:r w:rsidR="001E01AD">
              <w:rPr>
                <w:rFonts w:asciiTheme="minorHAnsi" w:hAnsiTheme="minorHAnsi"/>
                <w:noProof/>
                <w:lang w:eastAsia="en-GB"/>
              </w:rPr>
              <w:tab/>
            </w:r>
            <w:r w:rsidR="001E01AD" w:rsidRPr="0041529D">
              <w:rPr>
                <w:rStyle w:val="Hyperlink"/>
                <w:noProof/>
              </w:rPr>
              <w:t>Background</w:t>
            </w:r>
            <w:r w:rsidR="001E01AD">
              <w:rPr>
                <w:noProof/>
                <w:webHidden/>
              </w:rPr>
              <w:tab/>
            </w:r>
            <w:r w:rsidR="001E01AD">
              <w:rPr>
                <w:noProof/>
                <w:webHidden/>
              </w:rPr>
              <w:fldChar w:fldCharType="begin"/>
            </w:r>
            <w:r w:rsidR="001E01AD">
              <w:rPr>
                <w:noProof/>
                <w:webHidden/>
              </w:rPr>
              <w:instrText xml:space="preserve"> PAGEREF _Toc82239456 \h </w:instrText>
            </w:r>
            <w:r w:rsidR="001E01AD">
              <w:rPr>
                <w:noProof/>
                <w:webHidden/>
              </w:rPr>
            </w:r>
            <w:r w:rsidR="001E01AD">
              <w:rPr>
                <w:noProof/>
                <w:webHidden/>
              </w:rPr>
              <w:fldChar w:fldCharType="separate"/>
            </w:r>
            <w:r w:rsidR="001E01AD">
              <w:rPr>
                <w:noProof/>
                <w:webHidden/>
              </w:rPr>
              <w:t>1</w:t>
            </w:r>
            <w:r w:rsidR="001E01AD">
              <w:rPr>
                <w:noProof/>
                <w:webHidden/>
              </w:rPr>
              <w:fldChar w:fldCharType="end"/>
            </w:r>
          </w:hyperlink>
        </w:p>
        <w:p w14:paraId="7A21F207" w14:textId="77777777" w:rsidR="001E01AD" w:rsidRDefault="0088519C">
          <w:pPr>
            <w:pStyle w:val="TOC2"/>
            <w:tabs>
              <w:tab w:val="left" w:pos="880"/>
              <w:tab w:val="right" w:leader="dot" w:pos="9350"/>
            </w:tabs>
            <w:rPr>
              <w:rFonts w:asciiTheme="minorHAnsi" w:hAnsiTheme="minorHAnsi"/>
              <w:noProof/>
              <w:lang w:eastAsia="en-GB"/>
            </w:rPr>
          </w:pPr>
          <w:hyperlink w:anchor="_Toc82239457" w:history="1">
            <w:r w:rsidR="001E01AD" w:rsidRPr="0041529D">
              <w:rPr>
                <w:rStyle w:val="Hyperlink"/>
                <w:noProof/>
              </w:rPr>
              <w:t>1.2</w:t>
            </w:r>
            <w:r w:rsidR="001E01AD">
              <w:rPr>
                <w:rFonts w:asciiTheme="minorHAnsi" w:hAnsiTheme="minorHAnsi"/>
                <w:noProof/>
                <w:lang w:eastAsia="en-GB"/>
              </w:rPr>
              <w:tab/>
            </w:r>
            <w:r w:rsidR="001E01AD" w:rsidRPr="0041529D">
              <w:rPr>
                <w:rStyle w:val="Hyperlink"/>
                <w:noProof/>
              </w:rPr>
              <w:t>Aim</w:t>
            </w:r>
            <w:r w:rsidR="001E01AD">
              <w:rPr>
                <w:noProof/>
                <w:webHidden/>
              </w:rPr>
              <w:tab/>
            </w:r>
            <w:r w:rsidR="001E01AD">
              <w:rPr>
                <w:noProof/>
                <w:webHidden/>
              </w:rPr>
              <w:fldChar w:fldCharType="begin"/>
            </w:r>
            <w:r w:rsidR="001E01AD">
              <w:rPr>
                <w:noProof/>
                <w:webHidden/>
              </w:rPr>
              <w:instrText xml:space="preserve"> PAGEREF _Toc82239457 \h </w:instrText>
            </w:r>
            <w:r w:rsidR="001E01AD">
              <w:rPr>
                <w:noProof/>
                <w:webHidden/>
              </w:rPr>
            </w:r>
            <w:r w:rsidR="001E01AD">
              <w:rPr>
                <w:noProof/>
                <w:webHidden/>
              </w:rPr>
              <w:fldChar w:fldCharType="separate"/>
            </w:r>
            <w:r w:rsidR="001E01AD">
              <w:rPr>
                <w:noProof/>
                <w:webHidden/>
              </w:rPr>
              <w:t>1</w:t>
            </w:r>
            <w:r w:rsidR="001E01AD">
              <w:rPr>
                <w:noProof/>
                <w:webHidden/>
              </w:rPr>
              <w:fldChar w:fldCharType="end"/>
            </w:r>
          </w:hyperlink>
        </w:p>
        <w:p w14:paraId="034EFCAB" w14:textId="77777777" w:rsidR="001E01AD" w:rsidRDefault="0088519C">
          <w:pPr>
            <w:pStyle w:val="TOC1"/>
            <w:tabs>
              <w:tab w:val="left" w:pos="440"/>
              <w:tab w:val="right" w:leader="dot" w:pos="9350"/>
            </w:tabs>
            <w:rPr>
              <w:rFonts w:asciiTheme="minorHAnsi" w:hAnsiTheme="minorHAnsi"/>
              <w:noProof/>
              <w:lang w:eastAsia="en-GB"/>
            </w:rPr>
          </w:pPr>
          <w:hyperlink w:anchor="_Toc82239458" w:history="1">
            <w:r w:rsidR="001E01AD" w:rsidRPr="0041529D">
              <w:rPr>
                <w:rStyle w:val="Hyperlink"/>
                <w:noProof/>
              </w:rPr>
              <w:t>2</w:t>
            </w:r>
            <w:r w:rsidR="001E01AD">
              <w:rPr>
                <w:rFonts w:asciiTheme="minorHAnsi" w:hAnsiTheme="minorHAnsi"/>
                <w:noProof/>
                <w:lang w:eastAsia="en-GB"/>
              </w:rPr>
              <w:tab/>
            </w:r>
            <w:r w:rsidR="001E01AD" w:rsidRPr="0041529D">
              <w:rPr>
                <w:rStyle w:val="Hyperlink"/>
                <w:noProof/>
              </w:rPr>
              <w:t>Procedure</w:t>
            </w:r>
            <w:r w:rsidR="001E01AD">
              <w:rPr>
                <w:noProof/>
                <w:webHidden/>
              </w:rPr>
              <w:tab/>
            </w:r>
            <w:r w:rsidR="001E01AD">
              <w:rPr>
                <w:noProof/>
                <w:webHidden/>
              </w:rPr>
              <w:fldChar w:fldCharType="begin"/>
            </w:r>
            <w:r w:rsidR="001E01AD">
              <w:rPr>
                <w:noProof/>
                <w:webHidden/>
              </w:rPr>
              <w:instrText xml:space="preserve"> PAGEREF _Toc82239458 \h </w:instrText>
            </w:r>
            <w:r w:rsidR="001E01AD">
              <w:rPr>
                <w:noProof/>
                <w:webHidden/>
              </w:rPr>
            </w:r>
            <w:r w:rsidR="001E01AD">
              <w:rPr>
                <w:noProof/>
                <w:webHidden/>
              </w:rPr>
              <w:fldChar w:fldCharType="separate"/>
            </w:r>
            <w:r w:rsidR="001E01AD">
              <w:rPr>
                <w:noProof/>
                <w:webHidden/>
              </w:rPr>
              <w:t>2</w:t>
            </w:r>
            <w:r w:rsidR="001E01AD">
              <w:rPr>
                <w:noProof/>
                <w:webHidden/>
              </w:rPr>
              <w:fldChar w:fldCharType="end"/>
            </w:r>
          </w:hyperlink>
        </w:p>
        <w:p w14:paraId="083FE4FF" w14:textId="77777777" w:rsidR="001E01AD" w:rsidRDefault="0088519C">
          <w:pPr>
            <w:pStyle w:val="TOC2"/>
            <w:tabs>
              <w:tab w:val="left" w:pos="880"/>
              <w:tab w:val="right" w:leader="dot" w:pos="9350"/>
            </w:tabs>
            <w:rPr>
              <w:rFonts w:asciiTheme="minorHAnsi" w:hAnsiTheme="minorHAnsi"/>
              <w:noProof/>
              <w:lang w:eastAsia="en-GB"/>
            </w:rPr>
          </w:pPr>
          <w:hyperlink w:anchor="_Toc82239459" w:history="1">
            <w:r w:rsidR="001E01AD" w:rsidRPr="0041529D">
              <w:rPr>
                <w:rStyle w:val="Hyperlink"/>
                <w:noProof/>
              </w:rPr>
              <w:t>2.1</w:t>
            </w:r>
            <w:r w:rsidR="001E01AD">
              <w:rPr>
                <w:rFonts w:asciiTheme="minorHAnsi" w:hAnsiTheme="minorHAnsi"/>
                <w:noProof/>
                <w:lang w:eastAsia="en-GB"/>
              </w:rPr>
              <w:tab/>
            </w:r>
            <w:r w:rsidR="001E01AD" w:rsidRPr="0041529D">
              <w:rPr>
                <w:rStyle w:val="Hyperlink"/>
                <w:noProof/>
              </w:rPr>
              <w:t>Overview of Procedure</w:t>
            </w:r>
            <w:r w:rsidR="001E01AD">
              <w:rPr>
                <w:noProof/>
                <w:webHidden/>
              </w:rPr>
              <w:tab/>
            </w:r>
            <w:r w:rsidR="001E01AD">
              <w:rPr>
                <w:noProof/>
                <w:webHidden/>
              </w:rPr>
              <w:fldChar w:fldCharType="begin"/>
            </w:r>
            <w:r w:rsidR="001E01AD">
              <w:rPr>
                <w:noProof/>
                <w:webHidden/>
              </w:rPr>
              <w:instrText xml:space="preserve"> PAGEREF _Toc82239459 \h </w:instrText>
            </w:r>
            <w:r w:rsidR="001E01AD">
              <w:rPr>
                <w:noProof/>
                <w:webHidden/>
              </w:rPr>
            </w:r>
            <w:r w:rsidR="001E01AD">
              <w:rPr>
                <w:noProof/>
                <w:webHidden/>
              </w:rPr>
              <w:fldChar w:fldCharType="separate"/>
            </w:r>
            <w:r w:rsidR="001E01AD">
              <w:rPr>
                <w:noProof/>
                <w:webHidden/>
              </w:rPr>
              <w:t>2</w:t>
            </w:r>
            <w:r w:rsidR="001E01AD">
              <w:rPr>
                <w:noProof/>
                <w:webHidden/>
              </w:rPr>
              <w:fldChar w:fldCharType="end"/>
            </w:r>
          </w:hyperlink>
        </w:p>
        <w:p w14:paraId="1640B8F3" w14:textId="77777777" w:rsidR="001E01AD" w:rsidRDefault="0088519C">
          <w:pPr>
            <w:pStyle w:val="TOC2"/>
            <w:tabs>
              <w:tab w:val="left" w:pos="880"/>
              <w:tab w:val="right" w:leader="dot" w:pos="9350"/>
            </w:tabs>
            <w:rPr>
              <w:rFonts w:asciiTheme="minorHAnsi" w:hAnsiTheme="minorHAnsi"/>
              <w:noProof/>
              <w:lang w:eastAsia="en-GB"/>
            </w:rPr>
          </w:pPr>
          <w:hyperlink w:anchor="_Toc82239460" w:history="1">
            <w:r w:rsidR="001E01AD" w:rsidRPr="0041529D">
              <w:rPr>
                <w:rStyle w:val="Hyperlink"/>
                <w:noProof/>
              </w:rPr>
              <w:t>2.2</w:t>
            </w:r>
            <w:r w:rsidR="001E01AD">
              <w:rPr>
                <w:rFonts w:asciiTheme="minorHAnsi" w:hAnsiTheme="minorHAnsi"/>
                <w:noProof/>
                <w:lang w:eastAsia="en-GB"/>
              </w:rPr>
              <w:tab/>
            </w:r>
            <w:r w:rsidR="001E01AD" w:rsidRPr="0041529D">
              <w:rPr>
                <w:rStyle w:val="Hyperlink"/>
                <w:noProof/>
              </w:rPr>
              <w:t>Sub-Heading</w:t>
            </w:r>
            <w:r w:rsidR="001E01AD">
              <w:rPr>
                <w:noProof/>
                <w:webHidden/>
              </w:rPr>
              <w:tab/>
            </w:r>
            <w:r w:rsidR="001E01AD">
              <w:rPr>
                <w:noProof/>
                <w:webHidden/>
              </w:rPr>
              <w:fldChar w:fldCharType="begin"/>
            </w:r>
            <w:r w:rsidR="001E01AD">
              <w:rPr>
                <w:noProof/>
                <w:webHidden/>
              </w:rPr>
              <w:instrText xml:space="preserve"> PAGEREF _Toc82239460 \h </w:instrText>
            </w:r>
            <w:r w:rsidR="001E01AD">
              <w:rPr>
                <w:noProof/>
                <w:webHidden/>
              </w:rPr>
            </w:r>
            <w:r w:rsidR="001E01AD">
              <w:rPr>
                <w:noProof/>
                <w:webHidden/>
              </w:rPr>
              <w:fldChar w:fldCharType="separate"/>
            </w:r>
            <w:r w:rsidR="001E01AD">
              <w:rPr>
                <w:noProof/>
                <w:webHidden/>
              </w:rPr>
              <w:t>2</w:t>
            </w:r>
            <w:r w:rsidR="001E01AD">
              <w:rPr>
                <w:noProof/>
                <w:webHidden/>
              </w:rPr>
              <w:fldChar w:fldCharType="end"/>
            </w:r>
          </w:hyperlink>
        </w:p>
        <w:p w14:paraId="4C03F020" w14:textId="77777777" w:rsidR="001E01AD" w:rsidRDefault="0088519C">
          <w:pPr>
            <w:pStyle w:val="TOC1"/>
            <w:tabs>
              <w:tab w:val="left" w:pos="440"/>
              <w:tab w:val="right" w:leader="dot" w:pos="9350"/>
            </w:tabs>
            <w:rPr>
              <w:rFonts w:asciiTheme="minorHAnsi" w:hAnsiTheme="minorHAnsi"/>
              <w:noProof/>
              <w:lang w:eastAsia="en-GB"/>
            </w:rPr>
          </w:pPr>
          <w:hyperlink w:anchor="_Toc82239461" w:history="1">
            <w:r w:rsidR="001E01AD" w:rsidRPr="0041529D">
              <w:rPr>
                <w:rStyle w:val="Hyperlink"/>
                <w:noProof/>
                <w:lang w:eastAsia="en-US"/>
              </w:rPr>
              <w:t>3</w:t>
            </w:r>
            <w:r w:rsidR="001E01AD">
              <w:rPr>
                <w:rFonts w:asciiTheme="minorHAnsi" w:hAnsiTheme="minorHAnsi"/>
                <w:noProof/>
                <w:lang w:eastAsia="en-GB"/>
              </w:rPr>
              <w:tab/>
            </w:r>
            <w:r w:rsidR="001E01AD" w:rsidRPr="0041529D">
              <w:rPr>
                <w:rStyle w:val="Hyperlink"/>
                <w:noProof/>
                <w:lang w:eastAsia="en-US"/>
              </w:rPr>
              <w:t>Discussion</w:t>
            </w:r>
            <w:r w:rsidR="001E01AD">
              <w:rPr>
                <w:noProof/>
                <w:webHidden/>
              </w:rPr>
              <w:tab/>
            </w:r>
            <w:r w:rsidR="001E01AD">
              <w:rPr>
                <w:noProof/>
                <w:webHidden/>
              </w:rPr>
              <w:fldChar w:fldCharType="begin"/>
            </w:r>
            <w:r w:rsidR="001E01AD">
              <w:rPr>
                <w:noProof/>
                <w:webHidden/>
              </w:rPr>
              <w:instrText xml:space="preserve"> PAGEREF _Toc82239461 \h </w:instrText>
            </w:r>
            <w:r w:rsidR="001E01AD">
              <w:rPr>
                <w:noProof/>
                <w:webHidden/>
              </w:rPr>
            </w:r>
            <w:r w:rsidR="001E01AD">
              <w:rPr>
                <w:noProof/>
                <w:webHidden/>
              </w:rPr>
              <w:fldChar w:fldCharType="separate"/>
            </w:r>
            <w:r w:rsidR="001E01AD">
              <w:rPr>
                <w:noProof/>
                <w:webHidden/>
              </w:rPr>
              <w:t>4</w:t>
            </w:r>
            <w:r w:rsidR="001E01AD">
              <w:rPr>
                <w:noProof/>
                <w:webHidden/>
              </w:rPr>
              <w:fldChar w:fldCharType="end"/>
            </w:r>
          </w:hyperlink>
        </w:p>
        <w:p w14:paraId="4E1FCC82" w14:textId="77777777" w:rsidR="001E01AD" w:rsidRDefault="0088519C">
          <w:pPr>
            <w:pStyle w:val="TOC2"/>
            <w:tabs>
              <w:tab w:val="left" w:pos="880"/>
              <w:tab w:val="right" w:leader="dot" w:pos="9350"/>
            </w:tabs>
            <w:rPr>
              <w:rFonts w:asciiTheme="minorHAnsi" w:hAnsiTheme="minorHAnsi"/>
              <w:noProof/>
              <w:lang w:eastAsia="en-GB"/>
            </w:rPr>
          </w:pPr>
          <w:hyperlink w:anchor="_Toc82239462" w:history="1">
            <w:r w:rsidR="001E01AD" w:rsidRPr="0041529D">
              <w:rPr>
                <w:rStyle w:val="Hyperlink"/>
                <w:rFonts w:eastAsia="Times New Roman"/>
                <w:noProof/>
                <w:lang w:eastAsia="en-US"/>
              </w:rPr>
              <w:t>3.1</w:t>
            </w:r>
            <w:r w:rsidR="001E01AD">
              <w:rPr>
                <w:rFonts w:asciiTheme="minorHAnsi" w:hAnsiTheme="minorHAnsi"/>
                <w:noProof/>
                <w:lang w:eastAsia="en-GB"/>
              </w:rPr>
              <w:tab/>
            </w:r>
            <w:r w:rsidR="001E01AD" w:rsidRPr="0041529D">
              <w:rPr>
                <w:rStyle w:val="Hyperlink"/>
                <w:rFonts w:eastAsia="Times New Roman"/>
                <w:noProof/>
                <w:lang w:eastAsia="en-US"/>
              </w:rPr>
              <w:t>General Discussion</w:t>
            </w:r>
            <w:r w:rsidR="001E01AD">
              <w:rPr>
                <w:noProof/>
                <w:webHidden/>
              </w:rPr>
              <w:tab/>
            </w:r>
            <w:r w:rsidR="001E01AD">
              <w:rPr>
                <w:noProof/>
                <w:webHidden/>
              </w:rPr>
              <w:fldChar w:fldCharType="begin"/>
            </w:r>
            <w:r w:rsidR="001E01AD">
              <w:rPr>
                <w:noProof/>
                <w:webHidden/>
              </w:rPr>
              <w:instrText xml:space="preserve"> PAGEREF _Toc82239462 \h </w:instrText>
            </w:r>
            <w:r w:rsidR="001E01AD">
              <w:rPr>
                <w:noProof/>
                <w:webHidden/>
              </w:rPr>
            </w:r>
            <w:r w:rsidR="001E01AD">
              <w:rPr>
                <w:noProof/>
                <w:webHidden/>
              </w:rPr>
              <w:fldChar w:fldCharType="separate"/>
            </w:r>
            <w:r w:rsidR="001E01AD">
              <w:rPr>
                <w:noProof/>
                <w:webHidden/>
              </w:rPr>
              <w:t>4</w:t>
            </w:r>
            <w:r w:rsidR="001E01AD">
              <w:rPr>
                <w:noProof/>
                <w:webHidden/>
              </w:rPr>
              <w:fldChar w:fldCharType="end"/>
            </w:r>
          </w:hyperlink>
        </w:p>
        <w:p w14:paraId="34F58752" w14:textId="77777777" w:rsidR="001E01AD" w:rsidRDefault="0088519C">
          <w:pPr>
            <w:pStyle w:val="TOC2"/>
            <w:tabs>
              <w:tab w:val="left" w:pos="880"/>
              <w:tab w:val="right" w:leader="dot" w:pos="9350"/>
            </w:tabs>
            <w:rPr>
              <w:rFonts w:asciiTheme="minorHAnsi" w:hAnsiTheme="minorHAnsi"/>
              <w:noProof/>
              <w:lang w:eastAsia="en-GB"/>
            </w:rPr>
          </w:pPr>
          <w:hyperlink w:anchor="_Toc82239463" w:history="1">
            <w:r w:rsidR="001E01AD" w:rsidRPr="0041529D">
              <w:rPr>
                <w:rStyle w:val="Hyperlink"/>
                <w:rFonts w:eastAsia="Times New Roman"/>
                <w:noProof/>
                <w:lang w:eastAsia="en-US"/>
              </w:rPr>
              <w:t>3.2</w:t>
            </w:r>
            <w:r w:rsidR="001E01AD">
              <w:rPr>
                <w:rFonts w:asciiTheme="minorHAnsi" w:hAnsiTheme="minorHAnsi"/>
                <w:noProof/>
                <w:lang w:eastAsia="en-GB"/>
              </w:rPr>
              <w:tab/>
            </w:r>
            <w:r w:rsidR="001E01AD" w:rsidRPr="0041529D">
              <w:rPr>
                <w:rStyle w:val="Hyperlink"/>
                <w:rFonts w:eastAsia="Times New Roman"/>
                <w:noProof/>
                <w:lang w:eastAsia="en-US"/>
              </w:rPr>
              <w:t>Countermeasures</w:t>
            </w:r>
            <w:r w:rsidR="001E01AD">
              <w:rPr>
                <w:noProof/>
                <w:webHidden/>
              </w:rPr>
              <w:tab/>
            </w:r>
            <w:r w:rsidR="001E01AD">
              <w:rPr>
                <w:noProof/>
                <w:webHidden/>
              </w:rPr>
              <w:fldChar w:fldCharType="begin"/>
            </w:r>
            <w:r w:rsidR="001E01AD">
              <w:rPr>
                <w:noProof/>
                <w:webHidden/>
              </w:rPr>
              <w:instrText xml:space="preserve"> PAGEREF _Toc82239463 \h </w:instrText>
            </w:r>
            <w:r w:rsidR="001E01AD">
              <w:rPr>
                <w:noProof/>
                <w:webHidden/>
              </w:rPr>
            </w:r>
            <w:r w:rsidR="001E01AD">
              <w:rPr>
                <w:noProof/>
                <w:webHidden/>
              </w:rPr>
              <w:fldChar w:fldCharType="separate"/>
            </w:r>
            <w:r w:rsidR="001E01AD">
              <w:rPr>
                <w:noProof/>
                <w:webHidden/>
              </w:rPr>
              <w:t>4</w:t>
            </w:r>
            <w:r w:rsidR="001E01AD">
              <w:rPr>
                <w:noProof/>
                <w:webHidden/>
              </w:rPr>
              <w:fldChar w:fldCharType="end"/>
            </w:r>
          </w:hyperlink>
        </w:p>
        <w:p w14:paraId="4A552470" w14:textId="77777777" w:rsidR="001E01AD" w:rsidRDefault="0088519C">
          <w:pPr>
            <w:pStyle w:val="TOC2"/>
            <w:tabs>
              <w:tab w:val="left" w:pos="880"/>
              <w:tab w:val="right" w:leader="dot" w:pos="9350"/>
            </w:tabs>
            <w:rPr>
              <w:rFonts w:asciiTheme="minorHAnsi" w:hAnsiTheme="minorHAnsi"/>
              <w:noProof/>
              <w:lang w:eastAsia="en-GB"/>
            </w:rPr>
          </w:pPr>
          <w:hyperlink w:anchor="_Toc82239464" w:history="1">
            <w:r w:rsidR="001E01AD" w:rsidRPr="0041529D">
              <w:rPr>
                <w:rStyle w:val="Hyperlink"/>
                <w:rFonts w:eastAsia="Times New Roman"/>
                <w:noProof/>
                <w:lang w:eastAsia="en-US"/>
              </w:rPr>
              <w:t>3.3</w:t>
            </w:r>
            <w:r w:rsidR="001E01AD">
              <w:rPr>
                <w:rFonts w:asciiTheme="minorHAnsi" w:hAnsiTheme="minorHAnsi"/>
                <w:noProof/>
                <w:lang w:eastAsia="en-GB"/>
              </w:rPr>
              <w:tab/>
            </w:r>
            <w:r w:rsidR="001E01AD" w:rsidRPr="0041529D">
              <w:rPr>
                <w:rStyle w:val="Hyperlink"/>
                <w:rFonts w:eastAsia="Times New Roman"/>
                <w:noProof/>
                <w:lang w:eastAsia="en-US"/>
              </w:rPr>
              <w:t>Future Work</w:t>
            </w:r>
            <w:r w:rsidR="001E01AD">
              <w:rPr>
                <w:noProof/>
                <w:webHidden/>
              </w:rPr>
              <w:tab/>
            </w:r>
            <w:r w:rsidR="001E01AD">
              <w:rPr>
                <w:noProof/>
                <w:webHidden/>
              </w:rPr>
              <w:fldChar w:fldCharType="begin"/>
            </w:r>
            <w:r w:rsidR="001E01AD">
              <w:rPr>
                <w:noProof/>
                <w:webHidden/>
              </w:rPr>
              <w:instrText xml:space="preserve"> PAGEREF _Toc82239464 \h </w:instrText>
            </w:r>
            <w:r w:rsidR="001E01AD">
              <w:rPr>
                <w:noProof/>
                <w:webHidden/>
              </w:rPr>
            </w:r>
            <w:r w:rsidR="001E01AD">
              <w:rPr>
                <w:noProof/>
                <w:webHidden/>
              </w:rPr>
              <w:fldChar w:fldCharType="separate"/>
            </w:r>
            <w:r w:rsidR="001E01AD">
              <w:rPr>
                <w:noProof/>
                <w:webHidden/>
              </w:rPr>
              <w:t>4</w:t>
            </w:r>
            <w:r w:rsidR="001E01AD">
              <w:rPr>
                <w:noProof/>
                <w:webHidden/>
              </w:rPr>
              <w:fldChar w:fldCharType="end"/>
            </w:r>
          </w:hyperlink>
        </w:p>
        <w:p w14:paraId="3F63B9C0" w14:textId="77777777" w:rsidR="001E01AD" w:rsidRDefault="0088519C">
          <w:pPr>
            <w:pStyle w:val="TOC1"/>
            <w:tabs>
              <w:tab w:val="right" w:leader="dot" w:pos="9350"/>
            </w:tabs>
            <w:rPr>
              <w:rFonts w:asciiTheme="minorHAnsi" w:hAnsiTheme="minorHAnsi"/>
              <w:noProof/>
              <w:lang w:eastAsia="en-GB"/>
            </w:rPr>
          </w:pPr>
          <w:hyperlink w:anchor="_Toc82239465" w:history="1">
            <w:r w:rsidR="001E01AD" w:rsidRPr="0041529D">
              <w:rPr>
                <w:rStyle w:val="Hyperlink"/>
                <w:noProof/>
              </w:rPr>
              <w:t>References</w:t>
            </w:r>
            <w:r w:rsidR="001E01AD">
              <w:rPr>
                <w:noProof/>
                <w:webHidden/>
              </w:rPr>
              <w:tab/>
            </w:r>
            <w:r w:rsidR="001E01AD">
              <w:rPr>
                <w:noProof/>
                <w:webHidden/>
              </w:rPr>
              <w:fldChar w:fldCharType="begin"/>
            </w:r>
            <w:r w:rsidR="001E01AD">
              <w:rPr>
                <w:noProof/>
                <w:webHidden/>
              </w:rPr>
              <w:instrText xml:space="preserve"> PAGEREF _Toc82239465 \h </w:instrText>
            </w:r>
            <w:r w:rsidR="001E01AD">
              <w:rPr>
                <w:noProof/>
                <w:webHidden/>
              </w:rPr>
            </w:r>
            <w:r w:rsidR="001E01AD">
              <w:rPr>
                <w:noProof/>
                <w:webHidden/>
              </w:rPr>
              <w:fldChar w:fldCharType="separate"/>
            </w:r>
            <w:r w:rsidR="001E01AD">
              <w:rPr>
                <w:noProof/>
                <w:webHidden/>
              </w:rPr>
              <w:t>5</w:t>
            </w:r>
            <w:r w:rsidR="001E01AD">
              <w:rPr>
                <w:noProof/>
                <w:webHidden/>
              </w:rPr>
              <w:fldChar w:fldCharType="end"/>
            </w:r>
          </w:hyperlink>
        </w:p>
        <w:p w14:paraId="6FD9C527" w14:textId="77777777" w:rsidR="001E01AD" w:rsidRDefault="0088519C">
          <w:pPr>
            <w:pStyle w:val="TOC1"/>
            <w:tabs>
              <w:tab w:val="right" w:leader="dot" w:pos="9350"/>
            </w:tabs>
            <w:rPr>
              <w:rFonts w:asciiTheme="minorHAnsi" w:hAnsiTheme="minorHAnsi"/>
              <w:noProof/>
              <w:lang w:eastAsia="en-GB"/>
            </w:rPr>
          </w:pPr>
          <w:hyperlink w:anchor="_Toc82239466" w:history="1">
            <w:r w:rsidR="001E01AD" w:rsidRPr="0041529D">
              <w:rPr>
                <w:rStyle w:val="Hyperlink"/>
                <w:noProof/>
              </w:rPr>
              <w:t>Appendices</w:t>
            </w:r>
            <w:r w:rsidR="001E01AD">
              <w:rPr>
                <w:noProof/>
                <w:webHidden/>
              </w:rPr>
              <w:tab/>
            </w:r>
            <w:r w:rsidR="001E01AD">
              <w:rPr>
                <w:noProof/>
                <w:webHidden/>
              </w:rPr>
              <w:fldChar w:fldCharType="begin"/>
            </w:r>
            <w:r w:rsidR="001E01AD">
              <w:rPr>
                <w:noProof/>
                <w:webHidden/>
              </w:rPr>
              <w:instrText xml:space="preserve"> PAGEREF _Toc82239466 \h </w:instrText>
            </w:r>
            <w:r w:rsidR="001E01AD">
              <w:rPr>
                <w:noProof/>
                <w:webHidden/>
              </w:rPr>
            </w:r>
            <w:r w:rsidR="001E01AD">
              <w:rPr>
                <w:noProof/>
                <w:webHidden/>
              </w:rPr>
              <w:fldChar w:fldCharType="separate"/>
            </w:r>
            <w:r w:rsidR="001E01AD">
              <w:rPr>
                <w:noProof/>
                <w:webHidden/>
              </w:rPr>
              <w:t>7</w:t>
            </w:r>
            <w:r w:rsidR="001E01AD">
              <w:rPr>
                <w:noProof/>
                <w:webHidden/>
              </w:rPr>
              <w:fldChar w:fldCharType="end"/>
            </w:r>
          </w:hyperlink>
        </w:p>
        <w:p w14:paraId="106D512C" w14:textId="77777777" w:rsidR="001E01AD" w:rsidRDefault="0088519C">
          <w:pPr>
            <w:pStyle w:val="TOC2"/>
            <w:tabs>
              <w:tab w:val="right" w:leader="dot" w:pos="9350"/>
            </w:tabs>
            <w:rPr>
              <w:rFonts w:asciiTheme="minorHAnsi" w:hAnsiTheme="minorHAnsi"/>
              <w:noProof/>
              <w:lang w:eastAsia="en-GB"/>
            </w:rPr>
          </w:pPr>
          <w:hyperlink w:anchor="_Toc82239467" w:history="1">
            <w:r w:rsidR="001E01AD" w:rsidRPr="0041529D">
              <w:rPr>
                <w:rStyle w:val="Hyperlink"/>
                <w:noProof/>
                <w:lang w:eastAsia="en-US"/>
              </w:rPr>
              <w:t>Appendix A</w:t>
            </w:r>
            <w:r w:rsidR="001E01AD">
              <w:rPr>
                <w:noProof/>
                <w:webHidden/>
              </w:rPr>
              <w:tab/>
            </w:r>
            <w:r w:rsidR="001E01AD">
              <w:rPr>
                <w:noProof/>
                <w:webHidden/>
              </w:rPr>
              <w:fldChar w:fldCharType="begin"/>
            </w:r>
            <w:r w:rsidR="001E01AD">
              <w:rPr>
                <w:noProof/>
                <w:webHidden/>
              </w:rPr>
              <w:instrText xml:space="preserve"> PAGEREF _Toc82239467 \h </w:instrText>
            </w:r>
            <w:r w:rsidR="001E01AD">
              <w:rPr>
                <w:noProof/>
                <w:webHidden/>
              </w:rPr>
            </w:r>
            <w:r w:rsidR="001E01AD">
              <w:rPr>
                <w:noProof/>
                <w:webHidden/>
              </w:rPr>
              <w:fldChar w:fldCharType="separate"/>
            </w:r>
            <w:r w:rsidR="001E01AD">
              <w:rPr>
                <w:noProof/>
                <w:webHidden/>
              </w:rPr>
              <w:t>7</w:t>
            </w:r>
            <w:r w:rsidR="001E01AD">
              <w:rPr>
                <w:noProof/>
                <w:webHidden/>
              </w:rPr>
              <w:fldChar w:fldCharType="end"/>
            </w:r>
          </w:hyperlink>
        </w:p>
        <w:p w14:paraId="4CCFBCF5" w14:textId="77777777" w:rsidR="001E01AD" w:rsidRDefault="0088519C">
          <w:pPr>
            <w:pStyle w:val="TOC2"/>
            <w:tabs>
              <w:tab w:val="right" w:leader="dot" w:pos="9350"/>
            </w:tabs>
            <w:rPr>
              <w:rFonts w:asciiTheme="minorHAnsi" w:hAnsiTheme="minorHAnsi"/>
              <w:noProof/>
              <w:lang w:eastAsia="en-GB"/>
            </w:rPr>
          </w:pPr>
          <w:hyperlink w:anchor="_Toc82239468" w:history="1">
            <w:r w:rsidR="001E01AD" w:rsidRPr="0041529D">
              <w:rPr>
                <w:rStyle w:val="Hyperlink"/>
                <w:noProof/>
                <w:lang w:eastAsia="en-US"/>
              </w:rPr>
              <w:t>Appendix B</w:t>
            </w:r>
            <w:r w:rsidR="001E01AD">
              <w:rPr>
                <w:noProof/>
                <w:webHidden/>
              </w:rPr>
              <w:tab/>
            </w:r>
            <w:r w:rsidR="001E01AD">
              <w:rPr>
                <w:noProof/>
                <w:webHidden/>
              </w:rPr>
              <w:fldChar w:fldCharType="begin"/>
            </w:r>
            <w:r w:rsidR="001E01AD">
              <w:rPr>
                <w:noProof/>
                <w:webHidden/>
              </w:rPr>
              <w:instrText xml:space="preserve"> PAGEREF _Toc82239468 \h </w:instrText>
            </w:r>
            <w:r w:rsidR="001E01AD">
              <w:rPr>
                <w:noProof/>
                <w:webHidden/>
              </w:rPr>
            </w:r>
            <w:r w:rsidR="001E01AD">
              <w:rPr>
                <w:noProof/>
                <w:webHidden/>
              </w:rPr>
              <w:fldChar w:fldCharType="separate"/>
            </w:r>
            <w:r w:rsidR="001E01AD">
              <w:rPr>
                <w:noProof/>
                <w:webHidden/>
              </w:rPr>
              <w:t>7</w:t>
            </w:r>
            <w:r w:rsidR="001E01AD">
              <w:rPr>
                <w:noProof/>
                <w:webHidden/>
              </w:rPr>
              <w:fldChar w:fldCharType="end"/>
            </w:r>
          </w:hyperlink>
        </w:p>
        <w:p w14:paraId="5890D0C7" w14:textId="77777777" w:rsidR="001E01AD" w:rsidRDefault="0088519C">
          <w:pPr>
            <w:pStyle w:val="TOC2"/>
            <w:tabs>
              <w:tab w:val="right" w:leader="dot" w:pos="9350"/>
            </w:tabs>
            <w:rPr>
              <w:rFonts w:asciiTheme="minorHAnsi" w:hAnsiTheme="minorHAnsi"/>
              <w:noProof/>
              <w:lang w:eastAsia="en-GB"/>
            </w:rPr>
          </w:pPr>
          <w:hyperlink w:anchor="_Toc82239469" w:history="1">
            <w:r w:rsidR="001E01AD" w:rsidRPr="0041529D">
              <w:rPr>
                <w:rStyle w:val="Hyperlink"/>
                <w:noProof/>
                <w:lang w:eastAsia="en-US"/>
              </w:rPr>
              <w:t xml:space="preserve">Appendix C - </w:t>
            </w:r>
            <w:r w:rsidR="001E01AD" w:rsidRPr="0041529D">
              <w:rPr>
                <w:rStyle w:val="Hyperlink"/>
                <w:noProof/>
              </w:rPr>
              <w:t>Suggestions for formatting figures/tables/screenshots in the body of the text</w:t>
            </w:r>
            <w:r w:rsidR="001E01AD">
              <w:rPr>
                <w:noProof/>
                <w:webHidden/>
              </w:rPr>
              <w:tab/>
            </w:r>
            <w:r w:rsidR="001E01AD">
              <w:rPr>
                <w:noProof/>
                <w:webHidden/>
              </w:rPr>
              <w:fldChar w:fldCharType="begin"/>
            </w:r>
            <w:r w:rsidR="001E01AD">
              <w:rPr>
                <w:noProof/>
                <w:webHidden/>
              </w:rPr>
              <w:instrText xml:space="preserve"> PAGEREF _Toc82239469 \h </w:instrText>
            </w:r>
            <w:r w:rsidR="001E01AD">
              <w:rPr>
                <w:noProof/>
                <w:webHidden/>
              </w:rPr>
            </w:r>
            <w:r w:rsidR="001E01AD">
              <w:rPr>
                <w:noProof/>
                <w:webHidden/>
              </w:rPr>
              <w:fldChar w:fldCharType="separate"/>
            </w:r>
            <w:r w:rsidR="001E01AD">
              <w:rPr>
                <w:noProof/>
                <w:webHidden/>
              </w:rPr>
              <w:t>7</w:t>
            </w:r>
            <w:r w:rsidR="001E01AD">
              <w:rPr>
                <w:noProof/>
                <w:webHidden/>
              </w:rPr>
              <w:fldChar w:fldCharType="end"/>
            </w:r>
          </w:hyperlink>
        </w:p>
        <w:p w14:paraId="46A650F6" w14:textId="77777777" w:rsidR="001905B9" w:rsidRDefault="00647F3E" w:rsidP="001905B9">
          <w:pPr>
            <w:rPr>
              <w:b/>
              <w:bCs/>
              <w:noProof/>
            </w:rPr>
          </w:pPr>
          <w:r>
            <w:rPr>
              <w:b/>
              <w:bCs/>
              <w:noProof/>
            </w:rPr>
            <w:fldChar w:fldCharType="end"/>
          </w:r>
        </w:p>
      </w:sdtContent>
    </w:sdt>
    <w:p w14:paraId="757CD211" w14:textId="77777777" w:rsidR="00A60D20" w:rsidRDefault="00A60D20">
      <w:pPr>
        <w:rPr>
          <w:b/>
          <w:bCs/>
          <w:noProof/>
        </w:rPr>
      </w:pPr>
      <w:r>
        <w:rPr>
          <w:b/>
          <w:bCs/>
          <w:noProof/>
        </w:rPr>
        <w:br w:type="page"/>
      </w:r>
    </w:p>
    <w:p w14:paraId="5093DB2C" w14:textId="77777777" w:rsidR="00C5090A" w:rsidRDefault="00C5090A">
      <w:pPr>
        <w:rPr>
          <w:b/>
          <w:bCs/>
          <w:noProof/>
        </w:rPr>
        <w:sectPr w:rsidR="00C5090A" w:rsidSect="00C5090A">
          <w:footerReference w:type="default" r:id="rId10"/>
          <w:footerReference w:type="first" r:id="rId11"/>
          <w:type w:val="continuous"/>
          <w:pgSz w:w="12240" w:h="15840"/>
          <w:pgMar w:top="1440" w:right="1440" w:bottom="1440" w:left="1440" w:header="720" w:footer="720" w:gutter="0"/>
          <w:pgNumType w:start="0"/>
          <w:cols w:space="720"/>
          <w:docGrid w:linePitch="299"/>
        </w:sectPr>
      </w:pPr>
    </w:p>
    <w:p w14:paraId="534C10B5" w14:textId="77777777" w:rsidR="001905B9" w:rsidRDefault="00341658" w:rsidP="00C5090A">
      <w:pPr>
        <w:pStyle w:val="Heading1"/>
      </w:pPr>
      <w:bookmarkStart w:id="0" w:name="_Toc82239455"/>
      <w:r>
        <w:lastRenderedPageBreak/>
        <w:t>Introduction</w:t>
      </w:r>
      <w:bookmarkEnd w:id="0"/>
    </w:p>
    <w:p w14:paraId="452A0DAA" w14:textId="579BE072" w:rsidR="009F72D0" w:rsidRDefault="00341658" w:rsidP="00A84FA4">
      <w:pPr>
        <w:pStyle w:val="Heading2"/>
      </w:pPr>
      <w:bookmarkStart w:id="1" w:name="_Toc82239456"/>
      <w:r>
        <w:t>Background</w:t>
      </w:r>
      <w:bookmarkEnd w:id="1"/>
    </w:p>
    <w:p w14:paraId="13C85618" w14:textId="45E2DA79" w:rsidR="00603118" w:rsidRDefault="00F74FF6" w:rsidP="00A84FA4">
      <w:r>
        <w:t>E-commerce takes up at least 13-14% of all retail sales in the Unite</w:t>
      </w:r>
      <w:r w:rsidR="00F2364E">
        <w:t>d</w:t>
      </w:r>
      <w:r>
        <w:t xml:space="preserve"> States and has risen to a third of all retail sales in the United Kingdom</w:t>
      </w:r>
      <w:r w:rsidR="00C525C8">
        <w:t xml:space="preserve"> </w:t>
      </w:r>
      <w:r w:rsidR="009E32C2">
        <w:t>(</w:t>
      </w:r>
      <w:proofErr w:type="spellStart"/>
      <w:r w:rsidR="009E32C2">
        <w:t>smartinsights</w:t>
      </w:r>
      <w:proofErr w:type="spellEnd"/>
      <w:r w:rsidR="009E32C2">
        <w:t>, 2021)</w:t>
      </w:r>
      <w:r w:rsidR="00C525C8">
        <w:t>.</w:t>
      </w:r>
      <w:r>
        <w:t xml:space="preserve"> </w:t>
      </w:r>
      <w:r w:rsidR="00C525C8">
        <w:t>F</w:t>
      </w:r>
      <w:r>
        <w:t>rom just these statistics alone</w:t>
      </w:r>
      <w:r w:rsidR="00C525C8">
        <w:t>,</w:t>
      </w:r>
      <w:r>
        <w:t xml:space="preserve"> the impact that E-Commerce has had on the world of business</w:t>
      </w:r>
      <w:r w:rsidR="00AC349A">
        <w:t xml:space="preserve"> is </w:t>
      </w:r>
      <w:r w:rsidR="00C525C8">
        <w:t>apparent, w</w:t>
      </w:r>
      <w:r w:rsidR="00AC349A">
        <w:t>hich is why cyber-security has become essential to every business that is on the internet. That’s where penetration tests come in.</w:t>
      </w:r>
    </w:p>
    <w:p w14:paraId="6F28689D" w14:textId="112AA0DA" w:rsidR="00266D49" w:rsidRDefault="00603118" w:rsidP="00A84FA4">
      <w:r>
        <w:t>The National Cyber Security Centre (NCSC) describes Penetration testing as “</w:t>
      </w:r>
      <w:r w:rsidR="00C525C8">
        <w:t xml:space="preserve">a </w:t>
      </w:r>
      <w:r>
        <w:t>method</w:t>
      </w:r>
      <w:r w:rsidRPr="00603118">
        <w:t xml:space="preserve"> for gaining assurance in your organisation's vulnerability assessment and management processes, not as a primary method for identifying vulnerabilities</w:t>
      </w:r>
      <w:r>
        <w:t xml:space="preserve">” </w:t>
      </w:r>
      <w:r w:rsidR="009E32C2">
        <w:t xml:space="preserve">(ncsc.gov, 2022) </w:t>
      </w:r>
      <w:r w:rsidR="00266D49">
        <w:t>or in other words, an ethical hacker will act as a black-hat hacker and attempt to breach the businesses network</w:t>
      </w:r>
      <w:r w:rsidRPr="00603118">
        <w:t>.</w:t>
      </w:r>
      <w:r>
        <w:t xml:space="preserve"> </w:t>
      </w:r>
      <w:r w:rsidR="00A25024">
        <w:t>Vulnerabilities occur through software that is not regularly updated to latest patches</w:t>
      </w:r>
      <w:r w:rsidR="00266D49">
        <w:t xml:space="preserve"> by the security or development team</w:t>
      </w:r>
      <w:r w:rsidR="00C525C8">
        <w:t>,</w:t>
      </w:r>
      <w:r w:rsidR="00A25024">
        <w:t xml:space="preserve"> misconfigurations occur in the initial setup of networks and software </w:t>
      </w:r>
      <w:r w:rsidR="00BB1E3D">
        <w:t>when</w:t>
      </w:r>
      <w:r w:rsidR="00A25024">
        <w:t xml:space="preserve"> default settings have not been changed (like passwords) and security options are left </w:t>
      </w:r>
      <w:r w:rsidR="00BB1E3D">
        <w:t>unticked (SMB signing)</w:t>
      </w:r>
      <w:r w:rsidR="00A25024">
        <w:t>.</w:t>
      </w:r>
    </w:p>
    <w:p w14:paraId="1C151B27" w14:textId="2B69766E" w:rsidR="00D5306D" w:rsidRDefault="00D5306D" w:rsidP="00A84FA4">
      <w:r>
        <w:t>Penetration testing is important due to the frequency of black hat attacks</w:t>
      </w:r>
      <w:r w:rsidR="00C525C8">
        <w:t>,</w:t>
      </w:r>
      <w:r>
        <w:t xml:space="preserve"> since there is a new attack on the internet every 39 seconds (2,244 breaches every day)</w:t>
      </w:r>
      <w:r w:rsidR="009E32C2">
        <w:t xml:space="preserve"> (</w:t>
      </w:r>
      <w:proofErr w:type="spellStart"/>
      <w:r w:rsidR="009E32C2">
        <w:t>techJury</w:t>
      </w:r>
      <w:proofErr w:type="spellEnd"/>
      <w:r w:rsidR="009E32C2">
        <w:t>, 2022)</w:t>
      </w:r>
      <w:r>
        <w:t>.</w:t>
      </w:r>
      <w:r w:rsidR="0065429F">
        <w:t xml:space="preserve"> Even one of these attacks could be enough to put a small business out of work and could significantly harm a medium to large sized business.</w:t>
      </w:r>
    </w:p>
    <w:p w14:paraId="4762E782" w14:textId="7259D6CC" w:rsidR="00602D3C" w:rsidRDefault="00673BA3" w:rsidP="00A84FA4">
      <w:r>
        <w:t xml:space="preserve"> These Tests are carried out because there </w:t>
      </w:r>
      <w:r w:rsidR="00602D3C">
        <w:t>will</w:t>
      </w:r>
      <w:r>
        <w:t xml:space="preserve"> always</w:t>
      </w:r>
      <w:r w:rsidR="00602D3C">
        <w:t xml:space="preserve"> be</w:t>
      </w:r>
      <w:r>
        <w:t xml:space="preserve"> black-hat hackers that want to disrupt businesses or institutes for</w:t>
      </w:r>
      <w:r w:rsidR="00602D3C">
        <w:t xml:space="preserve"> </w:t>
      </w:r>
      <w:r w:rsidR="00C525C8">
        <w:t xml:space="preserve">varied </w:t>
      </w:r>
      <w:r w:rsidR="00602D3C">
        <w:t>reasons including financial, political or malice;</w:t>
      </w:r>
      <w:r w:rsidR="009F72D0">
        <w:t xml:space="preserve"> A</w:t>
      </w:r>
      <w:r w:rsidR="00266D49">
        <w:t xml:space="preserve"> real-world showcase of the severity black-hat hackers cause</w:t>
      </w:r>
      <w:r w:rsidR="009F72D0">
        <w:t xml:space="preserve"> is WannaCry Ransomware</w:t>
      </w:r>
      <w:r w:rsidR="00C525C8">
        <w:t>,</w:t>
      </w:r>
      <w:r w:rsidR="009F72D0">
        <w:t xml:space="preserve"> which was used against the NHS to </w:t>
      </w:r>
      <w:r w:rsidR="00AB45C6">
        <w:t>take complete control of all user access to the systems</w:t>
      </w:r>
      <w:r w:rsidR="00797934">
        <w:t xml:space="preserve"> </w:t>
      </w:r>
      <w:r w:rsidR="00602D3C">
        <w:t>(</w:t>
      </w:r>
      <w:r w:rsidR="00797934">
        <w:t>The WannaCry attack cost the NHS £92</w:t>
      </w:r>
      <w:r w:rsidR="004C3A6D">
        <w:t xml:space="preserve"> million</w:t>
      </w:r>
      <w:r w:rsidR="00602D3C">
        <w:t>)</w:t>
      </w:r>
      <w:r w:rsidR="009E32C2">
        <w:t xml:space="preserve"> (Health Executive webpage, 2018)</w:t>
      </w:r>
      <w:r w:rsidR="00602D3C">
        <w:t xml:space="preserve">.  For this reason, the tests allow for these critical vulnerabilities to be found and patched by the security team before a catastrophic event can even occur. </w:t>
      </w:r>
      <w:r w:rsidR="00D5306D">
        <w:t>However,</w:t>
      </w:r>
      <w:r w:rsidR="00602D3C">
        <w:t xml:space="preserve"> if </w:t>
      </w:r>
      <w:r w:rsidR="00C525C8">
        <w:t>they</w:t>
      </w:r>
      <w:r w:rsidR="00602D3C">
        <w:t xml:space="preserve"> cannot be fixed</w:t>
      </w:r>
      <w:r w:rsidR="00C525C8">
        <w:t>,</w:t>
      </w:r>
      <w:r w:rsidR="00602D3C">
        <w:t xml:space="preserve"> then the security will have extensive monitoring on the service that has this unfixable vulnerability.</w:t>
      </w:r>
    </w:p>
    <w:p w14:paraId="22B47F48" w14:textId="5E3002A1" w:rsidR="009F72D0" w:rsidRDefault="009F72D0" w:rsidP="00A84FA4">
      <w:r>
        <w:t xml:space="preserve">One of the earliest recorded penetration tests was </w:t>
      </w:r>
      <w:r w:rsidR="00C525C8">
        <w:t xml:space="preserve">in 1972 </w:t>
      </w:r>
      <w:r>
        <w:t>by James P. Anderson</w:t>
      </w:r>
      <w:r w:rsidR="00C525C8">
        <w:t>,</w:t>
      </w:r>
      <w:r>
        <w:t xml:space="preserve"> where he outlined steps that had to be taken by a group known as tiger team to ensure a thorough test was being done to test the system’s resilience and security. The first steps included identifying the vulnerability and afterwards designing an attack based on that vulnerability. Even today, this fundamental method is continuously used as the backbone of penetration tests</w:t>
      </w:r>
      <w:r w:rsidR="00C525C8">
        <w:t xml:space="preserve"> </w:t>
      </w:r>
      <w:r w:rsidR="009E32C2">
        <w:t>(</w:t>
      </w:r>
      <w:proofErr w:type="spellStart"/>
      <w:r w:rsidR="009E32C2">
        <w:t>infosecinstitute</w:t>
      </w:r>
      <w:proofErr w:type="spellEnd"/>
      <w:r w:rsidR="009E32C2">
        <w:t>, 2019)</w:t>
      </w:r>
      <w:r w:rsidR="00C525C8">
        <w:t>.</w:t>
      </w:r>
    </w:p>
    <w:p w14:paraId="74EE3C92" w14:textId="7296B076" w:rsidR="00266D49" w:rsidRDefault="00266D49" w:rsidP="00A84FA4"/>
    <w:p w14:paraId="19FC8FC9" w14:textId="75AEE77A" w:rsidR="00266D49" w:rsidRDefault="00266D49" w:rsidP="00A84FA4"/>
    <w:p w14:paraId="51F31B52" w14:textId="0656BBE1" w:rsidR="00266D49" w:rsidRDefault="00266D49" w:rsidP="00A84FA4"/>
    <w:p w14:paraId="48724CA7" w14:textId="314441FA" w:rsidR="00266D49" w:rsidRDefault="00266D49" w:rsidP="00A84FA4"/>
    <w:p w14:paraId="22A3D0D0" w14:textId="6D9349D6" w:rsidR="00266D49" w:rsidRDefault="00266D49" w:rsidP="00A84FA4"/>
    <w:p w14:paraId="46847B12" w14:textId="31891CCA" w:rsidR="00266D49" w:rsidRDefault="00266D49" w:rsidP="00A84FA4"/>
    <w:p w14:paraId="74224334" w14:textId="30B595E4" w:rsidR="00266D49" w:rsidRDefault="00266D49" w:rsidP="00A84FA4"/>
    <w:p w14:paraId="41440CCB" w14:textId="77777777" w:rsidR="00266D49" w:rsidRPr="00A84FA4" w:rsidRDefault="00266D49" w:rsidP="00A84FA4"/>
    <w:p w14:paraId="32ED1818" w14:textId="73E78E86" w:rsidR="004D7B3D" w:rsidRDefault="004D7B3D" w:rsidP="004D7B3D">
      <w:pPr>
        <w:pStyle w:val="Heading2"/>
      </w:pPr>
      <w:bookmarkStart w:id="2" w:name="_Toc82239457"/>
      <w:r>
        <w:t>Aim</w:t>
      </w:r>
      <w:bookmarkEnd w:id="2"/>
    </w:p>
    <w:p w14:paraId="15538F50" w14:textId="7C91A48D" w:rsidR="0065429F" w:rsidRDefault="00F90328" w:rsidP="0065429F">
      <w:r>
        <w:t xml:space="preserve">A small organisation has requested a penetration test on their network </w:t>
      </w:r>
      <w:r w:rsidR="00FA1085">
        <w:t xml:space="preserve">to </w:t>
      </w:r>
      <w:r w:rsidR="009721D8">
        <w:t xml:space="preserve">evaluate the security level </w:t>
      </w:r>
      <w:r w:rsidR="00C525C8">
        <w:t>of</w:t>
      </w:r>
      <w:r w:rsidR="009721D8">
        <w:t xml:space="preserve"> their network and systems.</w:t>
      </w:r>
    </w:p>
    <w:p w14:paraId="631636D9" w14:textId="3458EFF7" w:rsidR="0065380D" w:rsidRDefault="00FA1085" w:rsidP="0065429F">
      <w:r>
        <w:t>This Active Directory network consists of two servers (192.168.10.1 and 192.168</w:t>
      </w:r>
      <w:r w:rsidR="0009604F">
        <w:t xml:space="preserve"> 10</w:t>
      </w:r>
      <w:r>
        <w:t xml:space="preserve">.2) and a client (192.168.10.10), </w:t>
      </w:r>
      <w:r w:rsidR="00B1497C">
        <w:t>for th</w:t>
      </w:r>
      <w:r w:rsidR="00C525C8">
        <w:t>is</w:t>
      </w:r>
      <w:r w:rsidR="00B1497C">
        <w:t xml:space="preserve"> scenario of th</w:t>
      </w:r>
      <w:r w:rsidR="00C525C8">
        <w:t>e</w:t>
      </w:r>
      <w:r w:rsidR="00B1497C">
        <w:t xml:space="preserve"> network</w:t>
      </w:r>
      <w:r w:rsidR="00745257">
        <w:t>,</w:t>
      </w:r>
      <w:r w:rsidR="00B1497C">
        <w:t xml:space="preserve"> access has been g</w:t>
      </w:r>
      <w:r w:rsidR="00745257">
        <w:t>iven to client to simulate a network breach of a low privilege account.</w:t>
      </w:r>
      <w:r w:rsidR="001B66E2">
        <w:t xml:space="preserve"> To call this penetration test successful both servers need to </w:t>
      </w:r>
      <w:r w:rsidR="0065380D">
        <w:t xml:space="preserve">be </w:t>
      </w:r>
      <w:r w:rsidR="001B66E2">
        <w:t>exploited and have</w:t>
      </w:r>
      <w:r w:rsidR="0065380D">
        <w:t xml:space="preserve"> access to</w:t>
      </w:r>
      <w:r w:rsidR="001B66E2">
        <w:t xml:space="preserve"> privileges of SYSTEM and Administrator</w:t>
      </w:r>
      <w:r w:rsidR="005D4F6B">
        <w:t>,</w:t>
      </w:r>
      <w:r w:rsidR="001B66E2">
        <w:t xml:space="preserve"> which will most likely be through</w:t>
      </w:r>
      <w:r w:rsidR="00292F06">
        <w:t xml:space="preserve"> a horizontal privilege escalation into a vertical privilege escalation</w:t>
      </w:r>
      <w:r w:rsidR="0065380D">
        <w:t xml:space="preserve"> depending on </w:t>
      </w:r>
      <w:r w:rsidR="007207C0">
        <w:t>the vulnerability.</w:t>
      </w:r>
    </w:p>
    <w:p w14:paraId="67AA09D4" w14:textId="17BFA207" w:rsidR="00D73733" w:rsidRDefault="00DD41D1" w:rsidP="0065429F">
      <w:r>
        <w:t>For the penetration test</w:t>
      </w:r>
      <w:r w:rsidR="004D4575">
        <w:t>,</w:t>
      </w:r>
      <w:r>
        <w:t xml:space="preserve"> the </w:t>
      </w:r>
      <w:proofErr w:type="spellStart"/>
      <w:r>
        <w:t>firstbase</w:t>
      </w:r>
      <w:proofErr w:type="spellEnd"/>
      <w:r>
        <w:t xml:space="preserve"> </w:t>
      </w:r>
      <w:r w:rsidR="00A87052">
        <w:t>techie’s</w:t>
      </w:r>
      <w:r>
        <w:t xml:space="preserve"> methodology is being used as a guideline to follow to assist </w:t>
      </w:r>
      <w:r w:rsidR="00A87052">
        <w:t xml:space="preserve">the process of getting to SYSTEM privilege; It starts off with </w:t>
      </w:r>
      <w:proofErr w:type="spellStart"/>
      <w:r w:rsidR="00D067CC">
        <w:t>F</w:t>
      </w:r>
      <w:r w:rsidR="00A87052">
        <w:t>ootprinting</w:t>
      </w:r>
      <w:proofErr w:type="spellEnd"/>
      <w:r w:rsidR="004D4575">
        <w:t>,</w:t>
      </w:r>
      <w:r w:rsidR="00A87052">
        <w:t xml:space="preserve"> which</w:t>
      </w:r>
      <w:r w:rsidR="006E2527">
        <w:t xml:space="preserve"> does not need to be done because</w:t>
      </w:r>
      <w:r w:rsidR="004D4575">
        <w:t>,</w:t>
      </w:r>
      <w:r w:rsidR="006E2527">
        <w:t xml:space="preserve"> as mentioned before, access is already granted to the client machine.</w:t>
      </w:r>
      <w:r w:rsidR="007B34C7">
        <w:t xml:space="preserve"> </w:t>
      </w:r>
      <w:r w:rsidR="004D4575">
        <w:t>T</w:t>
      </w:r>
      <w:r w:rsidR="007B34C7">
        <w:t xml:space="preserve">he next step is </w:t>
      </w:r>
      <w:r w:rsidR="00D067CC">
        <w:t>S</w:t>
      </w:r>
      <w:r w:rsidR="007B34C7">
        <w:t>canning, the active recon stage. At this stage</w:t>
      </w:r>
      <w:r w:rsidR="00D067CC">
        <w:t xml:space="preserve">, information about ports, services and the OS are scanned so all attack vectors can be looked upon and further investigated </w:t>
      </w:r>
      <w:r w:rsidR="004D4575">
        <w:t>for</w:t>
      </w:r>
      <w:r w:rsidR="00D067CC">
        <w:t xml:space="preserve"> what they do and </w:t>
      </w:r>
      <w:r w:rsidR="004D4575">
        <w:t>whether</w:t>
      </w:r>
      <w:r w:rsidR="006037CF">
        <w:t xml:space="preserve"> those services have any vulnerabilities in them</w:t>
      </w:r>
      <w:r w:rsidR="00D067CC">
        <w:t xml:space="preserve"> in the Enumeration stage.</w:t>
      </w:r>
    </w:p>
    <w:p w14:paraId="488FF39E" w14:textId="77BD13F6" w:rsidR="009E102F" w:rsidRDefault="009E102F" w:rsidP="0065429F">
      <w:r>
        <w:t xml:space="preserve">Once </w:t>
      </w:r>
      <w:r w:rsidR="00985602">
        <w:t>all</w:t>
      </w:r>
      <w:r>
        <w:t xml:space="preserve"> the Enumeration is done, the System Hacking phase can begin, this is where all scanning comes into use to exploit the vulnerabilities </w:t>
      </w:r>
      <w:r w:rsidR="00985602">
        <w:t>that were found within the services. Once the exploits have been exploited and system access has been accomplish</w:t>
      </w:r>
      <w:r w:rsidR="00EE0AA7">
        <w:t xml:space="preserve">ed to the point of </w:t>
      </w:r>
      <w:r w:rsidR="00AB1D80">
        <w:t>being within</w:t>
      </w:r>
      <w:r w:rsidR="004D4575">
        <w:t xml:space="preserve"> server1</w:t>
      </w:r>
      <w:r w:rsidR="00AB1D80">
        <w:t xml:space="preserve">, these exploits can be taken to the </w:t>
      </w:r>
      <w:r w:rsidR="00CC71F4">
        <w:t>advanced phase where access to either A</w:t>
      </w:r>
      <w:r w:rsidR="00354EF0">
        <w:t>dministrator or SYSTEM</w:t>
      </w:r>
      <w:r w:rsidR="004D4575">
        <w:t xml:space="preserve"> is obtained</w:t>
      </w:r>
      <w:r w:rsidR="00354EF0">
        <w:t xml:space="preserve"> and </w:t>
      </w:r>
      <w:r w:rsidR="004D4575">
        <w:t xml:space="preserve">allow to </w:t>
      </w:r>
      <w:r w:rsidR="00354EF0">
        <w:t xml:space="preserve">gather </w:t>
      </w:r>
      <w:r w:rsidR="007B527E">
        <w:t>all</w:t>
      </w:r>
      <w:r w:rsidR="00354EF0">
        <w:t xml:space="preserve"> the data that resides within the two servers</w:t>
      </w:r>
      <w:r w:rsidR="00B609D3">
        <w:t>.</w:t>
      </w:r>
      <w:r w:rsidR="007B527E">
        <w:t xml:space="preserve"> Once all of this is complete, the feedback stage will take place.</w:t>
      </w:r>
    </w:p>
    <w:p w14:paraId="48B941F0" w14:textId="0A9F14C1" w:rsidR="00E14884" w:rsidRPr="00E14884" w:rsidRDefault="00E14884" w:rsidP="0065429F">
      <w:r>
        <w:t>All</w:t>
      </w:r>
      <w:r w:rsidR="007B527E">
        <w:t xml:space="preserve"> the information that has been gathered will be transferred to the company with step by steps of how each exploitation happened and a possible way of patching the vulnerability</w:t>
      </w:r>
      <w:r>
        <w:t xml:space="preserve"> or advice if unsure of how to fix it</w:t>
      </w:r>
      <w:r w:rsidR="009721D8">
        <w:t>.</w:t>
      </w:r>
    </w:p>
    <w:p w14:paraId="22BD773B" w14:textId="77777777" w:rsidR="001A466E" w:rsidRDefault="001A466E" w:rsidP="0065429F"/>
    <w:p w14:paraId="3F05A906" w14:textId="77777777" w:rsidR="00292F06" w:rsidRPr="0065429F" w:rsidRDefault="00292F06" w:rsidP="0065429F"/>
    <w:p w14:paraId="4D02075F" w14:textId="77777777" w:rsidR="009525A9" w:rsidRDefault="009525A9" w:rsidP="009525A9">
      <w:pPr>
        <w:pStyle w:val="Heading1"/>
      </w:pPr>
      <w:bookmarkStart w:id="3" w:name="_Toc82239458"/>
      <w:r>
        <w:lastRenderedPageBreak/>
        <w:t>Procedure</w:t>
      </w:r>
      <w:bookmarkEnd w:id="3"/>
    </w:p>
    <w:p w14:paraId="61E1A8B1" w14:textId="77777777" w:rsidR="009525A9" w:rsidRDefault="009525A9" w:rsidP="009525A9">
      <w:pPr>
        <w:pStyle w:val="Heading2"/>
      </w:pPr>
      <w:bookmarkStart w:id="4" w:name="_Toc82239459"/>
      <w:r>
        <w:t>Overview of Procedure</w:t>
      </w:r>
      <w:bookmarkEnd w:id="4"/>
    </w:p>
    <w:p w14:paraId="29117EB2" w14:textId="697FA65F" w:rsidR="00F02F44" w:rsidRDefault="00F02F44" w:rsidP="00F02F44">
      <w:pPr>
        <w:spacing w:line="320" w:lineRule="atLeast"/>
      </w:pPr>
      <w:r>
        <w:t xml:space="preserve">The penetration test made use of the </w:t>
      </w:r>
      <w:proofErr w:type="spellStart"/>
      <w:r>
        <w:t>Firstbase</w:t>
      </w:r>
      <w:proofErr w:type="spellEnd"/>
      <w:r>
        <w:t xml:space="preserve"> Techies methodology as its basic structure, the methodology consists of 5 separate stages; </w:t>
      </w:r>
      <w:proofErr w:type="spellStart"/>
      <w:r>
        <w:t>Footprinting</w:t>
      </w:r>
      <w:proofErr w:type="spellEnd"/>
      <w:r>
        <w:t>, Scanning, Enumeration, System Hacking, and finally “Advanced” stage which, going forward</w:t>
      </w:r>
      <w:r w:rsidR="001962C8">
        <w:t>,</w:t>
      </w:r>
      <w:r>
        <w:t xml:space="preserve"> will be known as essentially the post-Exploitation stage. </w:t>
      </w:r>
    </w:p>
    <w:p w14:paraId="45D96A65" w14:textId="625A5C06" w:rsidR="00F02F44" w:rsidRDefault="00F02F44" w:rsidP="00F02F44">
      <w:pPr>
        <w:spacing w:line="320" w:lineRule="atLeast"/>
      </w:pPr>
      <w:r>
        <w:t xml:space="preserve">While these are the main headings for each stage, they have been broken down into separate sub-headings depending on the stage, the Scanning stage has been broken down into its different tools that are being used and </w:t>
      </w:r>
      <w:r w:rsidR="001962C8">
        <w:t>S</w:t>
      </w:r>
      <w:r>
        <w:t xml:space="preserve">ystem </w:t>
      </w:r>
      <w:r w:rsidR="001962C8">
        <w:t>H</w:t>
      </w:r>
      <w:r>
        <w:t xml:space="preserve">acking will be broken down into two categories, </w:t>
      </w:r>
      <w:r w:rsidR="00B210F6">
        <w:t>exploiting vulnerabilities to gain unauthorised access to both servers and exploiting vulnerabilities to achieve privilege escalation to a user with more permissions.</w:t>
      </w:r>
    </w:p>
    <w:p w14:paraId="61BEED05" w14:textId="609EC822" w:rsidR="00E615FA" w:rsidRDefault="003F66FF" w:rsidP="00F02F44">
      <w:pPr>
        <w:spacing w:line="320" w:lineRule="atLeast"/>
      </w:pPr>
      <w:r>
        <w:t xml:space="preserve">The first stage was </w:t>
      </w:r>
      <w:proofErr w:type="spellStart"/>
      <w:r>
        <w:t>Footprinting</w:t>
      </w:r>
      <w:proofErr w:type="spellEnd"/>
      <w:r>
        <w:t xml:space="preserve">, which for this penetration test </w:t>
      </w:r>
      <w:r w:rsidR="00EC4345">
        <w:t>was</w:t>
      </w:r>
      <w:r>
        <w:t xml:space="preserve"> out of scope</w:t>
      </w:r>
      <w:r w:rsidR="00815B2E">
        <w:t xml:space="preserve"> </w:t>
      </w:r>
      <w:r w:rsidR="000E28DD">
        <w:t xml:space="preserve">since the tester had complete access to the client already. In </w:t>
      </w:r>
      <w:proofErr w:type="spellStart"/>
      <w:r w:rsidR="000E28DD">
        <w:t>Footprinting</w:t>
      </w:r>
      <w:proofErr w:type="spellEnd"/>
      <w:r w:rsidR="001962C8">
        <w:t>,</w:t>
      </w:r>
      <w:r w:rsidR="000E28DD">
        <w:t xml:space="preserve"> normally social engineering </w:t>
      </w:r>
      <w:r w:rsidR="00E4471D">
        <w:t>and physically searching the perimeters</w:t>
      </w:r>
      <w:r w:rsidR="00E615FA">
        <w:t xml:space="preserve"> either in person or on google maps</w:t>
      </w:r>
      <w:r w:rsidR="00EC4345">
        <w:t xml:space="preserve"> would be carried out</w:t>
      </w:r>
      <w:r w:rsidR="00E615FA">
        <w:t>. It can even be going to a café where an employee goes to and listening in on their conversations or looking at the</w:t>
      </w:r>
      <w:r w:rsidR="001962C8">
        <w:t>ir</w:t>
      </w:r>
      <w:r w:rsidR="00E615FA">
        <w:t xml:space="preserve"> screen over the</w:t>
      </w:r>
      <w:r w:rsidR="001962C8">
        <w:t>ir</w:t>
      </w:r>
      <w:r w:rsidR="00E615FA">
        <w:t xml:space="preserve"> shoulder.</w:t>
      </w:r>
    </w:p>
    <w:p w14:paraId="157514E1" w14:textId="4FC3168E" w:rsidR="003F66FF" w:rsidRDefault="00E615FA" w:rsidP="00F02F44">
      <w:pPr>
        <w:spacing w:line="320" w:lineRule="atLeast"/>
      </w:pPr>
      <w:r>
        <w:t xml:space="preserve">With </w:t>
      </w:r>
      <w:proofErr w:type="spellStart"/>
      <w:r>
        <w:t>Footprinting</w:t>
      </w:r>
      <w:proofErr w:type="spellEnd"/>
      <w:r>
        <w:t xml:space="preserve"> completed next comes Scanning. </w:t>
      </w:r>
      <w:r w:rsidR="00E67403">
        <w:t>The tester at this stage started to scan the ports through Nmap and HPing3</w:t>
      </w:r>
      <w:r w:rsidR="00170B1F">
        <w:t xml:space="preserve"> to find any services that are on open facing ports.</w:t>
      </w:r>
      <w:r w:rsidR="00CC3167">
        <w:t xml:space="preserve"> This was used to discover what they needed </w:t>
      </w:r>
      <w:r w:rsidR="006A3A11">
        <w:t>to be able to allow them to do further scanning.</w:t>
      </w:r>
    </w:p>
    <w:p w14:paraId="160B9885" w14:textId="4A690F03" w:rsidR="00CC3167" w:rsidRDefault="00CC3167" w:rsidP="00F02F44">
      <w:pPr>
        <w:spacing w:line="320" w:lineRule="atLeast"/>
      </w:pPr>
      <w:r>
        <w:t xml:space="preserve">Now that Scanning </w:t>
      </w:r>
      <w:r w:rsidR="00605ABF">
        <w:t>was</w:t>
      </w:r>
      <w:r>
        <w:t xml:space="preserve"> finished, Enumeration </w:t>
      </w:r>
      <w:r w:rsidR="00605ABF">
        <w:t xml:space="preserve">came </w:t>
      </w:r>
      <w:r>
        <w:t>next</w:t>
      </w:r>
      <w:r w:rsidR="00605ABF">
        <w:t>. T</w:t>
      </w:r>
      <w:r w:rsidR="006E04CF">
        <w:t>he</w:t>
      </w:r>
      <w:r>
        <w:t xml:space="preserve"> best tool for this process was Nessus and </w:t>
      </w:r>
      <w:r w:rsidR="006E04CF">
        <w:t>Metasploit’s</w:t>
      </w:r>
      <w:r>
        <w:t xml:space="preserve"> </w:t>
      </w:r>
      <w:proofErr w:type="spellStart"/>
      <w:r w:rsidR="006E04CF">
        <w:t>S</w:t>
      </w:r>
      <w:r>
        <w:t>earchsploit</w:t>
      </w:r>
      <w:proofErr w:type="spellEnd"/>
      <w:r>
        <w:t xml:space="preserve"> </w:t>
      </w:r>
      <w:r w:rsidR="00B41688">
        <w:t xml:space="preserve">since these allowed quick searching of what exploits </w:t>
      </w:r>
      <w:r w:rsidR="00605ABF">
        <w:t>would</w:t>
      </w:r>
      <w:r w:rsidR="00B41688">
        <w:t xml:space="preserve"> work with the versions that were found.</w:t>
      </w:r>
    </w:p>
    <w:p w14:paraId="3FE904CF" w14:textId="56381B87" w:rsidR="00B41688" w:rsidRDefault="006A3A11" w:rsidP="00F02F44">
      <w:pPr>
        <w:spacing w:line="320" w:lineRule="atLeast"/>
      </w:pPr>
      <w:r>
        <w:t xml:space="preserve">Now that all the exploits were found it was time to begin </w:t>
      </w:r>
      <w:r w:rsidR="00567E22">
        <w:t>exploiting them</w:t>
      </w:r>
      <w:r w:rsidR="00930F77">
        <w:t xml:space="preserve"> in the System Hacking stage.</w:t>
      </w:r>
      <w:r w:rsidR="00AF5917">
        <w:t xml:space="preserve"> The tester </w:t>
      </w:r>
      <w:r w:rsidR="00605ABF">
        <w:t>was</w:t>
      </w:r>
      <w:r w:rsidR="00AF5917">
        <w:t xml:space="preserve"> now </w:t>
      </w:r>
      <w:r w:rsidR="0009604F">
        <w:t>ready to start</w:t>
      </w:r>
      <w:r w:rsidR="003B5FE0">
        <w:t xml:space="preserve"> acting upon those found exploits. Using Metasploit allow</w:t>
      </w:r>
      <w:r w:rsidR="00605ABF">
        <w:t>ed</w:t>
      </w:r>
      <w:r w:rsidR="003B5FE0">
        <w:t xml:space="preserve"> the attacks to be done automatically without </w:t>
      </w:r>
      <w:r w:rsidR="004B1CFD">
        <w:t>having</w:t>
      </w:r>
      <w:r w:rsidR="003B5FE0">
        <w:t xml:space="preserve"> the code </w:t>
      </w:r>
      <w:r w:rsidR="00605ABF">
        <w:t xml:space="preserve">being </w:t>
      </w:r>
      <w:r w:rsidR="003B5FE0">
        <w:t xml:space="preserve">rewritten </w:t>
      </w:r>
      <w:r w:rsidR="00605ABF">
        <w:t>to</w:t>
      </w:r>
      <w:r w:rsidR="003B5FE0">
        <w:t xml:space="preserve"> another language which would’ve taken too much time for the tester</w:t>
      </w:r>
      <w:r w:rsidR="004B1CFD">
        <w:t xml:space="preserve"> in the short timeframe that </w:t>
      </w:r>
      <w:r w:rsidR="00605ABF">
        <w:t>was</w:t>
      </w:r>
      <w:r w:rsidR="004B1CFD">
        <w:t xml:space="preserve"> given to do Proof of Concept coding.</w:t>
      </w:r>
    </w:p>
    <w:p w14:paraId="2A882885" w14:textId="4FDACEC2" w:rsidR="004B1CFD" w:rsidRDefault="004B1CFD" w:rsidP="00F02F44">
      <w:pPr>
        <w:spacing w:line="320" w:lineRule="atLeast"/>
      </w:pPr>
      <w:r>
        <w:t>The final stage that the tester has done was the Post-Exploit Stage, where all the</w:t>
      </w:r>
      <w:r w:rsidR="00D41EC5">
        <w:t xml:space="preserve"> exploits that have been successful have been discussed and </w:t>
      </w:r>
      <w:r w:rsidR="007216B3">
        <w:t>evaluated so</w:t>
      </w:r>
      <w:r w:rsidR="0056536C">
        <w:t xml:space="preserve"> the company could look at to work on these if they chose to </w:t>
      </w:r>
      <w:r w:rsidR="00A55365">
        <w:t>act on the information that was given to them</w:t>
      </w:r>
      <w:r w:rsidR="0056536C">
        <w:t>.</w:t>
      </w:r>
    </w:p>
    <w:p w14:paraId="6F3163BC" w14:textId="77777777" w:rsidR="004B1CFD" w:rsidRDefault="004B1CFD" w:rsidP="00F02F44">
      <w:pPr>
        <w:spacing w:line="320" w:lineRule="atLeast"/>
      </w:pPr>
    </w:p>
    <w:p w14:paraId="1207031F" w14:textId="77777777" w:rsidR="003F66FF" w:rsidRDefault="003F66FF" w:rsidP="00F02F44">
      <w:pPr>
        <w:spacing w:line="320" w:lineRule="atLeast"/>
      </w:pPr>
    </w:p>
    <w:p w14:paraId="4EFBFEC8" w14:textId="14E70330" w:rsidR="00F02F44" w:rsidRPr="00C015A8" w:rsidRDefault="00F02F44" w:rsidP="00F02F44">
      <w:pPr>
        <w:spacing w:line="320" w:lineRule="atLeast"/>
      </w:pPr>
    </w:p>
    <w:p w14:paraId="580268FF" w14:textId="7FFF8E84" w:rsidR="00E62CEC" w:rsidRDefault="00E62CEC" w:rsidP="00636369">
      <w:pPr>
        <w:pStyle w:val="Heading2"/>
        <w:numPr>
          <w:ilvl w:val="1"/>
          <w:numId w:val="1"/>
        </w:numPr>
        <w:ind w:left="578" w:hanging="578"/>
      </w:pPr>
      <w:bookmarkStart w:id="5" w:name="_Toc82239460"/>
      <w:proofErr w:type="spellStart"/>
      <w:r>
        <w:lastRenderedPageBreak/>
        <w:t>Footprinting</w:t>
      </w:r>
      <w:proofErr w:type="spellEnd"/>
    </w:p>
    <w:p w14:paraId="0A0B51A5" w14:textId="35BB277F" w:rsidR="00E62CEC" w:rsidRDefault="00E62CEC" w:rsidP="00E62CEC">
      <w:r>
        <w:t xml:space="preserve">While </w:t>
      </w:r>
      <w:proofErr w:type="spellStart"/>
      <w:r>
        <w:t>footprinting</w:t>
      </w:r>
      <w:proofErr w:type="spellEnd"/>
      <w:r>
        <w:t xml:space="preserve"> was out of scope for this penetration test, it is still crucial to discuss what would have taken place if it was in scope of the test. The penetration tester would have done research through google maps about the building itself where the servers are kept</w:t>
      </w:r>
      <w:r w:rsidR="00CA35E3">
        <w:t xml:space="preserve"> or where the employees go to work, then an in person investigation would have taken place</w:t>
      </w:r>
      <w:r>
        <w:t xml:space="preserve"> and a set of OSINT tools</w:t>
      </w:r>
      <w:r w:rsidR="00CA35E3">
        <w:t xml:space="preserve"> would have been used</w:t>
      </w:r>
      <w:r>
        <w:t xml:space="preserve"> to investigate all the employees that could be seen going in and out of the building</w:t>
      </w:r>
      <w:r w:rsidR="00CA35E3">
        <w:t xml:space="preserve"> during</w:t>
      </w:r>
      <w:r>
        <w:t xml:space="preserve"> </w:t>
      </w:r>
      <w:r w:rsidR="00CA35E3">
        <w:t>the</w:t>
      </w:r>
      <w:r>
        <w:t xml:space="preserve"> in-person investigation; OSINT tools would be used to search through their social medias, emails, </w:t>
      </w:r>
      <w:r w:rsidR="00CA35E3">
        <w:t>work accounts and any other information they put on the internet</w:t>
      </w:r>
      <w:r>
        <w:t xml:space="preserve">. Social engineering techniques could have been attempted as well to gain access to a low-level account; Techniques like phishing, </w:t>
      </w:r>
      <w:r w:rsidR="00CA35E3">
        <w:t>whaling,</w:t>
      </w:r>
      <w:r>
        <w:t xml:space="preserve"> and tailing may have been used if they were in scope of the project</w:t>
      </w:r>
      <w:r w:rsidR="00CA35E3">
        <w:t>.</w:t>
      </w:r>
    </w:p>
    <w:p w14:paraId="3ADBC3F1" w14:textId="0D0BDDD5" w:rsidR="00CA35E3" w:rsidRDefault="00CA35E3" w:rsidP="00E62CEC">
      <w:r>
        <w:t>Phishing is when a fraudulent message like an email is sent to one of the employees which could have malware that gives a reverse shell to the machine they work on, which in turn would have given the tester access to the client machine they have access to now.</w:t>
      </w:r>
    </w:p>
    <w:p w14:paraId="1B49DEDE" w14:textId="3F56BA21" w:rsidR="00CA35E3" w:rsidRDefault="00CA35E3" w:rsidP="00E62CEC">
      <w:r>
        <w:t>Whaling is when a higher-up in the company is targeted for phishing attempts since they could have access to an admin account or secretive information could accidentally be leaked by them in. If this had been attempted and was successful, higher level of privilege could have been a starting point which would lead to an easier time exploiting the entire active directory network.</w:t>
      </w:r>
    </w:p>
    <w:p w14:paraId="7D2F6AA3" w14:textId="107C6C55" w:rsidR="00CA35E3" w:rsidRDefault="00CA35E3" w:rsidP="00E62CEC">
      <w:r>
        <w:t>Tailing could be the tester dressed up in similar work attire and following an employee through the physical front doors of the building until they can get access to an unlocked pc when someone has gone away to the bathroom or on lunch break for example. This technique is preying on human decency to hold doors for other people as a physical weakness to company security.</w:t>
      </w:r>
    </w:p>
    <w:p w14:paraId="1054BBDE" w14:textId="1DB7F5F6" w:rsidR="00E463DE" w:rsidRDefault="00E463DE" w:rsidP="00E62CEC"/>
    <w:p w14:paraId="3563AEB1" w14:textId="53992865" w:rsidR="00E463DE" w:rsidRPr="00E62CEC" w:rsidRDefault="00E463DE" w:rsidP="00E62CEC">
      <w:r>
        <w:t xml:space="preserve">This alone can reveal the scale of a company and what kind of security measures they have in place physically, which can sometimes help give an estimation for the tester on how hight their security will be virtually as well. This will not always be the </w:t>
      </w:r>
      <w:proofErr w:type="gramStart"/>
      <w:r>
        <w:t>case</w:t>
      </w:r>
      <w:proofErr w:type="gramEnd"/>
      <w:r>
        <w:t xml:space="preserve"> however.</w:t>
      </w:r>
    </w:p>
    <w:p w14:paraId="2A314880" w14:textId="2B64E06C" w:rsidR="00636369" w:rsidRDefault="00636369" w:rsidP="00636369">
      <w:pPr>
        <w:pStyle w:val="Heading2"/>
        <w:numPr>
          <w:ilvl w:val="1"/>
          <w:numId w:val="1"/>
        </w:numPr>
        <w:ind w:left="578" w:hanging="578"/>
      </w:pPr>
      <w:r>
        <w:t>Scanning</w:t>
      </w:r>
    </w:p>
    <w:p w14:paraId="1689D74E" w14:textId="60E43CF0" w:rsidR="00355979" w:rsidRDefault="00355979" w:rsidP="00636369">
      <w:r>
        <w:t>Scanning is the</w:t>
      </w:r>
      <w:r w:rsidR="00600733">
        <w:t xml:space="preserve"> first</w:t>
      </w:r>
      <w:r>
        <w:t xml:space="preserve"> stage of the penetration test </w:t>
      </w:r>
      <w:r w:rsidR="00600733">
        <w:t>and with it being the starting point,</w:t>
      </w:r>
      <w:r>
        <w:t xml:space="preserve"> the tester ha</w:t>
      </w:r>
      <w:r w:rsidR="00600733">
        <w:t>d</w:t>
      </w:r>
      <w:r>
        <w:t xml:space="preserve"> made the decision to first ensure the system is online and ready to be penetrated. So, the tester used the PING command on Kali Linux; Ping sends a packet to the IP address that was included in the command and requests a packet back for the attacking machine to receive.</w:t>
      </w:r>
    </w:p>
    <w:p w14:paraId="0B4D31F6" w14:textId="415CA9DD" w:rsidR="00355979" w:rsidRDefault="00355979" w:rsidP="00636369">
      <w:r>
        <w:t>ping 192.168.10.1, ping 192.168.10.2, and ping 192.168.10.10</w:t>
      </w:r>
    </w:p>
    <w:p w14:paraId="6887CBE4" w14:textId="3CA5E769" w:rsidR="00C037D3" w:rsidRDefault="00C037D3" w:rsidP="00636369">
      <w:r>
        <w:rPr>
          <w:noProof/>
        </w:rPr>
        <w:lastRenderedPageBreak/>
        <w:drawing>
          <wp:inline distT="0" distB="0" distL="0" distR="0" wp14:anchorId="1D486163" wp14:editId="1360C0D5">
            <wp:extent cx="5943600" cy="5073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stretch>
                      <a:fillRect/>
                    </a:stretch>
                  </pic:blipFill>
                  <pic:spPr>
                    <a:xfrm>
                      <a:off x="0" y="0"/>
                      <a:ext cx="5943600" cy="5073650"/>
                    </a:xfrm>
                    <a:prstGeom prst="rect">
                      <a:avLst/>
                    </a:prstGeom>
                  </pic:spPr>
                </pic:pic>
              </a:graphicData>
            </a:graphic>
          </wp:inline>
        </w:drawing>
      </w:r>
    </w:p>
    <w:p w14:paraId="43AB6B1B" w14:textId="31A21145" w:rsidR="00C037D3" w:rsidRDefault="00C037D3" w:rsidP="00636369">
      <w:r>
        <w:t>(Figure 1 – Replies from ping command from all machines)</w:t>
      </w:r>
    </w:p>
    <w:p w14:paraId="11D18C38" w14:textId="3C0D627B" w:rsidR="00355979" w:rsidRDefault="00355979" w:rsidP="00636369">
      <w:r>
        <w:t>The tester was certain that all machines on the network were live and ready for testing. It was then time to scan for information other than the system being live.</w:t>
      </w:r>
    </w:p>
    <w:p w14:paraId="29129D37" w14:textId="52EED7B8" w:rsidR="00A129D1" w:rsidRDefault="00A129D1" w:rsidP="00636369">
      <w:r>
        <w:t>This section ha</w:t>
      </w:r>
      <w:r w:rsidR="00CF0344">
        <w:t>s</w:t>
      </w:r>
      <w:r>
        <w:t xml:space="preserve"> been broken down to the two main tools used and the file shares manual searching method.</w:t>
      </w:r>
      <w:r w:rsidR="00355979">
        <w:t xml:space="preserve"> </w:t>
      </w:r>
    </w:p>
    <w:p w14:paraId="1DA6D40E" w14:textId="26E1D95E" w:rsidR="00E46865" w:rsidRDefault="00600733" w:rsidP="00636369">
      <w:r>
        <w:t>The tester used the credentials given for accessing client1 and begun to investigate the</w:t>
      </w:r>
      <w:r w:rsidR="000843A0">
        <w:t xml:space="preserve"> file shares</w:t>
      </w:r>
      <w:r>
        <w:t xml:space="preserve"> as these could have had information relating to usernames or possible passwords for Enumeration </w:t>
      </w:r>
      <w:r w:rsidR="00C037D3">
        <w:t>or</w:t>
      </w:r>
      <w:r>
        <w:t xml:space="preserve"> System Hacking </w:t>
      </w:r>
      <w:r w:rsidR="00C037D3">
        <w:t>further down the line</w:t>
      </w:r>
      <w:r>
        <w:t>.</w:t>
      </w:r>
    </w:p>
    <w:p w14:paraId="3FACDD19" w14:textId="50B62DC8" w:rsidR="00E46865" w:rsidRDefault="00E46865" w:rsidP="00636369">
      <w:r>
        <w:t xml:space="preserve">To do this, the tester typed </w:t>
      </w:r>
      <w:hyperlink w:history="1">
        <w:r w:rsidRPr="002D1E49">
          <w:rPr>
            <w:rStyle w:val="Hyperlink"/>
          </w:rPr>
          <w:t>\\&lt;IP</w:t>
        </w:r>
      </w:hyperlink>
      <w:r>
        <w:t xml:space="preserve"> Address&gt;</w:t>
      </w:r>
      <w:r w:rsidR="00600733">
        <w:t xml:space="preserve"> inside of the file explorer search bar</w:t>
      </w:r>
      <w:r>
        <w:t xml:space="preserve"> to </w:t>
      </w:r>
      <w:r w:rsidR="00600733">
        <w:t>gain access</w:t>
      </w:r>
      <w:r>
        <w:t xml:space="preserve"> to the file shares on the servers.</w:t>
      </w:r>
      <w:r w:rsidR="00D70D65">
        <w:t xml:space="preserve"> Then the shares were searched thoroughly.</w:t>
      </w:r>
      <w:r w:rsidR="008F216A">
        <w:t xml:space="preserve"> </w:t>
      </w:r>
    </w:p>
    <w:p w14:paraId="780733BC" w14:textId="326DAF72" w:rsidR="00C037D3" w:rsidRDefault="00C037D3" w:rsidP="00636369">
      <w:r>
        <w:rPr>
          <w:noProof/>
        </w:rPr>
        <w:lastRenderedPageBreak/>
        <w:drawing>
          <wp:inline distT="0" distB="0" distL="0" distR="0" wp14:anchorId="57177C6D" wp14:editId="0890B49D">
            <wp:extent cx="5943600" cy="2124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24710"/>
                    </a:xfrm>
                    <a:prstGeom prst="rect">
                      <a:avLst/>
                    </a:prstGeom>
                  </pic:spPr>
                </pic:pic>
              </a:graphicData>
            </a:graphic>
          </wp:inline>
        </w:drawing>
      </w:r>
    </w:p>
    <w:p w14:paraId="34F07C09" w14:textId="092E9867" w:rsidR="00C037D3" w:rsidRDefault="00C037D3" w:rsidP="00636369">
      <w:r>
        <w:t>Figure 2 – all the file shares were in 192.168.10.1)</w:t>
      </w:r>
    </w:p>
    <w:p w14:paraId="5D5EF60A" w14:textId="79909261" w:rsidR="00C037D3" w:rsidRDefault="00C037D3" w:rsidP="00636369">
      <w:r>
        <w:t>The best places to check were FileShare1 and FileShare2 since this is where the lower privilege level employees would be able to share information with each other, so it wouldn’t be out of the realm of reality for an accidental password or username slip throughout the files here.</w:t>
      </w:r>
    </w:p>
    <w:p w14:paraId="205EE706" w14:textId="4E2F0023" w:rsidR="008F216A" w:rsidRDefault="008F216A" w:rsidP="00636369">
      <w:r>
        <w:rPr>
          <w:noProof/>
        </w:rPr>
        <w:drawing>
          <wp:inline distT="0" distB="0" distL="0" distR="0" wp14:anchorId="53C4573C" wp14:editId="114F4F28">
            <wp:extent cx="5943600" cy="3373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73755"/>
                    </a:xfrm>
                    <a:prstGeom prst="rect">
                      <a:avLst/>
                    </a:prstGeom>
                  </pic:spPr>
                </pic:pic>
              </a:graphicData>
            </a:graphic>
          </wp:inline>
        </w:drawing>
      </w:r>
    </w:p>
    <w:p w14:paraId="7C25248A" w14:textId="4261292F" w:rsidR="008F216A" w:rsidRDefault="008F216A" w:rsidP="00636369">
      <w:r>
        <w:t xml:space="preserve">(Figure </w:t>
      </w:r>
      <w:r w:rsidR="003D11A8">
        <w:t>3</w:t>
      </w:r>
      <w:r>
        <w:t xml:space="preserve"> – Tony Simmons username found</w:t>
      </w:r>
      <w:r w:rsidR="00C037D3">
        <w:t xml:space="preserve"> in fileshare2</w:t>
      </w:r>
      <w:r>
        <w:t>)</w:t>
      </w:r>
    </w:p>
    <w:p w14:paraId="2C173740" w14:textId="50E32850" w:rsidR="00CF40B6" w:rsidRDefault="00CF40B6" w:rsidP="00636369">
      <w:r>
        <w:t>After only going inside of FileShare2 There was a folder named Tony Simmons which seems like the name of one of the workers on this network.</w:t>
      </w:r>
      <w:r w:rsidR="00AB2E44">
        <w:t xml:space="preserve"> Once going through the rest of the file shares and no useful information was found regarding the penetration test was completed, the next place that was beneficial to go to would be the Users folder to find out who logged onto this machine during work hours.</w:t>
      </w:r>
    </w:p>
    <w:p w14:paraId="403E9C64" w14:textId="24E57ABC" w:rsidR="008F216A" w:rsidRDefault="008F216A" w:rsidP="00636369">
      <w:r>
        <w:rPr>
          <w:noProof/>
        </w:rPr>
        <w:lastRenderedPageBreak/>
        <w:drawing>
          <wp:inline distT="0" distB="0" distL="0" distR="0" wp14:anchorId="7A95C6AE" wp14:editId="55DBE4CB">
            <wp:extent cx="6215814" cy="2276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20155" cy="2278065"/>
                    </a:xfrm>
                    <a:prstGeom prst="rect">
                      <a:avLst/>
                    </a:prstGeom>
                  </pic:spPr>
                </pic:pic>
              </a:graphicData>
            </a:graphic>
          </wp:inline>
        </w:drawing>
      </w:r>
    </w:p>
    <w:p w14:paraId="12A24B1A" w14:textId="53CA7EF5" w:rsidR="008F216A" w:rsidRDefault="008F216A" w:rsidP="00636369">
      <w:r>
        <w:t xml:space="preserve">(Figure </w:t>
      </w:r>
      <w:r w:rsidR="003D11A8">
        <w:t>4</w:t>
      </w:r>
      <w:r>
        <w:t xml:space="preserve"> – </w:t>
      </w:r>
      <w:proofErr w:type="spellStart"/>
      <w:proofErr w:type="gramStart"/>
      <w:r>
        <w:t>J.Tate</w:t>
      </w:r>
      <w:proofErr w:type="spellEnd"/>
      <w:proofErr w:type="gramEnd"/>
      <w:r>
        <w:t>, Administrator and other usernames were found</w:t>
      </w:r>
      <w:r w:rsidR="00C037D3">
        <w:t xml:space="preserve"> in the Users folder of client1</w:t>
      </w:r>
      <w:r>
        <w:t>)</w:t>
      </w:r>
    </w:p>
    <w:p w14:paraId="45D78FF8" w14:textId="2450615F" w:rsidR="00CF40B6" w:rsidRDefault="00AB2E44" w:rsidP="00636369">
      <w:r>
        <w:t xml:space="preserve">Inside of the Users folder two usernames were found, Administrator </w:t>
      </w:r>
      <w:proofErr w:type="spellStart"/>
      <w:proofErr w:type="gramStart"/>
      <w:r>
        <w:t>J.Tate</w:t>
      </w:r>
      <w:proofErr w:type="spellEnd"/>
      <w:proofErr w:type="gramEnd"/>
      <w:r>
        <w:t xml:space="preserve">. The layout of usernames was discovered as well, so now there was a known format for usernames in the company; So to turn Tony Simmons into a user name it then became </w:t>
      </w:r>
      <w:proofErr w:type="spellStart"/>
      <w:proofErr w:type="gramStart"/>
      <w:r>
        <w:t>T.Simmons</w:t>
      </w:r>
      <w:proofErr w:type="spellEnd"/>
      <w:proofErr w:type="gramEnd"/>
      <w:r>
        <w:t>.</w:t>
      </w:r>
    </w:p>
    <w:p w14:paraId="2FF1EDDA" w14:textId="66EAC67B" w:rsidR="003B7710" w:rsidRDefault="009C7897" w:rsidP="00636369">
      <w:r>
        <w:t xml:space="preserve"> </w:t>
      </w:r>
      <w:r w:rsidR="008F216A">
        <w:t>Once all the shares had been looked into in server1, server2 and client1,</w:t>
      </w:r>
      <w:r w:rsidR="00AB2E44">
        <w:t xml:space="preserve"> three usernames stuck out to the tester as these would most likely be usernames which could be used for the server</w:t>
      </w:r>
      <w:r>
        <w:t xml:space="preserve">: </w:t>
      </w:r>
      <w:proofErr w:type="spellStart"/>
      <w:proofErr w:type="gramStart"/>
      <w:r>
        <w:t>J.Tate</w:t>
      </w:r>
      <w:proofErr w:type="spellEnd"/>
      <w:proofErr w:type="gramEnd"/>
      <w:r w:rsidR="008F216A">
        <w:t>,</w:t>
      </w:r>
      <w:r>
        <w:t xml:space="preserve"> </w:t>
      </w:r>
      <w:proofErr w:type="spellStart"/>
      <w:r>
        <w:t>T.Simmons</w:t>
      </w:r>
      <w:proofErr w:type="spellEnd"/>
      <w:r w:rsidR="008F216A">
        <w:t xml:space="preserve"> and Administrator</w:t>
      </w:r>
      <w:r>
        <w:t xml:space="preserve">. These could have been used for </w:t>
      </w:r>
      <w:r w:rsidR="00600733">
        <w:t>brute-forcing</w:t>
      </w:r>
      <w:r>
        <w:t xml:space="preserve"> password attempts but it is better to leave brute-forcing as a last resort</w:t>
      </w:r>
      <w:r w:rsidR="008F216A">
        <w:t>.</w:t>
      </w:r>
    </w:p>
    <w:p w14:paraId="2CB3FA65" w14:textId="08766275" w:rsidR="00EC572F" w:rsidRPr="00636369" w:rsidRDefault="00EC572F" w:rsidP="00636369"/>
    <w:p w14:paraId="62D8782A" w14:textId="68C51064" w:rsidR="00636369" w:rsidRDefault="00636369" w:rsidP="00912EFA">
      <w:pPr>
        <w:pStyle w:val="Heading3"/>
      </w:pPr>
      <w:r>
        <w:t xml:space="preserve">Nmap </w:t>
      </w:r>
    </w:p>
    <w:p w14:paraId="4AA6CA8D" w14:textId="59DA34CA" w:rsidR="00A43537" w:rsidRDefault="00EA604D" w:rsidP="00636369">
      <w:r>
        <w:t>Network mapper or Nmap for short is a free and opensource tool that can be used for network scanning. Nmap is an industry standard tool for network mapping, and as such the information from th</w:t>
      </w:r>
      <w:r w:rsidR="00C037D3">
        <w:t>e scan</w:t>
      </w:r>
      <w:r w:rsidR="003D11A8">
        <w:t>s conducted will be used multiple times throughout this report due to the nature of the scan that was run.</w:t>
      </w:r>
    </w:p>
    <w:p w14:paraId="47D54906" w14:textId="4315D350" w:rsidR="003D11A8" w:rsidRDefault="003D11A8" w:rsidP="00636369">
      <w:r>
        <w:t>The first and only scans that was needed to be ran was “</w:t>
      </w:r>
      <w:proofErr w:type="spellStart"/>
      <w:r>
        <w:t>nmap</w:t>
      </w:r>
      <w:proofErr w:type="spellEnd"/>
      <w:r>
        <w:t xml:space="preserve"> 192.168.10.1 -</w:t>
      </w:r>
      <w:proofErr w:type="spellStart"/>
      <w:r>
        <w:t>vv</w:t>
      </w:r>
      <w:proofErr w:type="spellEnd"/>
      <w:r>
        <w:t xml:space="preserve"> -A -p1-10000” and “</w:t>
      </w:r>
      <w:proofErr w:type="spellStart"/>
      <w:r>
        <w:t>nmap</w:t>
      </w:r>
      <w:proofErr w:type="spellEnd"/>
      <w:r>
        <w:t xml:space="preserve"> 192.168.10.</w:t>
      </w:r>
      <w:r>
        <w:t>2</w:t>
      </w:r>
      <w:r>
        <w:t xml:space="preserve"> -</w:t>
      </w:r>
      <w:proofErr w:type="spellStart"/>
      <w:r>
        <w:t>vv</w:t>
      </w:r>
      <w:proofErr w:type="spellEnd"/>
      <w:r>
        <w:t xml:space="preserve"> -A -p1-10000</w:t>
      </w:r>
      <w:r>
        <w:t>”</w:t>
      </w:r>
    </w:p>
    <w:p w14:paraId="24F1D6E0" w14:textId="4F267396" w:rsidR="008E7F48" w:rsidRDefault="003D11A8" w:rsidP="00636369">
      <w:r>
        <w:t>These</w:t>
      </w:r>
      <w:r w:rsidR="00536D28">
        <w:t xml:space="preserve"> commands</w:t>
      </w:r>
      <w:r>
        <w:t xml:space="preserve"> scanned the first 10,000 ports on server1 and server2 in an aggressive manner while providing verbose information about exactly what happened during scanning the servers. For the first server there was 9980 ports closed out of 10,000 scanned. Some of the notable ports on server1 were, port 22 which is typically used for SSH, port </w:t>
      </w:r>
      <w:r w:rsidR="00E259D9">
        <w:t xml:space="preserve">80 as this is a web server running on HTTP rather than HTTPS, finally port 2081 which ran a HTTP server. These services </w:t>
      </w:r>
      <w:r w:rsidR="00536D28">
        <w:t>have</w:t>
      </w:r>
      <w:r w:rsidR="00E259D9">
        <w:t xml:space="preserve"> be</w:t>
      </w:r>
      <w:r w:rsidR="00536D28">
        <w:t>en</w:t>
      </w:r>
      <w:r w:rsidR="00E259D9">
        <w:t xml:space="preserve"> further enumerated in the Enumeration phase. </w:t>
      </w:r>
      <w:r w:rsidR="008E7F48">
        <w:t xml:space="preserve">Due to the -A switch that was used in the scan, the Operating System and its version was searched for. However, this switch also makes the scan much more invasive of the servers so it will most likely get flagged by the </w:t>
      </w:r>
      <w:r w:rsidR="00E97B0C">
        <w:t>company’s</w:t>
      </w:r>
      <w:r w:rsidR="008E7F48">
        <w:t xml:space="preserve"> blue team in a realistic scenario.  </w:t>
      </w:r>
      <w:r w:rsidR="009E32C2">
        <w:t>(nmap.org, 2022)</w:t>
      </w:r>
    </w:p>
    <w:p w14:paraId="37587AAE" w14:textId="3D5F4985" w:rsidR="003D11A8" w:rsidRDefault="008E7F48" w:rsidP="00636369">
      <w:r>
        <w:rPr>
          <w:noProof/>
        </w:rPr>
        <w:lastRenderedPageBreak/>
        <w:drawing>
          <wp:inline distT="0" distB="0" distL="0" distR="0" wp14:anchorId="0B945793" wp14:editId="160B66A0">
            <wp:extent cx="5943600" cy="1564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64640"/>
                    </a:xfrm>
                    <a:prstGeom prst="rect">
                      <a:avLst/>
                    </a:prstGeom>
                  </pic:spPr>
                </pic:pic>
              </a:graphicData>
            </a:graphic>
          </wp:inline>
        </w:drawing>
      </w:r>
      <w:r w:rsidR="003D11A8">
        <w:t xml:space="preserve"> </w:t>
      </w:r>
    </w:p>
    <w:p w14:paraId="58E35D71" w14:textId="28A9A203" w:rsidR="003D11A8" w:rsidRDefault="008E7F48" w:rsidP="00636369">
      <w:r>
        <w:t>(Figure 5 – Discovery of Server1 Operating System)</w:t>
      </w:r>
    </w:p>
    <w:p w14:paraId="0EB90896" w14:textId="1ADA2FA9" w:rsidR="008E7F48" w:rsidRDefault="008E7F48" w:rsidP="00636369">
      <w:r>
        <w:t>For server2 when the same scan ran only one port had stuck out, which had been port 80 as this would have been another web server running on HTTP. The OS was the same for both</w:t>
      </w:r>
      <w:r w:rsidR="00E97B0C">
        <w:t xml:space="preserve"> servers. The tester would be able to use this data for the enumeration stage.</w:t>
      </w:r>
    </w:p>
    <w:p w14:paraId="3F63379E" w14:textId="7D117E4B" w:rsidR="00E97B0C" w:rsidRDefault="00E97B0C" w:rsidP="00636369">
      <w:r>
        <w:t>(The screenshots for the port scanning of server1 and server2 is in Appendix A)</w:t>
      </w:r>
    </w:p>
    <w:p w14:paraId="23270912" w14:textId="77777777" w:rsidR="00E97B0C" w:rsidRPr="00636369" w:rsidRDefault="00E97B0C" w:rsidP="00636369"/>
    <w:p w14:paraId="5922084D" w14:textId="05ED37EC" w:rsidR="00636369" w:rsidRDefault="00636369" w:rsidP="00912EFA">
      <w:pPr>
        <w:pStyle w:val="Heading3"/>
      </w:pPr>
      <w:r>
        <w:t>HPing3</w:t>
      </w:r>
    </w:p>
    <w:p w14:paraId="1D1B8A1E" w14:textId="37469B8A" w:rsidR="0002029B" w:rsidRDefault="0002029B" w:rsidP="00EC572F">
      <w:r>
        <w:t>HPing3 allow</w:t>
      </w:r>
      <w:r w:rsidR="008F216A">
        <w:t>s</w:t>
      </w:r>
      <w:r>
        <w:t xml:space="preserve"> the tester </w:t>
      </w:r>
      <w:r w:rsidR="00F1688E">
        <w:t>to send custom packets to the network to see what affects it would have had on the server. However, in this case it ha</w:t>
      </w:r>
      <w:r w:rsidR="00144F87">
        <w:t>d</w:t>
      </w:r>
      <w:r w:rsidR="00F1688E">
        <w:t xml:space="preserve"> been used to </w:t>
      </w:r>
      <w:r w:rsidR="00144F87">
        <w:t xml:space="preserve">check for services and the ports they were on. The tester found multiple services open and </w:t>
      </w:r>
      <w:r w:rsidR="00A129D1">
        <w:t xml:space="preserve">has used these to cross reference the services </w:t>
      </w:r>
      <w:r w:rsidR="00A43537">
        <w:t>that Nmap ha</w:t>
      </w:r>
      <w:r w:rsidR="004F4B5B">
        <w:t>d</w:t>
      </w:r>
      <w:r w:rsidR="00A43537">
        <w:t xml:space="preserve"> picked up from its port and service scanning.</w:t>
      </w:r>
    </w:p>
    <w:p w14:paraId="78870191" w14:textId="5592A963" w:rsidR="00EC572F" w:rsidRDefault="00EC572F" w:rsidP="00EC572F">
      <w:r>
        <w:rPr>
          <w:noProof/>
        </w:rPr>
        <w:drawing>
          <wp:inline distT="0" distB="0" distL="0" distR="0" wp14:anchorId="01061461" wp14:editId="5F4304F2">
            <wp:extent cx="3261533" cy="3171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7991" cy="3178106"/>
                    </a:xfrm>
                    <a:prstGeom prst="rect">
                      <a:avLst/>
                    </a:prstGeom>
                  </pic:spPr>
                </pic:pic>
              </a:graphicData>
            </a:graphic>
          </wp:inline>
        </w:drawing>
      </w:r>
    </w:p>
    <w:p w14:paraId="76792BF4" w14:textId="7E5B36F2" w:rsidR="0037365D" w:rsidRDefault="00E46865" w:rsidP="00EC572F">
      <w:r>
        <w:t>(</w:t>
      </w:r>
      <w:r w:rsidR="00F972BC">
        <w:t>Figure</w:t>
      </w:r>
      <w:r>
        <w:t xml:space="preserve"> </w:t>
      </w:r>
      <w:r w:rsidR="008E7F48">
        <w:t>6</w:t>
      </w:r>
      <w:r w:rsidR="00F972BC">
        <w:t xml:space="preserve"> - The Scans above are from 192.168.10.1</w:t>
      </w:r>
      <w:r>
        <w:t>)</w:t>
      </w:r>
    </w:p>
    <w:p w14:paraId="0121F391" w14:textId="75076089" w:rsidR="00EC572F" w:rsidRDefault="00EC572F" w:rsidP="00EC572F">
      <w:r>
        <w:rPr>
          <w:noProof/>
        </w:rPr>
        <w:lastRenderedPageBreak/>
        <w:drawing>
          <wp:inline distT="0" distB="0" distL="0" distR="0" wp14:anchorId="29D89E96" wp14:editId="683009C7">
            <wp:extent cx="2908210" cy="2314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293" cy="2319416"/>
                    </a:xfrm>
                    <a:prstGeom prst="rect">
                      <a:avLst/>
                    </a:prstGeom>
                  </pic:spPr>
                </pic:pic>
              </a:graphicData>
            </a:graphic>
          </wp:inline>
        </w:drawing>
      </w:r>
    </w:p>
    <w:p w14:paraId="61DB923E" w14:textId="5DD4AF7A" w:rsidR="0037365D" w:rsidRDefault="00E46865" w:rsidP="0037365D">
      <w:r>
        <w:t xml:space="preserve"> (</w:t>
      </w:r>
      <w:r w:rsidR="00F972BC">
        <w:t>Figure</w:t>
      </w:r>
      <w:r>
        <w:t xml:space="preserve"> </w:t>
      </w:r>
      <w:r w:rsidR="003D11A8">
        <w:t>6</w:t>
      </w:r>
      <w:r w:rsidR="00F972BC">
        <w:t xml:space="preserve"> - The Scans above are from 192.168.10.2</w:t>
      </w:r>
      <w:r>
        <w:t>)</w:t>
      </w:r>
    </w:p>
    <w:p w14:paraId="4A922A25" w14:textId="6241E9B2" w:rsidR="00CA5971" w:rsidRDefault="00CA5971" w:rsidP="00CA5971">
      <w:r>
        <w:t xml:space="preserve">The tester found the services found from the HPing3 scan are near enough the same as the Nmap </w:t>
      </w:r>
      <w:r>
        <w:t>scans</w:t>
      </w:r>
      <w:r>
        <w:t xml:space="preserve">, so it confirms the ports and services running are </w:t>
      </w:r>
      <w:r>
        <w:t>correct. The tester chose to move onto Enumeration stage due to finding all the information they needed to proceed.</w:t>
      </w:r>
    </w:p>
    <w:p w14:paraId="791A7542" w14:textId="3664C48A" w:rsidR="0083139B" w:rsidRDefault="0083139B" w:rsidP="0037365D"/>
    <w:p w14:paraId="370F5278" w14:textId="6F60408A" w:rsidR="0037365D" w:rsidRDefault="0037365D" w:rsidP="00EC572F"/>
    <w:p w14:paraId="5A98D6F5" w14:textId="347B5357" w:rsidR="00A129D1" w:rsidRDefault="00A129D1" w:rsidP="00EC572F"/>
    <w:p w14:paraId="7A38FE61" w14:textId="7783BDE8" w:rsidR="00A129D1" w:rsidRDefault="00A129D1" w:rsidP="00EC572F"/>
    <w:p w14:paraId="14195210" w14:textId="77777777" w:rsidR="00A129D1" w:rsidRPr="00EC572F" w:rsidRDefault="00A129D1" w:rsidP="00EC572F"/>
    <w:p w14:paraId="1D36E28F" w14:textId="1B07F120" w:rsidR="006011ED" w:rsidRDefault="006011ED" w:rsidP="006011ED">
      <w:pPr>
        <w:pStyle w:val="Heading2"/>
      </w:pPr>
      <w:r>
        <w:t>Enumeration</w:t>
      </w:r>
    </w:p>
    <w:p w14:paraId="1ABA1279" w14:textId="21610ED2" w:rsidR="00CA5971" w:rsidRDefault="00CA5971" w:rsidP="00CA5971">
      <w:r>
        <w:t>The Enumeration phase is where the tester has scrap</w:t>
      </w:r>
      <w:r w:rsidR="00E463BA">
        <w:t>ed as much information as possible from the services that have found to be running. The tester had also made use of the software Nessus, which has been discussed later in the Enumeration phase. The purpose of this Phase for the tester is to find any vulnerabilities or weaknesses in the security of the network so when moving towards the System Hacking stage there will be an exploit available to try to gain access to server1 and server2.</w:t>
      </w:r>
    </w:p>
    <w:p w14:paraId="238262CF" w14:textId="52C7464C" w:rsidR="00E463BA" w:rsidRPr="00CA5971" w:rsidRDefault="00E463BA" w:rsidP="00CA5971">
      <w:r>
        <w:t xml:space="preserve">The tester </w:t>
      </w:r>
      <w:r w:rsidR="00E62CEC">
        <w:t>investigated</w:t>
      </w:r>
      <w:r>
        <w:t xml:space="preserve"> port 2081 on server1 and port 80 on both server1 and server2 since web servers are prone to </w:t>
      </w:r>
      <w:r w:rsidR="00E62CEC">
        <w:t>having exploits like remote command execution, cross site scripting or SQL injection.</w:t>
      </w:r>
    </w:p>
    <w:p w14:paraId="01B33E8F" w14:textId="32770502" w:rsidR="00371654" w:rsidRDefault="00371654" w:rsidP="00912EFA">
      <w:pPr>
        <w:pStyle w:val="Heading3"/>
      </w:pPr>
      <w:r>
        <w:t>Nessus Scan</w:t>
      </w:r>
    </w:p>
    <w:p w14:paraId="0B9D22BF" w14:textId="1EB9185E" w:rsidR="00371654" w:rsidRDefault="00E62CEC" w:rsidP="00371654">
      <w:r>
        <w:t>The tester chose</w:t>
      </w:r>
      <w:r w:rsidR="00E463DE">
        <w:t xml:space="preserve"> first</w:t>
      </w:r>
      <w:r>
        <w:t xml:space="preserve"> to use Nessus to do vulnerability scanning. Nessus is a professional level vulnerability scanner which the tester had access </w:t>
      </w:r>
      <w:r w:rsidR="00E463DE">
        <w:t>to due to the essentials account that was given by the organisation that requested the penetration test.</w:t>
      </w:r>
    </w:p>
    <w:p w14:paraId="3DE89302" w14:textId="02F2CF05" w:rsidR="00E463DE" w:rsidRDefault="00E463DE" w:rsidP="00371654">
      <w:r>
        <w:t>Some information about Nessus as a whole, there is 5 different levels of vulnerabilities found within the Nessus scanner. In order:</w:t>
      </w:r>
    </w:p>
    <w:p w14:paraId="74C00A4D" w14:textId="24DF42E1" w:rsidR="003D1840" w:rsidRDefault="00E463DE" w:rsidP="00371654">
      <w:proofErr w:type="spellStart"/>
      <w:r>
        <w:lastRenderedPageBreak/>
        <w:t>Crictical</w:t>
      </w:r>
      <w:proofErr w:type="spellEnd"/>
      <w:r>
        <w:t xml:space="preserve"> – These vulnerabilities should be investigated by the company immediately after being told about it as these could have a detrimental impact on the company and its systems. These vulnerabilities are what the tester would go for if looking for vulnerabilities </w:t>
      </w:r>
    </w:p>
    <w:p w14:paraId="24157540" w14:textId="63ACECBF" w:rsidR="00E463DE" w:rsidRDefault="00E463DE" w:rsidP="00371654">
      <w:r>
        <w:t>High</w:t>
      </w:r>
    </w:p>
    <w:p w14:paraId="61123BAB" w14:textId="5A637948" w:rsidR="00E463DE" w:rsidRDefault="00E463DE" w:rsidP="00371654">
      <w:r>
        <w:t>Medium</w:t>
      </w:r>
    </w:p>
    <w:p w14:paraId="6A8CE463" w14:textId="597E36BD" w:rsidR="00E463DE" w:rsidRDefault="00E463DE" w:rsidP="00371654">
      <w:r>
        <w:t>Low</w:t>
      </w:r>
    </w:p>
    <w:p w14:paraId="6939D85A" w14:textId="601CBB12" w:rsidR="00E463DE" w:rsidRDefault="00E463DE" w:rsidP="00371654">
      <w:r>
        <w:t xml:space="preserve">Info – </w:t>
      </w:r>
      <w:proofErr w:type="spellStart"/>
      <w:r>
        <w:t>Vulnerabilties</w:t>
      </w:r>
      <w:proofErr w:type="spellEnd"/>
      <w:r>
        <w:t xml:space="preserve"> of this calibre either have very little or even no use for the </w:t>
      </w:r>
      <w:r w:rsidR="00F03A81">
        <w:t>attacker but</w:t>
      </w:r>
      <w:r>
        <w:t xml:space="preserve"> should still be investigated when </w:t>
      </w:r>
      <w:r w:rsidR="00F03A81">
        <w:t xml:space="preserve">they arise. </w:t>
      </w:r>
    </w:p>
    <w:p w14:paraId="5B0DB137" w14:textId="4672A4C8" w:rsidR="00F03A81" w:rsidRDefault="00F03A81" w:rsidP="00371654">
      <w:r>
        <w:t>Nessus also has a full run down on the vulnerabilities that were found within the system and uses the CVE that matches the vulnerability to help explain how it works. For the tester this means they could look within these exploits and have a source of where to go next with the System Hacking.</w:t>
      </w:r>
    </w:p>
    <w:p w14:paraId="3728751B" w14:textId="31F1E62D" w:rsidR="00F03A81" w:rsidRDefault="00F03A81" w:rsidP="00371654">
      <w:r>
        <w:t xml:space="preserve">Here </w:t>
      </w:r>
      <w:r w:rsidR="000208CF">
        <w:t>are</w:t>
      </w:r>
      <w:r>
        <w:t xml:space="preserve"> the results of the Nessus scans as a collective:</w:t>
      </w:r>
    </w:p>
    <w:p w14:paraId="67225F0F" w14:textId="1650556E" w:rsidR="000208CF" w:rsidRDefault="000208CF" w:rsidP="00371654">
      <w:r>
        <w:rPr>
          <w:noProof/>
        </w:rPr>
        <w:drawing>
          <wp:inline distT="0" distB="0" distL="0" distR="0" wp14:anchorId="3C0831B9" wp14:editId="3C013B65">
            <wp:extent cx="5943600" cy="1239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39520"/>
                    </a:xfrm>
                    <a:prstGeom prst="rect">
                      <a:avLst/>
                    </a:prstGeom>
                  </pic:spPr>
                </pic:pic>
              </a:graphicData>
            </a:graphic>
          </wp:inline>
        </w:drawing>
      </w:r>
    </w:p>
    <w:p w14:paraId="22EA183B" w14:textId="3EB8DA04" w:rsidR="000208CF" w:rsidRDefault="000208CF" w:rsidP="00371654">
      <w:r>
        <w:t>(Figure 7 – server1 Nessus scan results)</w:t>
      </w:r>
    </w:p>
    <w:p w14:paraId="5490A2BE" w14:textId="00623382" w:rsidR="000208CF" w:rsidRDefault="000208CF" w:rsidP="00371654">
      <w:r>
        <w:rPr>
          <w:noProof/>
        </w:rPr>
        <w:drawing>
          <wp:inline distT="0" distB="0" distL="0" distR="0" wp14:anchorId="5D2B6A22" wp14:editId="20E4B0E0">
            <wp:extent cx="5943600" cy="1165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165225"/>
                    </a:xfrm>
                    <a:prstGeom prst="rect">
                      <a:avLst/>
                    </a:prstGeom>
                  </pic:spPr>
                </pic:pic>
              </a:graphicData>
            </a:graphic>
          </wp:inline>
        </w:drawing>
      </w:r>
    </w:p>
    <w:p w14:paraId="525EBA32" w14:textId="6A4AABD5" w:rsidR="000208CF" w:rsidRDefault="000208CF" w:rsidP="00371654">
      <w:r>
        <w:t>(Figure 8 – server2 Nessus scan results)</w:t>
      </w:r>
    </w:p>
    <w:p w14:paraId="7C9B6F02" w14:textId="21C77DD5" w:rsidR="003D1840" w:rsidRDefault="003D1840" w:rsidP="00371654">
      <w:r>
        <w:t xml:space="preserve">(All of the data for the Nessus scans are in </w:t>
      </w:r>
      <w:r w:rsidR="00E6742F">
        <w:t>the separate html file that was given with submission</w:t>
      </w:r>
      <w:r>
        <w:t>)</w:t>
      </w:r>
    </w:p>
    <w:p w14:paraId="3F13CCEA" w14:textId="75A90A11" w:rsidR="000208CF" w:rsidRDefault="000208CF" w:rsidP="00371654"/>
    <w:p w14:paraId="70F41EF1" w14:textId="74848012" w:rsidR="000208CF" w:rsidRDefault="000208CF" w:rsidP="00371654">
      <w:r>
        <w:t>From the following screenshots of the scans there is</w:t>
      </w:r>
    </w:p>
    <w:p w14:paraId="0A6A3E40" w14:textId="7B8B216A" w:rsidR="000208CF" w:rsidRDefault="000208CF" w:rsidP="00371654">
      <w:r>
        <w:t>Server1 -</w:t>
      </w:r>
      <w:r>
        <w:t xml:space="preserve"> 6 critical, 5 high, 10 medium, 1 low, and 93 info</w:t>
      </w:r>
    </w:p>
    <w:p w14:paraId="321A0BB3" w14:textId="198240A2" w:rsidR="000208CF" w:rsidRDefault="000208CF" w:rsidP="00371654">
      <w:r>
        <w:t>Server2 – 0 critical, 1 high, 6 medium, 0 low, and 83 info</w:t>
      </w:r>
    </w:p>
    <w:p w14:paraId="34F64CD6" w14:textId="67EE7A3E" w:rsidR="000208CF" w:rsidRDefault="000208CF" w:rsidP="00371654"/>
    <w:p w14:paraId="42D487D2" w14:textId="06F0CF4D" w:rsidR="000208CF" w:rsidRPr="00371654" w:rsidRDefault="000208CF" w:rsidP="00371654">
      <w:r>
        <w:lastRenderedPageBreak/>
        <w:t xml:space="preserve">The tester is aware the most vulnerable server was server1 and this was most likely where the first attack vector was going to start. </w:t>
      </w:r>
      <w:r w:rsidR="00A353F7">
        <w:t>These 6 critical vulnerabilities would be a good place to start for the System Hacking</w:t>
      </w:r>
      <w:r w:rsidR="009E32C2">
        <w:t xml:space="preserve"> (tenable, 2022)</w:t>
      </w:r>
    </w:p>
    <w:p w14:paraId="3E7D4B0D" w14:textId="26DCECBF" w:rsidR="00600733" w:rsidRDefault="00600733" w:rsidP="00600733">
      <w:pPr>
        <w:pStyle w:val="Heading3"/>
        <w:numPr>
          <w:ilvl w:val="0"/>
          <w:numId w:val="0"/>
        </w:numPr>
        <w:ind w:left="720"/>
      </w:pPr>
    </w:p>
    <w:p w14:paraId="0286ECB2" w14:textId="39D5146C" w:rsidR="0099201E" w:rsidRPr="0099201E" w:rsidRDefault="00371654" w:rsidP="00912EFA">
      <w:pPr>
        <w:pStyle w:val="Heading3"/>
      </w:pPr>
      <w:r>
        <w:t xml:space="preserve">192.168.10.1 - </w:t>
      </w:r>
      <w:r w:rsidR="002731C8">
        <w:t>Port 2081 -</w:t>
      </w:r>
      <w:proofErr w:type="spellStart"/>
      <w:r w:rsidR="002731C8">
        <w:t>HTTPFileServer</w:t>
      </w:r>
      <w:proofErr w:type="spellEnd"/>
      <w:r w:rsidR="002731C8">
        <w:t xml:space="preserve"> 2.3</w:t>
      </w:r>
    </w:p>
    <w:p w14:paraId="5286EF22" w14:textId="49F61059" w:rsidR="00E221EB" w:rsidRDefault="002731C8" w:rsidP="00E221EB">
      <w:r>
        <w:t xml:space="preserve">From the tester’s further analysis on the web-service at address 192.168.10.1:2081 An </w:t>
      </w:r>
      <w:r w:rsidR="00F972BC">
        <w:t>out-of-date</w:t>
      </w:r>
      <w:r>
        <w:t xml:space="preserve"> version</w:t>
      </w:r>
      <w:r w:rsidR="00A353F7">
        <w:t xml:space="preserve"> of </w:t>
      </w:r>
      <w:proofErr w:type="spellStart"/>
      <w:r w:rsidR="00A353F7">
        <w:t>HTTPFileServer</w:t>
      </w:r>
      <w:proofErr w:type="spellEnd"/>
      <w:r>
        <w:t xml:space="preserve"> was found</w:t>
      </w:r>
      <w:r w:rsidR="00F972BC">
        <w:t xml:space="preserve"> which </w:t>
      </w:r>
      <w:r w:rsidR="00371654">
        <w:t>had</w:t>
      </w:r>
      <w:r w:rsidR="00F972BC">
        <w:t xml:space="preserve"> be</w:t>
      </w:r>
      <w:r w:rsidR="00371654">
        <w:t>en</w:t>
      </w:r>
      <w:r w:rsidR="00F972BC">
        <w:t xml:space="preserve"> checked</w:t>
      </w:r>
      <w:r w:rsidR="00A353F7">
        <w:t xml:space="preserve"> by the tester</w:t>
      </w:r>
      <w:r w:rsidR="00F972BC">
        <w:t xml:space="preserve"> on Metasploit’s </w:t>
      </w:r>
      <w:proofErr w:type="spellStart"/>
      <w:r w:rsidR="00F972BC">
        <w:t>ExploitDB</w:t>
      </w:r>
      <w:proofErr w:type="spellEnd"/>
      <w:r w:rsidR="00F972BC">
        <w:t xml:space="preserve"> search tool</w:t>
      </w:r>
      <w:r w:rsidR="00371654">
        <w:t xml:space="preserve"> in </w:t>
      </w:r>
      <w:r w:rsidR="00A353F7">
        <w:t>a later sub-heading.</w:t>
      </w:r>
    </w:p>
    <w:p w14:paraId="518DCF39" w14:textId="405403EA" w:rsidR="002731C8" w:rsidRDefault="002731C8" w:rsidP="00E221EB">
      <w:r>
        <w:rPr>
          <w:noProof/>
        </w:rPr>
        <w:drawing>
          <wp:inline distT="0" distB="0" distL="0" distR="0" wp14:anchorId="1F695A00" wp14:editId="77C290E8">
            <wp:extent cx="2923415"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9755" cy="2749149"/>
                    </a:xfrm>
                    <a:prstGeom prst="rect">
                      <a:avLst/>
                    </a:prstGeom>
                  </pic:spPr>
                </pic:pic>
              </a:graphicData>
            </a:graphic>
          </wp:inline>
        </w:drawing>
      </w:r>
    </w:p>
    <w:p w14:paraId="01383AFD" w14:textId="5321161E" w:rsidR="00A353F7" w:rsidRPr="00E221EB" w:rsidRDefault="00F972BC" w:rsidP="00E221EB">
      <w:r>
        <w:t xml:space="preserve">(Figure </w:t>
      </w:r>
      <w:r w:rsidR="005F5AF6">
        <w:t>9</w:t>
      </w:r>
      <w:r>
        <w:t xml:space="preserve"> – Image of webpage that was found)</w:t>
      </w:r>
    </w:p>
    <w:p w14:paraId="4F8C293F" w14:textId="429B5821" w:rsidR="00600733" w:rsidRDefault="00600733" w:rsidP="00912EFA">
      <w:pPr>
        <w:pStyle w:val="Heading3"/>
      </w:pPr>
      <w:r>
        <w:t>192.168.10.2 – Port 80 – Webserver Apache</w:t>
      </w:r>
    </w:p>
    <w:p w14:paraId="5C90BF55" w14:textId="5C682DA0" w:rsidR="00600733" w:rsidRPr="00600733" w:rsidRDefault="00600733" w:rsidP="00600733">
      <w:r>
        <w:t xml:space="preserve">From the Nmap scan that was done on server2 as well as server1, A web service was shown to be running on port 80 so the tester decided to investigate this further to check for any places where Remote Code Injection could be possible. Upon further investigation all that was found was a web page that had a text file which </w:t>
      </w:r>
      <w:r w:rsidR="00A353F7">
        <w:t>said,</w:t>
      </w:r>
      <w:r>
        <w:t xml:space="preserve"> “Nothing to see here.”</w:t>
      </w:r>
      <w:r w:rsidR="00C319D2">
        <w:t>. Even after inspecting element of the whole page nothing was found.</w:t>
      </w:r>
      <w:r>
        <w:t xml:space="preserve"> </w:t>
      </w:r>
      <w:r w:rsidR="00A353F7">
        <w:t xml:space="preserve">Which meant this was a dead </w:t>
      </w:r>
      <w:r w:rsidR="00C319D2">
        <w:t>end,</w:t>
      </w:r>
      <w:r w:rsidR="00A353F7">
        <w:t xml:space="preserve"> so it didn’t make it to the System Hacking phase.</w:t>
      </w:r>
    </w:p>
    <w:p w14:paraId="2E0911F9" w14:textId="04731F80" w:rsidR="00371654" w:rsidRDefault="00371654" w:rsidP="00912EFA">
      <w:pPr>
        <w:pStyle w:val="Heading3"/>
      </w:pPr>
      <w:r>
        <w:t>MSFCONSOLE – Search</w:t>
      </w:r>
    </w:p>
    <w:p w14:paraId="2EDC9EC3" w14:textId="6988CF2A" w:rsidR="00C319D2" w:rsidRDefault="004F4B5B" w:rsidP="004F4B5B">
      <w:proofErr w:type="spellStart"/>
      <w:r>
        <w:t>Msfconsole</w:t>
      </w:r>
      <w:proofErr w:type="spellEnd"/>
      <w:r>
        <w:t xml:space="preserve"> is a part of the Metasploit framework</w:t>
      </w:r>
      <w:r w:rsidR="00115EDE">
        <w:t xml:space="preserve"> </w:t>
      </w:r>
      <w:r w:rsidR="005444A1">
        <w:t>and is the Command Line Interface for</w:t>
      </w:r>
      <w:r w:rsidR="00C319D2">
        <w:t xml:space="preserve"> Metasploit. Metasploit is an opensource and free framework that can be used for probing vulnerabilities all the way to completely exploiting a system and getting to root or SYSTEM, depending on the Operating System. The Graphical user interface version is called Armitage but isn’t used in industry standard meaning its better to stick to the CLI rather than the GUI. </w:t>
      </w:r>
    </w:p>
    <w:p w14:paraId="27B56E67" w14:textId="1239CFD0" w:rsidR="005444A1" w:rsidRDefault="005444A1" w:rsidP="004F4B5B">
      <w:r>
        <w:t>the tester use</w:t>
      </w:r>
      <w:r w:rsidR="00C319D2">
        <w:t>d the framework’s search functionality to discover exploits that would work on the</w:t>
      </w:r>
      <w:r>
        <w:t xml:space="preserve"> vulnerabilities based on the version </w:t>
      </w:r>
      <w:r w:rsidR="00C319D2">
        <w:t xml:space="preserve">of the </w:t>
      </w:r>
      <w:proofErr w:type="spellStart"/>
      <w:r w:rsidR="00C319D2">
        <w:t>HTTPFileServer</w:t>
      </w:r>
      <w:proofErr w:type="spellEnd"/>
      <w:r w:rsidR="00F63939">
        <w:t xml:space="preserve"> which had still been at version 2.3</w:t>
      </w:r>
      <w:r w:rsidR="00C319D2">
        <w:t xml:space="preserve">. </w:t>
      </w:r>
      <w:r>
        <w:t xml:space="preserve"> </w:t>
      </w:r>
    </w:p>
    <w:p w14:paraId="560B191C" w14:textId="5720C070" w:rsidR="005444A1" w:rsidRDefault="005444A1" w:rsidP="004F4B5B">
      <w:r>
        <w:rPr>
          <w:noProof/>
        </w:rPr>
        <w:lastRenderedPageBreak/>
        <w:drawing>
          <wp:inline distT="0" distB="0" distL="0" distR="0" wp14:anchorId="1E837F27" wp14:editId="305BE637">
            <wp:extent cx="5943600" cy="1030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30605"/>
                    </a:xfrm>
                    <a:prstGeom prst="rect">
                      <a:avLst/>
                    </a:prstGeom>
                  </pic:spPr>
                </pic:pic>
              </a:graphicData>
            </a:graphic>
          </wp:inline>
        </w:drawing>
      </w:r>
    </w:p>
    <w:p w14:paraId="49169B77" w14:textId="010B3AB4" w:rsidR="005444A1" w:rsidRDefault="005444A1" w:rsidP="004F4B5B">
      <w:r>
        <w:t xml:space="preserve">(Figure </w:t>
      </w:r>
      <w:r w:rsidR="005F5AF6">
        <w:t>10</w:t>
      </w:r>
      <w:r>
        <w:t xml:space="preserve"> </w:t>
      </w:r>
      <w:r w:rsidR="002A2DAD">
        <w:t>–</w:t>
      </w:r>
      <w:r>
        <w:t xml:space="preserve"> </w:t>
      </w:r>
      <w:r w:rsidR="002A2DAD">
        <w:t xml:space="preserve">Found exploit for </w:t>
      </w:r>
      <w:proofErr w:type="spellStart"/>
      <w:r w:rsidR="002A2DAD">
        <w:t>HTTPFileServer</w:t>
      </w:r>
      <w:proofErr w:type="spellEnd"/>
      <w:r w:rsidR="002A2DAD">
        <w:t>)</w:t>
      </w:r>
    </w:p>
    <w:p w14:paraId="5F57F5F5" w14:textId="78EC04E5" w:rsidR="002A2DAD" w:rsidRDefault="00C319D2" w:rsidP="004F4B5B">
      <w:r>
        <w:t>From the search the tester had found one exploit that should work against the file server. The exploit was a remote code execution exploit which would mean the code that is submitted to the page would run on the target machine (in this case server1) and can give access to the tester.</w:t>
      </w:r>
    </w:p>
    <w:p w14:paraId="4260AF68" w14:textId="77777777" w:rsidR="000547AD" w:rsidRPr="000547AD" w:rsidRDefault="000547AD" w:rsidP="000547AD"/>
    <w:p w14:paraId="35A45B77" w14:textId="7E055739" w:rsidR="000547AD" w:rsidRDefault="000547AD" w:rsidP="000547AD">
      <w:pPr>
        <w:pStyle w:val="Heading3"/>
        <w:numPr>
          <w:ilvl w:val="2"/>
          <w:numId w:val="1"/>
        </w:numPr>
      </w:pPr>
      <w:proofErr w:type="spellStart"/>
      <w:r>
        <w:t>Polenum</w:t>
      </w:r>
      <w:proofErr w:type="spellEnd"/>
      <w:r w:rsidRPr="000547AD">
        <w:t xml:space="preserve"> </w:t>
      </w:r>
    </w:p>
    <w:p w14:paraId="4A2C0DD8" w14:textId="2C21D5EC" w:rsidR="00E6742F" w:rsidRPr="000547AD" w:rsidRDefault="00E6742F" w:rsidP="000547AD">
      <w:r>
        <w:t xml:space="preserve">The tester had already found a small amount of exploits they could try so next was to find out about the company’s password policy, which was done with the password policy tool </w:t>
      </w:r>
      <w:proofErr w:type="spellStart"/>
      <w:r>
        <w:t>polenum</w:t>
      </w:r>
      <w:proofErr w:type="spellEnd"/>
      <w:r>
        <w:t>. The information that had been found using this tool will be vital if password cracking was attempted since it gives details about how long a password must be, how long it is allowed to be alive before being changed, how many attempts for guessing before being locked out and if there is a duration of being locked out depending on if there a maximum number of tries before being locked out.</w:t>
      </w:r>
    </w:p>
    <w:p w14:paraId="62F4ACD2" w14:textId="291882B2" w:rsidR="000547AD" w:rsidRDefault="000547AD" w:rsidP="000547AD">
      <w:r>
        <w:rPr>
          <w:noProof/>
        </w:rPr>
        <w:drawing>
          <wp:inline distT="0" distB="0" distL="0" distR="0" wp14:anchorId="2A4CA601" wp14:editId="58C22F57">
            <wp:extent cx="2590800" cy="440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0049" cy="445542"/>
                    </a:xfrm>
                    <a:prstGeom prst="rect">
                      <a:avLst/>
                    </a:prstGeom>
                  </pic:spPr>
                </pic:pic>
              </a:graphicData>
            </a:graphic>
          </wp:inline>
        </w:drawing>
      </w:r>
    </w:p>
    <w:p w14:paraId="2C5AB6D7" w14:textId="132B689C" w:rsidR="00E6742F" w:rsidRDefault="00E6742F" w:rsidP="000547AD">
      <w:r>
        <w:t xml:space="preserve">(Figure 11 – command for executing </w:t>
      </w:r>
      <w:proofErr w:type="spellStart"/>
      <w:r>
        <w:t>polenum</w:t>
      </w:r>
      <w:proofErr w:type="spellEnd"/>
      <w:r>
        <w:t xml:space="preserve"> tool)</w:t>
      </w:r>
    </w:p>
    <w:p w14:paraId="3AEF7150" w14:textId="2BBDAE5C" w:rsidR="000547AD" w:rsidRDefault="000547AD" w:rsidP="000547AD">
      <w:r>
        <w:rPr>
          <w:noProof/>
        </w:rPr>
        <w:drawing>
          <wp:inline distT="0" distB="0" distL="0" distR="0" wp14:anchorId="6CD47E6E" wp14:editId="72E4752E">
            <wp:extent cx="4329204" cy="2390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33584" cy="2393194"/>
                    </a:xfrm>
                    <a:prstGeom prst="rect">
                      <a:avLst/>
                    </a:prstGeom>
                  </pic:spPr>
                </pic:pic>
              </a:graphicData>
            </a:graphic>
          </wp:inline>
        </w:drawing>
      </w:r>
    </w:p>
    <w:p w14:paraId="26D6C050" w14:textId="42645C01" w:rsidR="00E6742F" w:rsidRDefault="00E6742F" w:rsidP="000547AD">
      <w:r>
        <w:t xml:space="preserve">(Figure 12 </w:t>
      </w:r>
      <w:r w:rsidR="00F63939">
        <w:t>- Details</w:t>
      </w:r>
      <w:r>
        <w:t xml:space="preserve"> for password policy)</w:t>
      </w:r>
    </w:p>
    <w:p w14:paraId="46994204" w14:textId="05B498D7" w:rsidR="00F63939" w:rsidRPr="000547AD" w:rsidRDefault="00F63939" w:rsidP="000547AD">
      <w:r>
        <w:t xml:space="preserve">Now that the enumeration for the policy had been completed the tester could see that this system had no min password length, a high password age, no minimum account lockout counter. This information makes brute-forcing the admin password possible since there is an unlimited number of attempts </w:t>
      </w:r>
      <w:r>
        <w:lastRenderedPageBreak/>
        <w:t xml:space="preserve">allowed, however this could take a while, so the tester would’ve </w:t>
      </w:r>
      <w:r w:rsidR="00661D32">
        <w:t>run</w:t>
      </w:r>
      <w:r>
        <w:t xml:space="preserve"> the password cracker in the background if they wanted to take the password cracking approach. </w:t>
      </w:r>
    </w:p>
    <w:p w14:paraId="3E850E9F" w14:textId="4F27038F" w:rsidR="000547AD" w:rsidRDefault="000547AD" w:rsidP="00E6742F">
      <w:pPr>
        <w:pStyle w:val="Heading3"/>
        <w:numPr>
          <w:ilvl w:val="2"/>
          <w:numId w:val="1"/>
        </w:numPr>
      </w:pPr>
      <w:r>
        <w:t>Enum4Linux</w:t>
      </w:r>
    </w:p>
    <w:p w14:paraId="26C06516" w14:textId="095BAD08" w:rsidR="00F63939" w:rsidRPr="00F63939" w:rsidRDefault="005C4939" w:rsidP="00F63939">
      <w:r>
        <w:t>Enum4Linux is a tool for doing a complete analysis of windows machines and does a thorough and advanced enumeration of windows through one command line, the -u and -p switches allow for usage of a username and password as well to help with the enumeration process. The tester ran this to find more users and user groups so they could create a user list file for a brute-force attack if it came to that being the only attack vector.</w:t>
      </w:r>
    </w:p>
    <w:p w14:paraId="62D43E92" w14:textId="4D1088EA" w:rsidR="00E6742F" w:rsidRPr="00E6742F" w:rsidRDefault="00E6742F" w:rsidP="00E6742F">
      <w:r>
        <w:t>(</w:t>
      </w:r>
      <w:r w:rsidR="00353935">
        <w:t>Output</w:t>
      </w:r>
      <w:r>
        <w:t xml:space="preserve"> of command will be in Appendix </w:t>
      </w:r>
      <w:r w:rsidR="00D3226E">
        <w:t>B</w:t>
      </w:r>
      <w:r>
        <w:t>)</w:t>
      </w:r>
    </w:p>
    <w:p w14:paraId="1E6B2775" w14:textId="12360C5D" w:rsidR="006011ED" w:rsidRDefault="00371654" w:rsidP="00C037D3">
      <w:pPr>
        <w:pStyle w:val="Heading2"/>
      </w:pPr>
      <w:r>
        <w:t>S</w:t>
      </w:r>
      <w:r w:rsidR="006011ED">
        <w:t>ystem Hacking</w:t>
      </w:r>
    </w:p>
    <w:p w14:paraId="12E527E8" w14:textId="132CE50C" w:rsidR="006011ED" w:rsidRDefault="005F5AF6" w:rsidP="006011ED">
      <w:r>
        <w:t>Now that the tester had scanned the network and gotten possible attack vectors, it was time to attempt the exploits to try gain access into server1 then Privilege escalate vertically into a high-level account and from that account gain access to server2 since they are both domain controllers (server1 being main domain controller and server2 being secondary domain controller) that relay information to each other regularly for updating, meaning if any changes occur like username or password changes then both servers will update those credentials to ensure it stays in sync with each other</w:t>
      </w:r>
      <w:r w:rsidR="009D4CAE">
        <w:t>.</w:t>
      </w:r>
    </w:p>
    <w:p w14:paraId="752F8605" w14:textId="237D6E8E" w:rsidR="005F5AF6" w:rsidRPr="006011ED" w:rsidRDefault="005F5AF6" w:rsidP="006011ED">
      <w:r>
        <w:t>The exploit path the tester is going to try is gain access from the service on port 2081 since there is a well-known Metasploit exploit on that service</w:t>
      </w:r>
      <w:r w:rsidR="005C4939">
        <w:t>.</w:t>
      </w:r>
    </w:p>
    <w:p w14:paraId="3B5DAC4F" w14:textId="03B0B11A" w:rsidR="005F5AF6" w:rsidRDefault="00C037D3" w:rsidP="005F5AF6">
      <w:pPr>
        <w:pStyle w:val="Heading3"/>
      </w:pPr>
      <w:r>
        <w:t>HFS Exploitation</w:t>
      </w:r>
    </w:p>
    <w:p w14:paraId="3C61CB1D" w14:textId="419FA62C" w:rsidR="005F5AF6" w:rsidRDefault="005C4939" w:rsidP="005F5AF6">
      <w:r>
        <w:t xml:space="preserve">The tester goes back to </w:t>
      </w:r>
      <w:proofErr w:type="spellStart"/>
      <w:r>
        <w:t>msfconsole</w:t>
      </w:r>
      <w:proofErr w:type="spellEnd"/>
      <w:r>
        <w:t xml:space="preserve"> and</w:t>
      </w:r>
      <w:r w:rsidR="00353935">
        <w:t xml:space="preserve"> loads up the exploit for </w:t>
      </w:r>
      <w:proofErr w:type="spellStart"/>
      <w:r w:rsidR="00353935">
        <w:t>HTTPFileServer</w:t>
      </w:r>
      <w:proofErr w:type="spellEnd"/>
      <w:r w:rsidR="00353935">
        <w:t>.</w:t>
      </w:r>
      <w:r w:rsidR="009E32C2">
        <w:t xml:space="preserve"> (</w:t>
      </w:r>
      <w:r w:rsidR="00DC37E4">
        <w:t>Metasploit.com, 2022)</w:t>
      </w:r>
    </w:p>
    <w:p w14:paraId="0DB5C9D4" w14:textId="26D7A997" w:rsidR="005F5AF6" w:rsidRDefault="005F5AF6" w:rsidP="005F5AF6">
      <w:r>
        <w:rPr>
          <w:noProof/>
        </w:rPr>
        <w:drawing>
          <wp:inline distT="0" distB="0" distL="0" distR="0" wp14:anchorId="16671221" wp14:editId="3BE09691">
            <wp:extent cx="6197977" cy="304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26970" cy="3062258"/>
                    </a:xfrm>
                    <a:prstGeom prst="rect">
                      <a:avLst/>
                    </a:prstGeom>
                  </pic:spPr>
                </pic:pic>
              </a:graphicData>
            </a:graphic>
          </wp:inline>
        </w:drawing>
      </w:r>
    </w:p>
    <w:p w14:paraId="3A91C10D" w14:textId="476EF307" w:rsidR="005F5AF6" w:rsidRDefault="005F5AF6" w:rsidP="005F5AF6">
      <w:r>
        <w:t>(Figure 1</w:t>
      </w:r>
      <w:r w:rsidR="00E6742F">
        <w:t>3</w:t>
      </w:r>
      <w:r>
        <w:t xml:space="preserve"> – </w:t>
      </w:r>
      <w:r w:rsidR="000547AD">
        <w:t xml:space="preserve">showing and </w:t>
      </w:r>
      <w:r>
        <w:t>Setting options to get exploit ready for exploiting)</w:t>
      </w:r>
    </w:p>
    <w:p w14:paraId="066E29CA" w14:textId="3C5BA8F8" w:rsidR="00353935" w:rsidRDefault="00353935" w:rsidP="005F5AF6">
      <w:r>
        <w:lastRenderedPageBreak/>
        <w:t>To run the exploit the tester had to show what options needed to be set and then set the values. RHOST need to be set to the IP address of the target machine</w:t>
      </w:r>
      <w:r w:rsidR="009D4CAE">
        <w:t>.</w:t>
      </w:r>
    </w:p>
    <w:p w14:paraId="73F3D648" w14:textId="7A3D1678" w:rsidR="00353935" w:rsidRDefault="00353935" w:rsidP="005F5AF6">
      <w:r>
        <w:t xml:space="preserve">RPORT needed to be set to the port of the target machine where the service was being run.  </w:t>
      </w:r>
    </w:p>
    <w:p w14:paraId="2859F90C" w14:textId="0503F444" w:rsidR="00353935" w:rsidRDefault="00353935" w:rsidP="005F5AF6">
      <w:r>
        <w:t xml:space="preserve">LHOST is the tester’s </w:t>
      </w:r>
      <w:r w:rsidR="009D4CAE">
        <w:t>K</w:t>
      </w:r>
      <w:r>
        <w:t>ali machine</w:t>
      </w:r>
      <w:r w:rsidR="009D4CAE">
        <w:t xml:space="preserve"> IP address.</w:t>
      </w:r>
    </w:p>
    <w:p w14:paraId="3584CF31" w14:textId="44455FAF" w:rsidR="00353935" w:rsidRDefault="00353935" w:rsidP="005F5AF6">
      <w:r>
        <w:t>LPORT has been set to whatever the tester would like, so they had left it as default 4444. Bear in mind that depending on the firewall sometimes it will block ports that aren’t from common service ports so it may need to be changed to solve that.</w:t>
      </w:r>
    </w:p>
    <w:p w14:paraId="166C3001" w14:textId="41E35A14" w:rsidR="00353935" w:rsidRDefault="00353935" w:rsidP="005F5AF6">
      <w:r>
        <w:t xml:space="preserve">Once all the values had been set by the tester, the tester typed exploit and ran it. </w:t>
      </w:r>
    </w:p>
    <w:p w14:paraId="4A039392" w14:textId="704AFE08" w:rsidR="009D4CAE" w:rsidRDefault="009D4CAE" w:rsidP="005F5AF6">
      <w:r>
        <w:rPr>
          <w:noProof/>
        </w:rPr>
        <w:drawing>
          <wp:inline distT="0" distB="0" distL="0" distR="0" wp14:anchorId="5A08778F" wp14:editId="262B9049">
            <wp:extent cx="5943600" cy="15671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67180"/>
                    </a:xfrm>
                    <a:prstGeom prst="rect">
                      <a:avLst/>
                    </a:prstGeom>
                  </pic:spPr>
                </pic:pic>
              </a:graphicData>
            </a:graphic>
          </wp:inline>
        </w:drawing>
      </w:r>
    </w:p>
    <w:p w14:paraId="08007DFC" w14:textId="1FBB19C9" w:rsidR="009D4CAE" w:rsidRDefault="009D4CAE" w:rsidP="005F5AF6">
      <w:r>
        <w:t>(Figure 14 – Meterpreter shell on server1)</w:t>
      </w:r>
    </w:p>
    <w:p w14:paraId="34D95D62" w14:textId="44DEE995" w:rsidR="00353935" w:rsidRDefault="00353935" w:rsidP="005F5AF6">
      <w:r>
        <w:t xml:space="preserve">The tester then got a </w:t>
      </w:r>
      <w:r w:rsidR="009D4CAE">
        <w:t>M</w:t>
      </w:r>
      <w:r>
        <w:t xml:space="preserve">eterpreter shell into the system and was ready </w:t>
      </w:r>
      <w:r w:rsidR="009D4CAE">
        <w:t>to start privilege escalation.</w:t>
      </w:r>
    </w:p>
    <w:p w14:paraId="36B3D73D" w14:textId="6911F83D" w:rsidR="00887F68" w:rsidRPr="005F5AF6" w:rsidRDefault="00887F68" w:rsidP="005F5AF6">
      <w:r>
        <w:t xml:space="preserve">Meterpreter is Metasploit’s own shell payload that was created by </w:t>
      </w:r>
      <w:r w:rsidR="00172F8B">
        <w:t xml:space="preserve">them, Meterpreter has many applications that can be important once access has been gained, two of </w:t>
      </w:r>
      <w:r w:rsidR="00661D32">
        <w:t>these commands</w:t>
      </w:r>
      <w:r w:rsidR="00172F8B">
        <w:t xml:space="preserve"> were used in the upcoming sub-headings.</w:t>
      </w:r>
      <w:r w:rsidR="009E32C2">
        <w:t xml:space="preserve"> </w:t>
      </w:r>
    </w:p>
    <w:p w14:paraId="1C9AC646" w14:textId="67D90697" w:rsidR="005C4939" w:rsidRDefault="005F5AF6" w:rsidP="005C4939">
      <w:pPr>
        <w:pStyle w:val="Heading3"/>
      </w:pPr>
      <w:r>
        <w:t>Privilege Escalation</w:t>
      </w:r>
    </w:p>
    <w:p w14:paraId="6CA7FD3A" w14:textId="3ED834F6" w:rsidR="009D4CAE" w:rsidRDefault="009D4CAE" w:rsidP="009D4CAE">
      <w:r>
        <w:t xml:space="preserve">The tester had access to the server1 as a lower-level account and needed to privilege escalate to a higher-level account. The process for this would have been complicated for the tester but thankfully </w:t>
      </w:r>
      <w:proofErr w:type="spellStart"/>
      <w:r>
        <w:t>meterpreter</w:t>
      </w:r>
      <w:proofErr w:type="spellEnd"/>
      <w:r>
        <w:t xml:space="preserve"> can do the heavy lifting of getting to a higher privilege account with ease.</w:t>
      </w:r>
    </w:p>
    <w:p w14:paraId="2DDFC947" w14:textId="33D75CE9" w:rsidR="009D4CAE" w:rsidRDefault="009D4CAE" w:rsidP="009D4CAE">
      <w:r>
        <w:t xml:space="preserve">First the tester wrote the command </w:t>
      </w:r>
      <w:r w:rsidR="00887F68">
        <w:t>PS</w:t>
      </w:r>
      <w:r>
        <w:t xml:space="preserve"> which reveals all the currently running processes on the server1. </w:t>
      </w:r>
    </w:p>
    <w:p w14:paraId="68142FF5" w14:textId="49B0BE1A" w:rsidR="00887F68" w:rsidRDefault="00887F68" w:rsidP="009D4CAE">
      <w:r>
        <w:t xml:space="preserve">(Full list of running processes can be found in Appendix </w:t>
      </w:r>
      <w:r w:rsidR="00D3226E">
        <w:t>D</w:t>
      </w:r>
      <w:r w:rsidR="00172F8B">
        <w:t>)</w:t>
      </w:r>
    </w:p>
    <w:p w14:paraId="6FCA3B5D" w14:textId="74086891" w:rsidR="009D4CAE" w:rsidRDefault="009D4CAE" w:rsidP="009D4CAE">
      <w:r>
        <w:rPr>
          <w:noProof/>
        </w:rPr>
        <w:drawing>
          <wp:inline distT="0" distB="0" distL="0" distR="0" wp14:anchorId="5A28E507" wp14:editId="09AAAF01">
            <wp:extent cx="5943600" cy="18586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58645"/>
                    </a:xfrm>
                    <a:prstGeom prst="rect">
                      <a:avLst/>
                    </a:prstGeom>
                  </pic:spPr>
                </pic:pic>
              </a:graphicData>
            </a:graphic>
          </wp:inline>
        </w:drawing>
      </w:r>
    </w:p>
    <w:p w14:paraId="01A06D27" w14:textId="40BE7BF2" w:rsidR="009D4CAE" w:rsidRDefault="009D4CAE" w:rsidP="009D4CAE">
      <w:r>
        <w:lastRenderedPageBreak/>
        <w:t>(Figure 15 – A small sample of all processes running on server1)</w:t>
      </w:r>
    </w:p>
    <w:p w14:paraId="66A5BDB1" w14:textId="5387D6D5" w:rsidR="009D4CAE" w:rsidRDefault="00887F68" w:rsidP="009D4CAE">
      <w:r>
        <w:t>The vital piece of information within the processes is what user was the process running as. This could be found in the User heading; the tester would want to be NT AUTHORITY\SYSTEM since this is the highest possible level of privileges. Getting access as one of these Users would have been the tricky part but Meterpreter makes it easy by having a simple command to do it. The tester wrote the command migrate &lt;</w:t>
      </w:r>
      <w:r w:rsidR="00172F8B">
        <w:t>PID</w:t>
      </w:r>
      <w:r>
        <w:t>&gt; which will move the tester’s shell to that process so the tester can run commands as that User.</w:t>
      </w:r>
      <w:r w:rsidR="00172F8B">
        <w:t xml:space="preserve"> The tester in this case will use the PID 4368.</w:t>
      </w:r>
    </w:p>
    <w:p w14:paraId="1D497C41" w14:textId="7D4063A6" w:rsidR="00172F8B" w:rsidRDefault="00172F8B" w:rsidP="009D4CAE">
      <w:r>
        <w:rPr>
          <w:noProof/>
        </w:rPr>
        <w:drawing>
          <wp:inline distT="0" distB="0" distL="0" distR="0" wp14:anchorId="30095DC0" wp14:editId="319A0862">
            <wp:extent cx="5943600" cy="1028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02870"/>
                    </a:xfrm>
                    <a:prstGeom prst="rect">
                      <a:avLst/>
                    </a:prstGeom>
                  </pic:spPr>
                </pic:pic>
              </a:graphicData>
            </a:graphic>
          </wp:inline>
        </w:drawing>
      </w:r>
    </w:p>
    <w:p w14:paraId="2A3BE585" w14:textId="68013C50" w:rsidR="00172F8B" w:rsidRDefault="00172F8B" w:rsidP="009D4CAE">
      <w:r>
        <w:t>(Figure 16 – Process that is being migrated to)</w:t>
      </w:r>
    </w:p>
    <w:p w14:paraId="72E994FA" w14:textId="561A3B00" w:rsidR="00172F8B" w:rsidRPr="009D4CAE" w:rsidRDefault="00172F8B" w:rsidP="009D4CAE">
      <w:r>
        <w:t>The tester is now successfully privilege escalated to SYSTEM. The next step was to dump the hashes and crack them.</w:t>
      </w:r>
    </w:p>
    <w:p w14:paraId="57D1378E" w14:textId="475659B3" w:rsidR="005C4939" w:rsidRDefault="005C4939" w:rsidP="005F5AF6">
      <w:pPr>
        <w:pStyle w:val="Heading3"/>
      </w:pPr>
      <w:r>
        <w:t>Hash Cracking</w:t>
      </w:r>
    </w:p>
    <w:p w14:paraId="270C1D6C" w14:textId="47A94FF1" w:rsidR="00172F8B" w:rsidRDefault="00172F8B" w:rsidP="00172F8B">
      <w:r>
        <w:t xml:space="preserve">The tester can run </w:t>
      </w:r>
      <w:r w:rsidR="00D5417C">
        <w:t>the</w:t>
      </w:r>
      <w:r>
        <w:t xml:space="preserve"> second command that makes Meterpreter a shell that is better than most shells, once access has been gained the tester typed the command </w:t>
      </w:r>
      <w:proofErr w:type="spellStart"/>
      <w:r>
        <w:t>hashdump</w:t>
      </w:r>
      <w:proofErr w:type="spellEnd"/>
      <w:r>
        <w:t xml:space="preserve"> to dump </w:t>
      </w:r>
      <w:r w:rsidR="00D5417C">
        <w:t>all</w:t>
      </w:r>
      <w:r>
        <w:t xml:space="preserve"> the user has</w:t>
      </w:r>
      <w:r w:rsidR="00D5417C">
        <w:t xml:space="preserve">hes, then they have been inputted into a text file using vim. </w:t>
      </w:r>
    </w:p>
    <w:p w14:paraId="74AA9182" w14:textId="1C73FAFE" w:rsidR="00D5417C" w:rsidRDefault="00D5417C" w:rsidP="00172F8B">
      <w:r>
        <w:t xml:space="preserve">The tester then used the file and inserted it into a tool called </w:t>
      </w:r>
      <w:proofErr w:type="spellStart"/>
      <w:r>
        <w:t>JohnTheRipper</w:t>
      </w:r>
      <w:proofErr w:type="spellEnd"/>
      <w:r>
        <w:t xml:space="preserve">; </w:t>
      </w:r>
      <w:proofErr w:type="spellStart"/>
      <w:r>
        <w:t>JohnTheRipper</w:t>
      </w:r>
      <w:proofErr w:type="spellEnd"/>
      <w:r>
        <w:t xml:space="preserve"> is a hash cracking tool used typically in Capture the Flags (CTF) and can change its format depending on the hash. </w:t>
      </w:r>
    </w:p>
    <w:p w14:paraId="20798DA6" w14:textId="594529BC" w:rsidR="00D5417C" w:rsidRDefault="00D5417C" w:rsidP="00172F8B">
      <w:r>
        <w:t>Since windows uses NTLM hashes the format would be NT for the window hashes. A wordlist is also required for the hash to be checked against, Rockyou.txt was used since it was the ideal wordlist considering how many passwords are contained within Rockyou.txt.</w:t>
      </w:r>
    </w:p>
    <w:p w14:paraId="4D5EE4FE" w14:textId="0A1D6C58" w:rsidR="00D3226E" w:rsidRDefault="00D3226E" w:rsidP="00172F8B">
      <w:r>
        <w:rPr>
          <w:noProof/>
        </w:rPr>
        <w:drawing>
          <wp:inline distT="0" distB="0" distL="0" distR="0" wp14:anchorId="2539F399" wp14:editId="303BF73C">
            <wp:extent cx="5943600" cy="2711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1145"/>
                    </a:xfrm>
                    <a:prstGeom prst="rect">
                      <a:avLst/>
                    </a:prstGeom>
                  </pic:spPr>
                </pic:pic>
              </a:graphicData>
            </a:graphic>
          </wp:inline>
        </w:drawing>
      </w:r>
    </w:p>
    <w:p w14:paraId="25D22969" w14:textId="1D68C273" w:rsidR="00D3226E" w:rsidRDefault="00D3226E" w:rsidP="00172F8B">
      <w:r>
        <w:t>(Figure 17 – Command for john the ripper to crack and display the passwords)</w:t>
      </w:r>
    </w:p>
    <w:p w14:paraId="08F3B7C7" w14:textId="5604DAC4" w:rsidR="00D3226E" w:rsidRDefault="00D3226E" w:rsidP="00172F8B">
      <w:r>
        <w:rPr>
          <w:noProof/>
        </w:rPr>
        <w:drawing>
          <wp:inline distT="0" distB="0" distL="0" distR="0" wp14:anchorId="3B43F669" wp14:editId="3950FE06">
            <wp:extent cx="3733800" cy="247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33800" cy="247650"/>
                    </a:xfrm>
                    <a:prstGeom prst="rect">
                      <a:avLst/>
                    </a:prstGeom>
                  </pic:spPr>
                </pic:pic>
              </a:graphicData>
            </a:graphic>
          </wp:inline>
        </w:drawing>
      </w:r>
    </w:p>
    <w:p w14:paraId="13497EC0" w14:textId="197A7669" w:rsidR="00D3226E" w:rsidRDefault="00D3226E" w:rsidP="00172F8B">
      <w:r>
        <w:t>(Figure 18 – Command for john the ripper to show the already cracked passwords)</w:t>
      </w:r>
    </w:p>
    <w:p w14:paraId="1535AA63" w14:textId="7B077652" w:rsidR="00D5417C" w:rsidRDefault="00D3226E" w:rsidP="00172F8B">
      <w:r>
        <w:t>(All of the cracked hashes are in Appendix C)</w:t>
      </w:r>
    </w:p>
    <w:p w14:paraId="137A6DD2" w14:textId="02229FFB" w:rsidR="00D3226E" w:rsidRDefault="00D3226E" w:rsidP="00172F8B">
      <w:r>
        <w:t>Now that there is cracked passwords, the tester goes for access to server2. Administrator’s hash didn’t get cracked but there is another way of entry the tester had in mind.</w:t>
      </w:r>
      <w:r w:rsidR="009E32C2">
        <w:t xml:space="preserve"> (</w:t>
      </w:r>
      <w:proofErr w:type="spellStart"/>
      <w:r w:rsidR="009E32C2">
        <w:t>Openwall</w:t>
      </w:r>
      <w:proofErr w:type="spellEnd"/>
      <w:r w:rsidR="009E32C2">
        <w:t>, 2022)</w:t>
      </w:r>
    </w:p>
    <w:p w14:paraId="09B69987" w14:textId="77777777" w:rsidR="00D5417C" w:rsidRPr="00172F8B" w:rsidRDefault="00D5417C" w:rsidP="00172F8B"/>
    <w:p w14:paraId="020085A6" w14:textId="69A51CDA" w:rsidR="005F5AF6" w:rsidRDefault="005F5AF6" w:rsidP="005F5AF6">
      <w:pPr>
        <w:pStyle w:val="Heading3"/>
      </w:pPr>
      <w:r>
        <w:t>Access to server2</w:t>
      </w:r>
    </w:p>
    <w:p w14:paraId="7E50CB8E" w14:textId="36FAC7ED" w:rsidR="00D3226E" w:rsidRDefault="00CE02E1" w:rsidP="00D3226E">
      <w:r>
        <w:t>Finally,</w:t>
      </w:r>
      <w:r w:rsidR="00D3226E">
        <w:t xml:space="preserve"> to complete exploitation phase</w:t>
      </w:r>
      <w:r>
        <w:t xml:space="preserve"> Access to server2 has been gained. </w:t>
      </w:r>
    </w:p>
    <w:p w14:paraId="6A0F0EEE" w14:textId="0774FBE4" w:rsidR="00CB7BFE" w:rsidRDefault="00CB7BFE" w:rsidP="00D3226E">
      <w:r>
        <w:t xml:space="preserve">Before the proper process can be done, </w:t>
      </w:r>
      <w:proofErr w:type="spellStart"/>
      <w:r>
        <w:t>meterpreter</w:t>
      </w:r>
      <w:proofErr w:type="spellEnd"/>
      <w:r>
        <w:t xml:space="preserve"> needed to load </w:t>
      </w:r>
      <w:proofErr w:type="spellStart"/>
      <w:r>
        <w:t>powershell</w:t>
      </w:r>
      <w:proofErr w:type="spellEnd"/>
      <w:r>
        <w:t xml:space="preserve"> through two commands</w:t>
      </w:r>
    </w:p>
    <w:p w14:paraId="2DF013AD" w14:textId="3D3C7D7B" w:rsidR="00CB7BFE" w:rsidRDefault="00CB7BFE" w:rsidP="00D3226E">
      <w:r>
        <w:t xml:space="preserve">Load </w:t>
      </w:r>
      <w:proofErr w:type="spellStart"/>
      <w:r>
        <w:t>powershell</w:t>
      </w:r>
      <w:proofErr w:type="spellEnd"/>
    </w:p>
    <w:p w14:paraId="54A6B09F" w14:textId="48DEF3B8" w:rsidR="00CB7BFE" w:rsidRDefault="00CB7BFE" w:rsidP="00D3226E">
      <w:proofErr w:type="spellStart"/>
      <w:r>
        <w:t>Powershell_shell</w:t>
      </w:r>
      <w:proofErr w:type="spellEnd"/>
    </w:p>
    <w:p w14:paraId="2C38C525" w14:textId="25483A9F" w:rsidR="00CB7BFE" w:rsidRDefault="00CB7BFE" w:rsidP="00D3226E">
      <w:r>
        <w:lastRenderedPageBreak/>
        <w:t xml:space="preserve">These commands set up and runs a </w:t>
      </w:r>
      <w:proofErr w:type="spellStart"/>
      <w:r>
        <w:t>powershell</w:t>
      </w:r>
      <w:proofErr w:type="spellEnd"/>
      <w:r>
        <w:t xml:space="preserve"> shell on the </w:t>
      </w:r>
      <w:proofErr w:type="spellStart"/>
      <w:r>
        <w:t>meterpreter</w:t>
      </w:r>
      <w:proofErr w:type="spellEnd"/>
      <w:r>
        <w:t xml:space="preserve"> shell.</w:t>
      </w:r>
    </w:p>
    <w:p w14:paraId="51E40A36" w14:textId="580063FC" w:rsidR="00CE02E1" w:rsidRDefault="00CE02E1" w:rsidP="00D3226E">
      <w:r>
        <w:t>The process for doing this is the tester had created their own account and added it to administrators and the Remote Desktop Group through these three commands</w:t>
      </w:r>
      <w:r w:rsidR="00CB7BFE">
        <w:t xml:space="preserve"> from </w:t>
      </w:r>
      <w:proofErr w:type="spellStart"/>
      <w:r w:rsidR="00CB7BFE">
        <w:t>powershell</w:t>
      </w:r>
      <w:proofErr w:type="spellEnd"/>
      <w:r w:rsidR="00CB7BFE">
        <w:t>.</w:t>
      </w:r>
    </w:p>
    <w:p w14:paraId="0113F10E" w14:textId="77777777" w:rsidR="00CE02E1" w:rsidRDefault="00CE02E1" w:rsidP="00CE02E1"/>
    <w:p w14:paraId="7B97505B" w14:textId="0D1342EA" w:rsidR="00CE02E1" w:rsidRDefault="00CE02E1" w:rsidP="00CE02E1">
      <w:r>
        <w:t xml:space="preserve">net user hacker </w:t>
      </w:r>
      <w:proofErr w:type="spellStart"/>
      <w:r>
        <w:t>ihackedyou</w:t>
      </w:r>
      <w:proofErr w:type="spellEnd"/>
      <w:r>
        <w:t xml:space="preserve"> /add </w:t>
      </w:r>
    </w:p>
    <w:p w14:paraId="55613F47" w14:textId="220893B7" w:rsidR="00CE02E1" w:rsidRDefault="00CE02E1" w:rsidP="00CE02E1">
      <w:r>
        <w:t xml:space="preserve">net </w:t>
      </w:r>
      <w:proofErr w:type="spellStart"/>
      <w:r>
        <w:t>localgroup</w:t>
      </w:r>
      <w:proofErr w:type="spellEnd"/>
      <w:r>
        <w:t xml:space="preserve"> </w:t>
      </w:r>
      <w:proofErr w:type="gramStart"/>
      <w:r>
        <w:t>Administrators</w:t>
      </w:r>
      <w:proofErr w:type="gramEnd"/>
      <w:r>
        <w:t xml:space="preserve"> hacker /add </w:t>
      </w:r>
    </w:p>
    <w:p w14:paraId="0BA73515" w14:textId="082FA7B6" w:rsidR="00CE02E1" w:rsidRDefault="00CE02E1" w:rsidP="00CE02E1">
      <w:r>
        <w:t xml:space="preserve">net </w:t>
      </w:r>
      <w:proofErr w:type="spellStart"/>
      <w:r>
        <w:t>localgroup</w:t>
      </w:r>
      <w:proofErr w:type="spellEnd"/>
      <w:r>
        <w:t xml:space="preserve"> "Remote Desktop Users" hacker /add</w:t>
      </w:r>
    </w:p>
    <w:p w14:paraId="2741B634" w14:textId="429FB42D" w:rsidR="00CB7BFE" w:rsidRDefault="00CB7BFE" w:rsidP="00CE02E1">
      <w:r>
        <w:t>Next step is to enable Remote Desktop Protocol (RDP) and allow it through windows defender for external access. The tester done this to gain persistent access to the machine.</w:t>
      </w:r>
    </w:p>
    <w:p w14:paraId="526866B8" w14:textId="5BC80A5D" w:rsidR="00B600AC" w:rsidRDefault="00B600AC" w:rsidP="00B600AC">
      <w:r>
        <w:t>Set-</w:t>
      </w:r>
      <w:proofErr w:type="spellStart"/>
      <w:r>
        <w:t>ItemProperty</w:t>
      </w:r>
      <w:proofErr w:type="spellEnd"/>
      <w:r>
        <w:t xml:space="preserve"> -Path 'HKLM:\System\</w:t>
      </w:r>
      <w:proofErr w:type="spellStart"/>
      <w:r>
        <w:t>CurrentControlSet</w:t>
      </w:r>
      <w:proofErr w:type="spellEnd"/>
      <w:r>
        <w:t>\Control\Terminal Server' -name "</w:t>
      </w:r>
      <w:proofErr w:type="spellStart"/>
      <w:r>
        <w:t>fDenyTSConnections</w:t>
      </w:r>
      <w:proofErr w:type="spellEnd"/>
      <w:r>
        <w:t>" -value 0</w:t>
      </w:r>
    </w:p>
    <w:p w14:paraId="03CFF36D" w14:textId="24427751" w:rsidR="00CB7BFE" w:rsidRDefault="00B600AC" w:rsidP="00B600AC">
      <w:r>
        <w:t>Enable-</w:t>
      </w:r>
      <w:proofErr w:type="spellStart"/>
      <w:r>
        <w:t>NetFirewallRule</w:t>
      </w:r>
      <w:proofErr w:type="spellEnd"/>
      <w:r>
        <w:t xml:space="preserve"> -</w:t>
      </w:r>
      <w:proofErr w:type="spellStart"/>
      <w:r>
        <w:t>DisplayGroup</w:t>
      </w:r>
      <w:proofErr w:type="spellEnd"/>
      <w:r>
        <w:t xml:space="preserve"> "Remote Desktop"</w:t>
      </w:r>
    </w:p>
    <w:p w14:paraId="24E816A0" w14:textId="69A75264" w:rsidR="00B600AC" w:rsidRDefault="00B600AC" w:rsidP="00B600AC">
      <w:r>
        <w:t xml:space="preserve">Finally, persistent access is used by doing these two commands. </w:t>
      </w:r>
    </w:p>
    <w:p w14:paraId="2179D101" w14:textId="3CDFA79A" w:rsidR="00B600AC" w:rsidRDefault="00B600AC" w:rsidP="00B600AC">
      <w:r>
        <w:t xml:space="preserve">The program required was </w:t>
      </w:r>
      <w:proofErr w:type="gramStart"/>
      <w:r>
        <w:t>installed  through</w:t>
      </w:r>
      <w:proofErr w:type="gramEnd"/>
      <w:r>
        <w:t xml:space="preserve"> the command below</w:t>
      </w:r>
    </w:p>
    <w:p w14:paraId="234ED58F" w14:textId="77777777" w:rsidR="00B600AC" w:rsidRDefault="00B600AC" w:rsidP="00B600AC">
      <w:proofErr w:type="spellStart"/>
      <w:r>
        <w:t>sudo</w:t>
      </w:r>
      <w:proofErr w:type="spellEnd"/>
      <w:r>
        <w:t xml:space="preserve"> apt install xfreerdp-x11 </w:t>
      </w:r>
    </w:p>
    <w:p w14:paraId="22638CC4" w14:textId="2AA664BA" w:rsidR="00B600AC" w:rsidRDefault="00B600AC" w:rsidP="00B600AC"/>
    <w:p w14:paraId="4C72F0C9" w14:textId="4DE65858" w:rsidR="00B600AC" w:rsidRDefault="00B600AC" w:rsidP="00B600AC">
      <w:r>
        <w:t>The second command gained RDP access to both server1 and server2 when the IP address is changed</w:t>
      </w:r>
    </w:p>
    <w:p w14:paraId="2885706A" w14:textId="188096B4" w:rsidR="00B600AC" w:rsidRDefault="00B600AC" w:rsidP="00B600AC">
      <w:proofErr w:type="spellStart"/>
      <w:r>
        <w:t>xfreerdp</w:t>
      </w:r>
      <w:proofErr w:type="spellEnd"/>
      <w:r>
        <w:t xml:space="preserve"> /v:192.168.1</w:t>
      </w:r>
      <w:r>
        <w:t>0</w:t>
      </w:r>
      <w:r>
        <w:t>.</w:t>
      </w:r>
      <w:r>
        <w:t>1</w:t>
      </w:r>
      <w:r>
        <w:t xml:space="preserve"> /</w:t>
      </w:r>
      <w:proofErr w:type="spellStart"/>
      <w:proofErr w:type="gramStart"/>
      <w:r>
        <w:t>u:hacker</w:t>
      </w:r>
      <w:proofErr w:type="spellEnd"/>
      <w:proofErr w:type="gramEnd"/>
      <w:r>
        <w:t xml:space="preserve"> /</w:t>
      </w:r>
      <w:proofErr w:type="spellStart"/>
      <w:r>
        <w:t>p:ihackedyou</w:t>
      </w:r>
      <w:proofErr w:type="spellEnd"/>
      <w:r>
        <w:t xml:space="preserve"> /dynamic-resolution +clipboard /drive:/</w:t>
      </w:r>
      <w:proofErr w:type="spellStart"/>
      <w:r>
        <w:t>usr</w:t>
      </w:r>
      <w:proofErr w:type="spellEnd"/>
      <w:r>
        <w:t>/share/windows-</w:t>
      </w:r>
      <w:proofErr w:type="spellStart"/>
      <w:r>
        <w:t>resources,share</w:t>
      </w:r>
      <w:proofErr w:type="spellEnd"/>
    </w:p>
    <w:p w14:paraId="72F3755A" w14:textId="12AF6E05" w:rsidR="00B600AC" w:rsidRDefault="00B600AC" w:rsidP="00B600AC">
      <w:proofErr w:type="spellStart"/>
      <w:r>
        <w:t>xfreerdp</w:t>
      </w:r>
      <w:proofErr w:type="spellEnd"/>
      <w:r>
        <w:t xml:space="preserve"> /v:192.168.1</w:t>
      </w:r>
      <w:r>
        <w:t>0</w:t>
      </w:r>
      <w:r>
        <w:t>.2 /</w:t>
      </w:r>
      <w:proofErr w:type="spellStart"/>
      <w:proofErr w:type="gramStart"/>
      <w:r>
        <w:t>u:hacker</w:t>
      </w:r>
      <w:proofErr w:type="spellEnd"/>
      <w:proofErr w:type="gramEnd"/>
      <w:r>
        <w:t xml:space="preserve"> /</w:t>
      </w:r>
      <w:proofErr w:type="spellStart"/>
      <w:r>
        <w:t>p:ihackedyou</w:t>
      </w:r>
      <w:proofErr w:type="spellEnd"/>
      <w:r>
        <w:t xml:space="preserve"> /dynamic-resolution +clipboard /drive:/</w:t>
      </w:r>
      <w:proofErr w:type="spellStart"/>
      <w:r>
        <w:t>usr</w:t>
      </w:r>
      <w:proofErr w:type="spellEnd"/>
      <w:r>
        <w:t>/share/windows-</w:t>
      </w:r>
      <w:proofErr w:type="spellStart"/>
      <w:r>
        <w:t>resources,share</w:t>
      </w:r>
      <w:proofErr w:type="spellEnd"/>
    </w:p>
    <w:p w14:paraId="28816C97" w14:textId="3E123701" w:rsidR="00CB7BFE" w:rsidRPr="00D3226E" w:rsidRDefault="00B600AC" w:rsidP="00CE02E1">
      <w:r>
        <w:t>The tester Gained access to both servers and had obtained highest privilege in both servers.</w:t>
      </w:r>
      <w:r w:rsidR="009E32C2" w:rsidRPr="009E32C2">
        <w:t xml:space="preserve"> </w:t>
      </w:r>
      <w:r w:rsidR="009E32C2">
        <w:t>(</w:t>
      </w:r>
      <w:proofErr w:type="spellStart"/>
      <w:r w:rsidR="009E32C2">
        <w:t>Nekrotic</w:t>
      </w:r>
      <w:proofErr w:type="spellEnd"/>
      <w:r w:rsidR="009E32C2">
        <w:t>, 2021)</w:t>
      </w:r>
    </w:p>
    <w:p w14:paraId="4D8D7C24" w14:textId="46B7E0FE" w:rsidR="006011ED" w:rsidRDefault="005F5AF6" w:rsidP="00DF0236">
      <w:pPr>
        <w:pStyle w:val="Heading3"/>
      </w:pPr>
      <w:r>
        <w:t>P</w:t>
      </w:r>
      <w:r w:rsidR="006011ED">
        <w:t>ost-Exploit</w:t>
      </w:r>
    </w:p>
    <w:p w14:paraId="173F41B9" w14:textId="24308139" w:rsidR="00DF0236" w:rsidRDefault="00DF0236" w:rsidP="00DF0236"/>
    <w:p w14:paraId="73DA1D21" w14:textId="3BE640CC" w:rsidR="00A73F76" w:rsidRPr="00DF0236" w:rsidRDefault="00A73F76" w:rsidP="00DF0236">
      <w:r>
        <w:t xml:space="preserve">The tester reached the final stage of the methodology and had complete control over the entirety of the active directory network. The options shown below is all the options that can be done with server manager since the tester is </w:t>
      </w:r>
      <w:r w:rsidR="00C55D01">
        <w:t>obtained</w:t>
      </w:r>
      <w:r>
        <w:t xml:space="preserve"> administrator of the whole </w:t>
      </w:r>
      <w:r w:rsidR="00C55D01">
        <w:t>network.</w:t>
      </w:r>
    </w:p>
    <w:p w14:paraId="5914C8FF" w14:textId="3E4560CF" w:rsidR="006011ED" w:rsidRDefault="00DF0236" w:rsidP="006011ED">
      <w:r>
        <w:rPr>
          <w:noProof/>
        </w:rPr>
        <w:lastRenderedPageBreak/>
        <w:drawing>
          <wp:inline distT="0" distB="0" distL="0" distR="0" wp14:anchorId="328B4613" wp14:editId="67AEF6F7">
            <wp:extent cx="5943600" cy="3165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5475"/>
                    </a:xfrm>
                    <a:prstGeom prst="rect">
                      <a:avLst/>
                    </a:prstGeom>
                  </pic:spPr>
                </pic:pic>
              </a:graphicData>
            </a:graphic>
          </wp:inline>
        </w:drawing>
      </w:r>
    </w:p>
    <w:p w14:paraId="069FCCE7" w14:textId="4AB1FDCB" w:rsidR="00DF0236" w:rsidRPr="006011ED" w:rsidRDefault="00DF0236" w:rsidP="006011ED">
      <w:r>
        <w:t xml:space="preserve">(Figure 19 </w:t>
      </w:r>
      <w:r w:rsidR="00A73F76">
        <w:t>–</w:t>
      </w:r>
      <w:r>
        <w:t xml:space="preserve"> </w:t>
      </w:r>
      <w:r w:rsidR="00A73F76">
        <w:t>Access to server manager for both server1 and server2</w:t>
      </w:r>
      <w:r w:rsidR="00C55D01">
        <w:t xml:space="preserve"> with a list of all options they can inspect and mess around with</w:t>
      </w:r>
      <w:r w:rsidR="00A73F76">
        <w:t>)</w:t>
      </w:r>
    </w:p>
    <w:p w14:paraId="5C1BDEF2" w14:textId="77777777" w:rsidR="00D828F5" w:rsidRDefault="00341658" w:rsidP="00865937">
      <w:pPr>
        <w:pStyle w:val="Heading1"/>
        <w:rPr>
          <w:lang w:eastAsia="en-US"/>
        </w:rPr>
      </w:pPr>
      <w:bookmarkStart w:id="6" w:name="_Toc82239461"/>
      <w:bookmarkEnd w:id="5"/>
      <w:r>
        <w:rPr>
          <w:lang w:eastAsia="en-US"/>
        </w:rPr>
        <w:lastRenderedPageBreak/>
        <w:t>Discussion</w:t>
      </w:r>
      <w:bookmarkEnd w:id="6"/>
    </w:p>
    <w:p w14:paraId="3444DD28" w14:textId="77777777" w:rsidR="00493395" w:rsidRDefault="00493395" w:rsidP="00493395">
      <w:pPr>
        <w:pStyle w:val="Heading2"/>
        <w:rPr>
          <w:rFonts w:eastAsia="Times New Roman"/>
          <w:lang w:eastAsia="en-US"/>
        </w:rPr>
      </w:pPr>
      <w:bookmarkStart w:id="7" w:name="_Toc82239462"/>
      <w:r>
        <w:rPr>
          <w:rFonts w:eastAsia="Times New Roman"/>
          <w:lang w:eastAsia="en-US"/>
        </w:rPr>
        <w:t>General Discussion</w:t>
      </w:r>
      <w:bookmarkEnd w:id="7"/>
    </w:p>
    <w:p w14:paraId="16BCC44B" w14:textId="3C326FCF" w:rsidR="00DF0236" w:rsidRDefault="00DF0236" w:rsidP="00DF0236">
      <w:pPr>
        <w:spacing w:after="158"/>
      </w:pPr>
      <w:bookmarkStart w:id="8" w:name="_Toc82239463"/>
      <w:r>
        <w:t>The tester was able to gain access in under 10 hours which was a third of time allotted for the penetration test</w:t>
      </w:r>
      <w:r w:rsidR="00C55D01">
        <w:t>. All the this was done from the low-level account of test and obtained access to a high-level privileged account on server1, server2 and client1. The tester was able to get to this position in a short amount of time with very little obstacles in the way. This section discusses general findings within the network and during the penetration test. The tester’s recommendation would be to follow the Nessus scan and this report to assist in increasing the security of the network as it was somewhat lacking, this was continued later in countermeasures.</w:t>
      </w:r>
    </w:p>
    <w:p w14:paraId="34E434DB" w14:textId="77777777" w:rsidR="009A0358" w:rsidRDefault="009A0358" w:rsidP="00DF0236">
      <w:pPr>
        <w:spacing w:after="158"/>
      </w:pPr>
      <w:r>
        <w:t xml:space="preserve">This penetration test was made simpler as its starting point was within the internal network already and made the first step in the </w:t>
      </w:r>
      <w:proofErr w:type="spellStart"/>
      <w:r>
        <w:t>Firstbase</w:t>
      </w:r>
      <w:proofErr w:type="spellEnd"/>
      <w:r>
        <w:t xml:space="preserve"> Techies methodology null and void. Depending on the companies firewalls and physical security, the first step could have made this penetration test significantly harder so long as they had no major blind spots within their external and physical security. </w:t>
      </w:r>
    </w:p>
    <w:p w14:paraId="13B984B6" w14:textId="69CA84A1" w:rsidR="00C55D01" w:rsidRDefault="009A0358" w:rsidP="00DF0236">
      <w:pPr>
        <w:spacing w:after="158"/>
      </w:pPr>
      <w:r>
        <w:t xml:space="preserve">Furthermore, the tester scanned the network from both internally and externally to see if the firewall would pick up from external scans and to no surprise it blocked access to seeing the services and ports from external access, so the information was not publicly available and only available from internally.  </w:t>
      </w:r>
    </w:p>
    <w:p w14:paraId="55713448" w14:textId="6A581246" w:rsidR="00C52818" w:rsidRDefault="001400AA" w:rsidP="00DF0236">
      <w:pPr>
        <w:spacing w:after="158"/>
      </w:pPr>
      <w:r>
        <w:t>During the Enumeration phase multiple critical vulnerabilities were found and even without the Nessus scan as proof the out-of-date HFS service wasn’t seen in the Nessus report and was still vulnerable. Nessus altogether across both</w:t>
      </w:r>
      <w:r w:rsidR="00C52818">
        <w:t xml:space="preserve"> servers</w:t>
      </w:r>
      <w:r>
        <w:t xml:space="preserve"> had 2</w:t>
      </w:r>
      <w:r w:rsidR="00C52818">
        <w:t>05 vulnerabilities, whereas the ideal number of vulnerabilities would be 0 but in a realistic outlook isn’t possible so settling for lower than 10 is also ideal.</w:t>
      </w:r>
    </w:p>
    <w:p w14:paraId="4FC90966" w14:textId="04E0200E" w:rsidR="009A0358" w:rsidRDefault="00C52818" w:rsidP="00DF0236">
      <w:pPr>
        <w:spacing w:after="158"/>
      </w:pPr>
      <w:r>
        <w:t xml:space="preserve"> Next was the exploitation phase where the vulnerabilities found were exploited, namely the HFS exploit which had happened because of the out-of-date service on port 2081. Brute-forcing the passwords was not done by the tester since it would be seen as a last resort as mentioned throughout the entirety of the report. However, the capability to brute-force the passwords is there since there Is no minimum length for passwords and no lockout feature had been enabled for too many password attempts.</w:t>
      </w:r>
    </w:p>
    <w:p w14:paraId="641EAA79" w14:textId="1B78E1BD" w:rsidR="00C52818" w:rsidRDefault="00C52818" w:rsidP="00DF0236">
      <w:pPr>
        <w:spacing w:after="158"/>
      </w:pPr>
      <w:r>
        <w:t xml:space="preserve">From the passwords the tester did find they were simple enough passwords that were found through RockYou.txt; RockYou.txt is one of the biggest data breaches with 14.3 million unique passwords which shows how simplistic some employees passwords are considering they had been found within this wordlist. </w:t>
      </w:r>
    </w:p>
    <w:p w14:paraId="0778DFEA" w14:textId="59FC82FC" w:rsidR="00C52818" w:rsidRDefault="00661E52" w:rsidP="00DF0236">
      <w:pPr>
        <w:spacing w:after="158"/>
      </w:pPr>
      <w:r>
        <w:t>Finally,</w:t>
      </w:r>
      <w:r w:rsidR="00C52818">
        <w:t xml:space="preserve"> the windows defender should have caught the Meterpreter</w:t>
      </w:r>
      <w:r>
        <w:t xml:space="preserve"> shell when it was being uploaded however, the tester found that it was not caught and because of this slip through security, the tester obtained their own admin account on the network with full access to everything within. The tester recommends the organisation to do research into the vulnerabilities found and either hire an external security team or train up current security team if available to keep systems up to date, hardened and monitored.</w:t>
      </w:r>
    </w:p>
    <w:p w14:paraId="75B1E2E1" w14:textId="77777777" w:rsidR="009525A9" w:rsidRDefault="009525A9" w:rsidP="009525A9">
      <w:pPr>
        <w:pStyle w:val="Heading2"/>
        <w:rPr>
          <w:rFonts w:eastAsia="Times New Roman"/>
          <w:lang w:eastAsia="en-US"/>
        </w:rPr>
      </w:pPr>
      <w:r>
        <w:rPr>
          <w:rFonts w:eastAsia="Times New Roman"/>
          <w:lang w:eastAsia="en-US"/>
        </w:rPr>
        <w:lastRenderedPageBreak/>
        <w:t>Countermeasures</w:t>
      </w:r>
      <w:bookmarkEnd w:id="8"/>
      <w:r w:rsidR="00927DC9">
        <w:rPr>
          <w:rFonts w:eastAsia="Times New Roman"/>
          <w:lang w:eastAsia="en-US"/>
        </w:rPr>
        <w:t xml:space="preserve"> </w:t>
      </w:r>
    </w:p>
    <w:p w14:paraId="4459B5CE" w14:textId="73F06ED5" w:rsidR="00493CEF" w:rsidRDefault="00661E52" w:rsidP="00661E52">
      <w:pPr>
        <w:spacing w:after="158"/>
      </w:pPr>
      <w:r>
        <w:t xml:space="preserve">From the section before, </w:t>
      </w:r>
      <w:r w:rsidR="00412951">
        <w:t xml:space="preserve">the tester was able </w:t>
      </w:r>
      <w:r w:rsidR="00B060EE">
        <w:t>to see the vulnerabilities at each stage and they are completely transparent and throughout this section each vulnerability will be listed with its countermeasure below.</w:t>
      </w:r>
    </w:p>
    <w:p w14:paraId="3BAB6D90" w14:textId="29141CD4" w:rsidR="00B060EE" w:rsidRDefault="00B060EE" w:rsidP="00661E52">
      <w:pPr>
        <w:spacing w:after="158"/>
      </w:pPr>
      <w:r>
        <w:t xml:space="preserve">The Nmap scan from the scanning </w:t>
      </w:r>
      <w:r w:rsidR="00DC4AD4">
        <w:t>phase should be done by the company itself on a regular basis to scan for unknown open ports or services. These open ports could be backdoors or malware planted by black-hat hackers.</w:t>
      </w:r>
    </w:p>
    <w:p w14:paraId="03A2CB75" w14:textId="3070F381" w:rsidR="00DC4AD4" w:rsidRDefault="00B91DC0" w:rsidP="00661E52">
      <w:pPr>
        <w:spacing w:after="158"/>
      </w:pPr>
      <w:r>
        <w:t>The company should also investigate investing into a firewall that is up to date and updated with new Vulnerabilities from windows threat intelligence and assume any incoming external connections are malicious unless proven otherwise as it will be more beneficial.</w:t>
      </w:r>
    </w:p>
    <w:p w14:paraId="4116F285" w14:textId="73123939" w:rsidR="00B91DC0" w:rsidRDefault="00B91DC0" w:rsidP="00661E52">
      <w:pPr>
        <w:spacing w:after="158"/>
      </w:pPr>
      <w:r>
        <w:t>Finally, the vulnerabilities that were found from Nessus and the pen test should be patched, like the out-of-date PHP web server on port 80 and the HFS that is out of date on port 2081. Both require immediate updates and if not possible then should be monitored intensely to ensure any incoming suspicious connections can be cut off immediately.</w:t>
      </w:r>
    </w:p>
    <w:p w14:paraId="74A48735" w14:textId="1D2A2B9B" w:rsidR="00B91DC0" w:rsidRDefault="00B91DC0" w:rsidP="00661E52">
      <w:pPr>
        <w:spacing w:after="158"/>
      </w:pPr>
      <w:r>
        <w:t>There was also the weak password policy which should be updated to have a minimum length, at least on special character, one capital letter and one number. And decrease the password age to 30 days at a minimum at it will require passwords to be fresh each month.</w:t>
      </w:r>
    </w:p>
    <w:p w14:paraId="77A43C70" w14:textId="51182045" w:rsidR="009721D8" w:rsidRDefault="009721D8" w:rsidP="009721D8">
      <w:pPr>
        <w:pStyle w:val="Heading2"/>
        <w:rPr>
          <w:rFonts w:eastAsia="Times New Roman"/>
          <w:lang w:eastAsia="en-US"/>
        </w:rPr>
      </w:pPr>
      <w:bookmarkStart w:id="9" w:name="_Toc82239464"/>
      <w:r>
        <w:rPr>
          <w:rFonts w:eastAsia="Times New Roman"/>
          <w:lang w:eastAsia="en-US"/>
        </w:rPr>
        <w:t>Future Work</w:t>
      </w:r>
    </w:p>
    <w:p w14:paraId="259AC7B1" w14:textId="7F360607" w:rsidR="000F49A9" w:rsidRDefault="000F49A9" w:rsidP="000F49A9">
      <w:pPr>
        <w:rPr>
          <w:lang w:eastAsia="en-US"/>
        </w:rPr>
      </w:pPr>
      <w:r>
        <w:rPr>
          <w:lang w:eastAsia="en-US"/>
        </w:rPr>
        <w:t xml:space="preserve">The organisation could have made the penetration test harder by including the </w:t>
      </w:r>
      <w:proofErr w:type="spellStart"/>
      <w:r>
        <w:rPr>
          <w:lang w:eastAsia="en-US"/>
        </w:rPr>
        <w:t>Footprinting</w:t>
      </w:r>
      <w:proofErr w:type="spellEnd"/>
      <w:r>
        <w:rPr>
          <w:lang w:eastAsia="en-US"/>
        </w:rPr>
        <w:t xml:space="preserve"> stage as it would require some level of social engineering, and the company may have blind spots to these social engineering techniques. Continuing, the tools given to the tester were more than sufficient to be able to complete a full penetration test, especially with Nessus and Metasploit. However, if more tools were to be chosen here is a few that come to the tester’s mind:</w:t>
      </w:r>
    </w:p>
    <w:p w14:paraId="56923294" w14:textId="6BB4E905" w:rsidR="000F49A9" w:rsidRDefault="000F49A9" w:rsidP="000F49A9">
      <w:pPr>
        <w:rPr>
          <w:lang w:eastAsia="en-US"/>
        </w:rPr>
      </w:pPr>
      <w:r>
        <w:rPr>
          <w:lang w:eastAsia="en-US"/>
        </w:rPr>
        <w:t>Full access to the entirety of the Nessus pro database to assist in finding more vulnerabilities, Reports that would have a generator of responses depending on the vulnerability to remove human error within the report and have exact definitions of what is needed to fix the vulnerability, and the last thing would be a way to keep the tools up indefinitely since they had turned off a few times and the whole exploitation process had to be restarted to get back to where the tester was.</w:t>
      </w:r>
    </w:p>
    <w:p w14:paraId="165C5643" w14:textId="0D4278C3" w:rsidR="000F49A9" w:rsidRPr="000F49A9" w:rsidRDefault="000F49A9" w:rsidP="000F49A9">
      <w:pPr>
        <w:rPr>
          <w:lang w:eastAsia="en-US"/>
        </w:rPr>
      </w:pPr>
      <w:r>
        <w:rPr>
          <w:lang w:eastAsia="en-US"/>
        </w:rPr>
        <w:t>If there was more time, then a test against obfuscated code that is handwritten rather than with use of Metasploit would be more than accepted as it would test the limits of even windows defender since Meterpreter is a well-known payload currently so it would normally get flagged by up-to-date systems and the connection wouldn’t go through.</w:t>
      </w:r>
    </w:p>
    <w:p w14:paraId="0E63D5B8" w14:textId="5625E26D" w:rsidR="00747BBB" w:rsidRDefault="009721D8" w:rsidP="00747BBB">
      <w:pPr>
        <w:pStyle w:val="Heading2"/>
        <w:rPr>
          <w:rFonts w:eastAsia="Times New Roman"/>
          <w:lang w:eastAsia="en-US"/>
        </w:rPr>
      </w:pPr>
      <w:r w:rsidRPr="009721D8">
        <w:rPr>
          <w:rFonts w:eastAsia="Times New Roman"/>
          <w:lang w:eastAsia="en-US"/>
        </w:rPr>
        <w:t xml:space="preserve"> </w:t>
      </w:r>
      <w:bookmarkEnd w:id="9"/>
      <w:r>
        <w:rPr>
          <w:rFonts w:eastAsia="Times New Roman"/>
          <w:lang w:eastAsia="en-US"/>
        </w:rPr>
        <w:t>Conclusion</w:t>
      </w:r>
    </w:p>
    <w:p w14:paraId="066C5594" w14:textId="1EAC6681" w:rsidR="000F49A9" w:rsidRDefault="000F49A9" w:rsidP="000F49A9">
      <w:pPr>
        <w:rPr>
          <w:lang w:eastAsia="en-US"/>
        </w:rPr>
      </w:pPr>
      <w:r>
        <w:rPr>
          <w:lang w:eastAsia="en-US"/>
        </w:rPr>
        <w:t xml:space="preserve">In conclusion, a penetration test against this organisation’s whole network was successful in being carried out by the tester, there was a magnitude of vulnerabilities found within the network and each </w:t>
      </w:r>
      <w:r>
        <w:rPr>
          <w:lang w:eastAsia="en-US"/>
        </w:rPr>
        <w:lastRenderedPageBreak/>
        <w:t>one was given some level of a solution</w:t>
      </w:r>
      <w:r w:rsidR="00510446">
        <w:rPr>
          <w:lang w:eastAsia="en-US"/>
        </w:rPr>
        <w:t>. If the penetration test had not been carried out by the tester, then sooner or later the company would have been attacked by a black-hat hacker and the impact towards the company would be detrimental to any goals or success plans they may have planned. The financial damages alone could have unimaginable amounts of damage that would take years to recover from if they do recover.</w:t>
      </w:r>
    </w:p>
    <w:p w14:paraId="56E533C9" w14:textId="63CE2160" w:rsidR="00510446" w:rsidRPr="000F49A9" w:rsidRDefault="00510446" w:rsidP="000F49A9">
      <w:pPr>
        <w:rPr>
          <w:lang w:eastAsia="en-US"/>
        </w:rPr>
      </w:pPr>
      <w:r>
        <w:rPr>
          <w:lang w:eastAsia="en-US"/>
        </w:rPr>
        <w:t>Active directory for the organisation is not secure. And everything recommended within this paper should be taken into thought when securing the systems as there would be no downside to securing the system.</w:t>
      </w:r>
    </w:p>
    <w:sdt>
      <w:sdtPr>
        <w:rPr>
          <w:rFonts w:asciiTheme="minorHAnsi" w:eastAsiaTheme="minorEastAsia" w:hAnsiTheme="minorHAnsi" w:cstheme="minorBidi"/>
          <w:b w:val="0"/>
          <w:bCs w:val="0"/>
          <w:smallCaps w:val="0"/>
          <w:color w:val="auto"/>
          <w:sz w:val="22"/>
          <w:szCs w:val="22"/>
          <w:lang w:val="en-US"/>
        </w:rPr>
        <w:id w:val="566773658"/>
        <w:docPartObj>
          <w:docPartGallery w:val="Bibliographies"/>
          <w:docPartUnique/>
        </w:docPartObj>
      </w:sdtPr>
      <w:sdtEndPr>
        <w:rPr>
          <w:rFonts w:ascii="Calibri" w:hAnsi="Calibri"/>
          <w:lang w:val="en-GB"/>
        </w:rPr>
      </w:sdtEndPr>
      <w:sdtContent>
        <w:bookmarkStart w:id="10" w:name="_Toc82239465" w:displacedByCustomXml="prev"/>
        <w:p w14:paraId="4E492E1D" w14:textId="77777777" w:rsidR="006E34CB" w:rsidRDefault="00341658" w:rsidP="00341658">
          <w:pPr>
            <w:pStyle w:val="Heading1"/>
            <w:numPr>
              <w:ilvl w:val="0"/>
              <w:numId w:val="0"/>
            </w:numPr>
            <w:ind w:left="431"/>
          </w:pPr>
          <w:r>
            <w:t>References</w:t>
          </w:r>
          <w:bookmarkEnd w:id="10"/>
        </w:p>
        <w:sdt>
          <w:sdtPr>
            <w:id w:val="-573587230"/>
            <w:bibliography/>
          </w:sdtPr>
          <w:sdtEndPr>
            <w:rPr>
              <w:rFonts w:eastAsiaTheme="minorEastAsia" w:cstheme="minorBidi"/>
              <w:b w:val="0"/>
              <w:bCs w:val="0"/>
              <w:smallCaps w:val="0"/>
              <w:color w:val="auto"/>
              <w:sz w:val="22"/>
              <w:szCs w:val="22"/>
            </w:rPr>
          </w:sdtEndPr>
          <w:sdtContent>
            <w:p w14:paraId="71133DEE" w14:textId="059B2DA3" w:rsidR="00486EF0" w:rsidRDefault="00486EF0" w:rsidP="00486EF0">
              <w:pPr>
                <w:pStyle w:val="Heading2"/>
                <w:numPr>
                  <w:ilvl w:val="0"/>
                  <w:numId w:val="0"/>
                </w:numPr>
                <w:spacing w:before="0"/>
                <w:rPr>
                  <w:rFonts w:ascii="Times New Roman" w:hAnsi="Times New Roman"/>
                  <w:b w:val="0"/>
                  <w:bCs w:val="0"/>
                  <w:color w:val="000000"/>
                </w:rPr>
              </w:pPr>
            </w:p>
            <w:p w14:paraId="0A3BD2B1" w14:textId="77777777" w:rsidR="00486EF0" w:rsidRDefault="00486EF0" w:rsidP="00486EF0">
              <w:pPr>
                <w:pStyle w:val="NormalWeb"/>
                <w:spacing w:before="0" w:beforeAutospacing="0" w:after="180" w:afterAutospacing="0"/>
                <w:ind w:left="450" w:hanging="450"/>
                <w:rPr>
                  <w:color w:val="000000"/>
                  <w:sz w:val="27"/>
                  <w:szCs w:val="27"/>
                </w:rPr>
              </w:pPr>
              <w:r>
                <w:rPr>
                  <w:color w:val="000000"/>
                  <w:sz w:val="27"/>
                  <w:szCs w:val="27"/>
                </w:rPr>
                <w:t>2022. [online] Available at: &lt;https://www.nationalhealthexecutive.com/News/wannacry-cyber-attack-cost-the-nhs-92m-after-19000-appointments-were-cancelled&gt; [Accessed 15 January 2022].</w:t>
              </w:r>
            </w:p>
            <w:p w14:paraId="340E9443" w14:textId="7B1A1C04" w:rsidR="00486EF0" w:rsidRDefault="00486EF0" w:rsidP="00486EF0">
              <w:pPr>
                <w:pStyle w:val="NormalWeb"/>
                <w:spacing w:before="0" w:beforeAutospacing="0" w:after="180" w:afterAutospacing="0"/>
                <w:ind w:left="450" w:hanging="450"/>
                <w:rPr>
                  <w:color w:val="000000"/>
                  <w:sz w:val="27"/>
                  <w:szCs w:val="27"/>
                </w:rPr>
              </w:pPr>
              <w:r>
                <w:rPr>
                  <w:color w:val="000000"/>
                  <w:sz w:val="27"/>
                  <w:szCs w:val="27"/>
                </w:rPr>
                <w:t>2022. [online] Available at: &lt;https://techjury.net/blog/what-is-a-black-hat-hacker/#gref&gt; [Accessed 9 January 2022].</w:t>
              </w:r>
            </w:p>
            <w:p w14:paraId="2E5A9E84" w14:textId="77777777" w:rsidR="00486EF0" w:rsidRDefault="00486EF0" w:rsidP="00486EF0">
              <w:pPr>
                <w:pStyle w:val="NormalWeb"/>
                <w:spacing w:before="0" w:beforeAutospacing="0" w:after="180" w:afterAutospacing="0"/>
                <w:ind w:left="450" w:hanging="450"/>
                <w:rPr>
                  <w:color w:val="000000"/>
                  <w:sz w:val="27"/>
                  <w:szCs w:val="27"/>
                </w:rPr>
              </w:pPr>
              <w:r>
                <w:rPr>
                  <w:color w:val="000000"/>
                  <w:sz w:val="27"/>
                  <w:szCs w:val="27"/>
                </w:rPr>
                <w:t>Infosec Resources. 2022. </w:t>
              </w:r>
              <w:r>
                <w:rPr>
                  <w:i/>
                  <w:iCs/>
                  <w:color w:val="000000"/>
                  <w:sz w:val="27"/>
                  <w:szCs w:val="27"/>
                </w:rPr>
                <w:t>The history of penetration testing - Infosec Resources</w:t>
              </w:r>
              <w:r>
                <w:rPr>
                  <w:color w:val="000000"/>
                  <w:sz w:val="27"/>
                  <w:szCs w:val="27"/>
                </w:rPr>
                <w:t>. [online] Available at: &lt;https://resources.infosecinstitute.com/topic/the-history-of-penetration-testing/&gt; [Accessed 11 January 2022].</w:t>
              </w:r>
            </w:p>
            <w:p w14:paraId="657FEF10" w14:textId="77777777" w:rsidR="00486EF0" w:rsidRDefault="00486EF0" w:rsidP="00486EF0">
              <w:pPr>
                <w:pStyle w:val="NormalWeb"/>
                <w:spacing w:before="0" w:beforeAutospacing="0" w:after="180" w:afterAutospacing="0"/>
                <w:ind w:left="450" w:hanging="450"/>
                <w:rPr>
                  <w:color w:val="000000"/>
                  <w:sz w:val="27"/>
                  <w:szCs w:val="27"/>
                </w:rPr>
              </w:pPr>
              <w:r>
                <w:rPr>
                  <w:color w:val="000000"/>
                  <w:sz w:val="27"/>
                  <w:szCs w:val="27"/>
                </w:rPr>
                <w:t>Metasploit. 2022. </w:t>
              </w:r>
              <w:r>
                <w:rPr>
                  <w:i/>
                  <w:iCs/>
                  <w:color w:val="000000"/>
                  <w:sz w:val="27"/>
                  <w:szCs w:val="27"/>
                </w:rPr>
                <w:t>Metasploit | Penetration Testing Software, Pen Testing Security | Metasploit</w:t>
              </w:r>
              <w:r>
                <w:rPr>
                  <w:color w:val="000000"/>
                  <w:sz w:val="27"/>
                  <w:szCs w:val="27"/>
                </w:rPr>
                <w:t>. [online] Available at: &lt;https://www.metasploit.com/&gt; [Accessed 17 January 2022].</w:t>
              </w:r>
            </w:p>
            <w:p w14:paraId="78033318" w14:textId="77777777" w:rsidR="00486EF0" w:rsidRDefault="00486EF0" w:rsidP="00486EF0">
              <w:pPr>
                <w:pStyle w:val="NormalWeb"/>
                <w:spacing w:before="0" w:beforeAutospacing="0" w:after="180" w:afterAutospacing="0"/>
                <w:ind w:left="450" w:hanging="450"/>
                <w:rPr>
                  <w:color w:val="000000"/>
                  <w:sz w:val="27"/>
                  <w:szCs w:val="27"/>
                </w:rPr>
              </w:pPr>
              <w:r>
                <w:rPr>
                  <w:color w:val="000000"/>
                  <w:sz w:val="27"/>
                  <w:szCs w:val="27"/>
                </w:rPr>
                <w:t>Ncsc.gov.uk. 2022. </w:t>
              </w:r>
              <w:r>
                <w:rPr>
                  <w:i/>
                  <w:iCs/>
                  <w:color w:val="000000"/>
                  <w:sz w:val="27"/>
                  <w:szCs w:val="27"/>
                </w:rPr>
                <w:t>Penetration Testing</w:t>
              </w:r>
              <w:r>
                <w:rPr>
                  <w:color w:val="000000"/>
                  <w:sz w:val="27"/>
                  <w:szCs w:val="27"/>
                </w:rPr>
                <w:t>. [online] Available at: &lt;https://www.ncsc.gov.uk/guidance/penetration-testing#section_4&gt; [Accessed 12 January 2022].</w:t>
              </w:r>
            </w:p>
            <w:p w14:paraId="2DCC0A58" w14:textId="77777777" w:rsidR="00486EF0" w:rsidRDefault="00486EF0" w:rsidP="00486EF0">
              <w:pPr>
                <w:pStyle w:val="NormalWeb"/>
                <w:spacing w:before="0" w:beforeAutospacing="0" w:after="180" w:afterAutospacing="0"/>
                <w:ind w:left="450" w:hanging="450"/>
                <w:rPr>
                  <w:color w:val="000000"/>
                  <w:sz w:val="27"/>
                  <w:szCs w:val="27"/>
                </w:rPr>
              </w:pPr>
              <w:proofErr w:type="spellStart"/>
              <w:r>
                <w:rPr>
                  <w:color w:val="000000"/>
                  <w:sz w:val="27"/>
                  <w:szCs w:val="27"/>
                </w:rPr>
                <w:t>Nekrotic</w:t>
              </w:r>
              <w:proofErr w:type="spellEnd"/>
              <w:r>
                <w:rPr>
                  <w:color w:val="000000"/>
                  <w:sz w:val="27"/>
                  <w:szCs w:val="27"/>
                </w:rPr>
                <w:t xml:space="preserve"> -. 2022. </w:t>
              </w:r>
              <w:r>
                <w:rPr>
                  <w:i/>
                  <w:iCs/>
                  <w:color w:val="000000"/>
                  <w:sz w:val="27"/>
                  <w:szCs w:val="27"/>
                </w:rPr>
                <w:t xml:space="preserve">Active Directory Setup – The Basics - </w:t>
              </w:r>
              <w:proofErr w:type="spellStart"/>
              <w:r>
                <w:rPr>
                  <w:i/>
                  <w:iCs/>
                  <w:color w:val="000000"/>
                  <w:sz w:val="27"/>
                  <w:szCs w:val="27"/>
                </w:rPr>
                <w:t>Nekrotic</w:t>
              </w:r>
              <w:proofErr w:type="spellEnd"/>
              <w:r>
                <w:rPr>
                  <w:color w:val="000000"/>
                  <w:sz w:val="27"/>
                  <w:szCs w:val="27"/>
                </w:rPr>
                <w:t>. [online] Available at: &lt;https://nekrotic.co.uk/2021/09/12/active-directory-setup-the-basics/&gt; [Accessed 15 January 2022].</w:t>
              </w:r>
            </w:p>
            <w:p w14:paraId="07B597BB" w14:textId="77777777" w:rsidR="00486EF0" w:rsidRDefault="00486EF0" w:rsidP="00486EF0">
              <w:pPr>
                <w:pStyle w:val="NormalWeb"/>
                <w:spacing w:before="0" w:beforeAutospacing="0" w:after="180" w:afterAutospacing="0"/>
                <w:ind w:left="450" w:hanging="450"/>
                <w:rPr>
                  <w:color w:val="000000"/>
                  <w:sz w:val="27"/>
                  <w:szCs w:val="27"/>
                </w:rPr>
              </w:pPr>
              <w:r>
                <w:rPr>
                  <w:color w:val="000000"/>
                  <w:sz w:val="27"/>
                  <w:szCs w:val="27"/>
                </w:rPr>
                <w:t>Nmap.org. 2022. </w:t>
              </w:r>
              <w:r>
                <w:rPr>
                  <w:i/>
                  <w:iCs/>
                  <w:color w:val="000000"/>
                  <w:sz w:val="27"/>
                  <w:szCs w:val="27"/>
                </w:rPr>
                <w:t xml:space="preserve">Nmap: </w:t>
              </w:r>
              <w:proofErr w:type="gramStart"/>
              <w:r>
                <w:rPr>
                  <w:i/>
                  <w:iCs/>
                  <w:color w:val="000000"/>
                  <w:sz w:val="27"/>
                  <w:szCs w:val="27"/>
                </w:rPr>
                <w:t>the</w:t>
              </w:r>
              <w:proofErr w:type="gramEnd"/>
              <w:r>
                <w:rPr>
                  <w:i/>
                  <w:iCs/>
                  <w:color w:val="000000"/>
                  <w:sz w:val="27"/>
                  <w:szCs w:val="27"/>
                </w:rPr>
                <w:t xml:space="preserve"> Network Mapper - Free Security Scanner</w:t>
              </w:r>
              <w:r>
                <w:rPr>
                  <w:color w:val="000000"/>
                  <w:sz w:val="27"/>
                  <w:szCs w:val="27"/>
                </w:rPr>
                <w:t>. [online] Available at: &lt;https://nmap.org/&gt; [Accessed 17 January 2022].</w:t>
              </w:r>
            </w:p>
            <w:p w14:paraId="5C8A9887" w14:textId="77777777" w:rsidR="00486EF0" w:rsidRDefault="00486EF0" w:rsidP="00486EF0">
              <w:pPr>
                <w:pStyle w:val="NormalWeb"/>
                <w:spacing w:before="0" w:beforeAutospacing="0" w:after="180" w:afterAutospacing="0"/>
                <w:ind w:left="450" w:hanging="450"/>
                <w:rPr>
                  <w:color w:val="000000"/>
                  <w:sz w:val="27"/>
                  <w:szCs w:val="27"/>
                </w:rPr>
              </w:pPr>
              <w:r>
                <w:rPr>
                  <w:color w:val="000000"/>
                  <w:sz w:val="27"/>
                  <w:szCs w:val="27"/>
                </w:rPr>
                <w:t>Openwall.com. 2022. </w:t>
              </w:r>
              <w:r>
                <w:rPr>
                  <w:i/>
                  <w:iCs/>
                  <w:color w:val="000000"/>
                  <w:sz w:val="27"/>
                  <w:szCs w:val="27"/>
                </w:rPr>
                <w:t>John the Ripper password cracker</w:t>
              </w:r>
              <w:r>
                <w:rPr>
                  <w:color w:val="000000"/>
                  <w:sz w:val="27"/>
                  <w:szCs w:val="27"/>
                </w:rPr>
                <w:t>. [online] Available at: &lt;https://www.openwall.com/john/&gt; [Accessed 18 January 2022].</w:t>
              </w:r>
            </w:p>
            <w:p w14:paraId="4C0A6AB4" w14:textId="77777777" w:rsidR="00486EF0" w:rsidRDefault="00486EF0" w:rsidP="00486EF0">
              <w:pPr>
                <w:pStyle w:val="NormalWeb"/>
                <w:spacing w:before="0" w:beforeAutospacing="0" w:after="180" w:afterAutospacing="0"/>
                <w:ind w:left="450" w:hanging="450"/>
                <w:rPr>
                  <w:color w:val="000000"/>
                  <w:sz w:val="27"/>
                  <w:szCs w:val="27"/>
                </w:rPr>
              </w:pPr>
              <w:r>
                <w:rPr>
                  <w:color w:val="000000"/>
                  <w:sz w:val="27"/>
                  <w:szCs w:val="27"/>
                </w:rPr>
                <w:t>Smart Insights. 2022. </w:t>
              </w:r>
              <w:r>
                <w:rPr>
                  <w:i/>
                  <w:iCs/>
                  <w:color w:val="000000"/>
                  <w:sz w:val="27"/>
                  <w:szCs w:val="27"/>
                </w:rPr>
                <w:t xml:space="preserve">E-commerce growth statistics - UK, </w:t>
              </w:r>
              <w:proofErr w:type="gramStart"/>
              <w:r>
                <w:rPr>
                  <w:i/>
                  <w:iCs/>
                  <w:color w:val="000000"/>
                  <w:sz w:val="27"/>
                  <w:szCs w:val="27"/>
                </w:rPr>
                <w:t>US</w:t>
              </w:r>
              <w:proofErr w:type="gramEnd"/>
              <w:r>
                <w:rPr>
                  <w:i/>
                  <w:iCs/>
                  <w:color w:val="000000"/>
                  <w:sz w:val="27"/>
                  <w:szCs w:val="27"/>
                </w:rPr>
                <w:t xml:space="preserve"> and Worldwide forecasts</w:t>
              </w:r>
              <w:r>
                <w:rPr>
                  <w:color w:val="000000"/>
                  <w:sz w:val="27"/>
                  <w:szCs w:val="27"/>
                </w:rPr>
                <w:t>. [online] Available at: &lt;https://www.smartinsights.com/digital-marketing-strategy/online-retail-sales-growth/#:~:text=As%20demonstrated%20by%20these%20charts,between%20Q3%202020%20%2D%20Q2%202021.&gt; [Accessed 14 January 2022].</w:t>
              </w:r>
            </w:p>
            <w:p w14:paraId="46AC584D" w14:textId="77777777" w:rsidR="00486EF0" w:rsidRDefault="00486EF0" w:rsidP="00486EF0">
              <w:pPr>
                <w:pStyle w:val="NormalWeb"/>
                <w:spacing w:before="0" w:beforeAutospacing="0" w:after="180" w:afterAutospacing="0"/>
                <w:ind w:left="450" w:hanging="450"/>
                <w:rPr>
                  <w:color w:val="000000"/>
                  <w:sz w:val="27"/>
                  <w:szCs w:val="27"/>
                </w:rPr>
              </w:pPr>
              <w:r>
                <w:rPr>
                  <w:color w:val="000000"/>
                  <w:sz w:val="27"/>
                  <w:szCs w:val="27"/>
                </w:rPr>
                <w:t>Tenable®. 2022. </w:t>
              </w:r>
              <w:r>
                <w:rPr>
                  <w:i/>
                  <w:iCs/>
                  <w:color w:val="000000"/>
                  <w:sz w:val="27"/>
                  <w:szCs w:val="27"/>
                </w:rPr>
                <w:t>Tenable® - The Cyber Exposure Company</w:t>
              </w:r>
              <w:r>
                <w:rPr>
                  <w:color w:val="000000"/>
                  <w:sz w:val="27"/>
                  <w:szCs w:val="27"/>
                </w:rPr>
                <w:t>. [online] Available at: &lt;https://www.tenable.com/&gt; [Accessed 17 January 2022].</w:t>
              </w:r>
            </w:p>
            <w:p w14:paraId="2104DE89" w14:textId="5CC464CD" w:rsidR="003B009F" w:rsidRDefault="003B009F" w:rsidP="00486EF0">
              <w:pPr>
                <w:ind w:left="19" w:right="919"/>
                <w:rPr>
                  <w:rFonts w:eastAsia="Times New Roman" w:cs="Times New Roman"/>
                  <w:color w:val="000000"/>
                  <w:lang w:eastAsia="en-US"/>
                </w:rPr>
              </w:pPr>
            </w:p>
            <w:p w14:paraId="52DA04C3" w14:textId="77777777" w:rsidR="00801886" w:rsidRPr="006E34CB" w:rsidRDefault="0088519C">
              <w:pPr>
                <w:rPr>
                  <w:rFonts w:eastAsia="Times New Roman" w:cs="Times New Roman"/>
                  <w:color w:val="000000"/>
                  <w:lang w:eastAsia="en-US"/>
                </w:rPr>
              </w:pPr>
            </w:p>
          </w:sdtContent>
        </w:sdt>
      </w:sdtContent>
    </w:sdt>
    <w:p w14:paraId="10F58243" w14:textId="77777777" w:rsidR="006C6590" w:rsidRDefault="006C6590">
      <w:pPr>
        <w:rPr>
          <w:rFonts w:eastAsia="Times New Roman" w:cs="Times New Roman"/>
          <w:color w:val="000000"/>
          <w:lang w:eastAsia="en-US"/>
        </w:rPr>
      </w:pPr>
    </w:p>
    <w:p w14:paraId="3592FA84" w14:textId="77777777" w:rsidR="00341658" w:rsidRDefault="00341658">
      <w:pPr>
        <w:rPr>
          <w:rFonts w:eastAsiaTheme="majorEastAsia" w:cstheme="majorBidi"/>
          <w:b/>
          <w:bCs/>
          <w:smallCaps/>
          <w:color w:val="000000" w:themeColor="text1"/>
          <w:sz w:val="48"/>
          <w:szCs w:val="36"/>
        </w:rPr>
      </w:pPr>
      <w:r>
        <w:br w:type="page"/>
      </w:r>
    </w:p>
    <w:p w14:paraId="62A159F1" w14:textId="77777777" w:rsidR="00801886" w:rsidRPr="009A241B" w:rsidRDefault="00341658" w:rsidP="009525A9">
      <w:pPr>
        <w:pStyle w:val="Heading1"/>
        <w:numPr>
          <w:ilvl w:val="0"/>
          <w:numId w:val="0"/>
        </w:numPr>
        <w:ind w:left="431"/>
      </w:pPr>
      <w:bookmarkStart w:id="11" w:name="_Toc82239466"/>
      <w:r>
        <w:lastRenderedPageBreak/>
        <w:t>Appendices</w:t>
      </w:r>
      <w:bookmarkEnd w:id="11"/>
    </w:p>
    <w:p w14:paraId="63045109" w14:textId="77777777" w:rsidR="001A6749" w:rsidRDefault="001A6749" w:rsidP="001A6749">
      <w:pPr>
        <w:rPr>
          <w:lang w:eastAsia="en-US"/>
        </w:rPr>
      </w:pPr>
      <w:r>
        <w:rPr>
          <w:lang w:eastAsia="en-US"/>
        </w:rPr>
        <w:t>Note that Appendices should be referenced in the main body of the text.</w:t>
      </w:r>
    </w:p>
    <w:p w14:paraId="37A5A1FC" w14:textId="192D3E54" w:rsidR="009A241B" w:rsidRDefault="00341658" w:rsidP="00341658">
      <w:pPr>
        <w:pStyle w:val="Heading2"/>
        <w:numPr>
          <w:ilvl w:val="0"/>
          <w:numId w:val="0"/>
        </w:numPr>
        <w:ind w:left="578" w:hanging="578"/>
        <w:rPr>
          <w:lang w:eastAsia="en-US"/>
        </w:rPr>
      </w:pPr>
      <w:bookmarkStart w:id="12" w:name="_Toc82239467"/>
      <w:r>
        <w:rPr>
          <w:lang w:eastAsia="en-US"/>
        </w:rPr>
        <w:t xml:space="preserve">Appendix </w:t>
      </w:r>
      <w:r w:rsidR="009525A9">
        <w:rPr>
          <w:lang w:eastAsia="en-US"/>
        </w:rPr>
        <w:t>A</w:t>
      </w:r>
      <w:bookmarkEnd w:id="12"/>
      <w:r w:rsidR="00CD783A">
        <w:rPr>
          <w:lang w:eastAsia="en-US"/>
        </w:rPr>
        <w:t xml:space="preserve"> – Nmap scan for both servers</w:t>
      </w:r>
    </w:p>
    <w:p w14:paraId="49C925C0" w14:textId="77777777" w:rsidR="00F63939" w:rsidRDefault="00F63939" w:rsidP="00F63939">
      <w:r>
        <w:t>Nmap – 192.168.10.1</w:t>
      </w:r>
    </w:p>
    <w:p w14:paraId="44BA129D" w14:textId="77777777" w:rsidR="00F63939" w:rsidRDefault="00F63939" w:rsidP="00F63939">
      <w:r>
        <w:rPr>
          <w:noProof/>
        </w:rPr>
        <w:drawing>
          <wp:inline distT="0" distB="0" distL="0" distR="0" wp14:anchorId="523F51F0" wp14:editId="62374345">
            <wp:extent cx="5731510" cy="23577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57755"/>
                    </a:xfrm>
                    <a:prstGeom prst="rect">
                      <a:avLst/>
                    </a:prstGeom>
                  </pic:spPr>
                </pic:pic>
              </a:graphicData>
            </a:graphic>
          </wp:inline>
        </w:drawing>
      </w:r>
    </w:p>
    <w:p w14:paraId="3168DF09" w14:textId="77777777" w:rsidR="00F63939" w:rsidRDefault="00F63939" w:rsidP="00F63939">
      <w:r>
        <w:rPr>
          <w:noProof/>
        </w:rPr>
        <w:drawing>
          <wp:inline distT="0" distB="0" distL="0" distR="0" wp14:anchorId="7D1C9B29" wp14:editId="4D795FB7">
            <wp:extent cx="5731510" cy="217741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77415"/>
                    </a:xfrm>
                    <a:prstGeom prst="rect">
                      <a:avLst/>
                    </a:prstGeom>
                  </pic:spPr>
                </pic:pic>
              </a:graphicData>
            </a:graphic>
          </wp:inline>
        </w:drawing>
      </w:r>
    </w:p>
    <w:p w14:paraId="1F41397C" w14:textId="77777777" w:rsidR="00F63939" w:rsidRDefault="00F63939" w:rsidP="00F63939">
      <w:r>
        <w:rPr>
          <w:noProof/>
        </w:rPr>
        <w:lastRenderedPageBreak/>
        <w:drawing>
          <wp:inline distT="0" distB="0" distL="0" distR="0" wp14:anchorId="4459D801" wp14:editId="45C0871D">
            <wp:extent cx="4636135" cy="332686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66540" cy="3348680"/>
                    </a:xfrm>
                    <a:prstGeom prst="rect">
                      <a:avLst/>
                    </a:prstGeom>
                  </pic:spPr>
                </pic:pic>
              </a:graphicData>
            </a:graphic>
          </wp:inline>
        </w:drawing>
      </w:r>
    </w:p>
    <w:p w14:paraId="2446FC07" w14:textId="77777777" w:rsidR="00F63939" w:rsidRDefault="00F63939" w:rsidP="00F63939">
      <w:r>
        <w:rPr>
          <w:noProof/>
        </w:rPr>
        <w:drawing>
          <wp:inline distT="0" distB="0" distL="0" distR="0" wp14:anchorId="060C3AD5" wp14:editId="1E39A1F2">
            <wp:extent cx="5731510" cy="38563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856355"/>
                    </a:xfrm>
                    <a:prstGeom prst="rect">
                      <a:avLst/>
                    </a:prstGeom>
                  </pic:spPr>
                </pic:pic>
              </a:graphicData>
            </a:graphic>
          </wp:inline>
        </w:drawing>
      </w:r>
    </w:p>
    <w:p w14:paraId="5EBC8784" w14:textId="5B944716" w:rsidR="009A241B" w:rsidRDefault="009A241B" w:rsidP="00BA7AE1">
      <w:pPr>
        <w:spacing w:after="1" w:line="260" w:lineRule="auto"/>
        <w:ind w:left="-5" w:right="1119"/>
        <w:rPr>
          <w:rFonts w:ascii="Courier New" w:eastAsia="Courier New" w:hAnsi="Courier New" w:cs="Courier New"/>
          <w:sz w:val="20"/>
        </w:rPr>
      </w:pPr>
    </w:p>
    <w:p w14:paraId="3280BD76" w14:textId="77777777" w:rsidR="00F63939" w:rsidRDefault="00F63939" w:rsidP="00F63939">
      <w:r>
        <w:t>Nmap – 192.168.10.2</w:t>
      </w:r>
    </w:p>
    <w:p w14:paraId="0FF11CE1" w14:textId="77777777" w:rsidR="00F63939" w:rsidRDefault="00F63939" w:rsidP="00F63939"/>
    <w:p w14:paraId="2FEDA261" w14:textId="77777777" w:rsidR="00F63939" w:rsidRDefault="00F63939" w:rsidP="00F63939">
      <w:r>
        <w:rPr>
          <w:noProof/>
        </w:rPr>
        <w:lastRenderedPageBreak/>
        <w:drawing>
          <wp:inline distT="0" distB="0" distL="0" distR="0" wp14:anchorId="5F213DA7" wp14:editId="194727DB">
            <wp:extent cx="5731510" cy="297688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76880"/>
                    </a:xfrm>
                    <a:prstGeom prst="rect">
                      <a:avLst/>
                    </a:prstGeom>
                  </pic:spPr>
                </pic:pic>
              </a:graphicData>
            </a:graphic>
          </wp:inline>
        </w:drawing>
      </w:r>
    </w:p>
    <w:p w14:paraId="4A7B3762" w14:textId="77777777" w:rsidR="00F63939" w:rsidRDefault="00F63939" w:rsidP="00F63939">
      <w:r>
        <w:rPr>
          <w:noProof/>
        </w:rPr>
        <w:drawing>
          <wp:inline distT="0" distB="0" distL="0" distR="0" wp14:anchorId="59D0BD85" wp14:editId="380383AA">
            <wp:extent cx="5731510" cy="30765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76575"/>
                    </a:xfrm>
                    <a:prstGeom prst="rect">
                      <a:avLst/>
                    </a:prstGeom>
                  </pic:spPr>
                </pic:pic>
              </a:graphicData>
            </a:graphic>
          </wp:inline>
        </w:drawing>
      </w:r>
    </w:p>
    <w:p w14:paraId="740883C3" w14:textId="77777777" w:rsidR="00F63939" w:rsidRDefault="00F63939" w:rsidP="00F63939">
      <w:r>
        <w:rPr>
          <w:noProof/>
        </w:rPr>
        <w:lastRenderedPageBreak/>
        <w:drawing>
          <wp:inline distT="0" distB="0" distL="0" distR="0" wp14:anchorId="79DEDD42" wp14:editId="75DB1845">
            <wp:extent cx="5731510" cy="43916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391660"/>
                    </a:xfrm>
                    <a:prstGeom prst="rect">
                      <a:avLst/>
                    </a:prstGeom>
                  </pic:spPr>
                </pic:pic>
              </a:graphicData>
            </a:graphic>
          </wp:inline>
        </w:drawing>
      </w:r>
    </w:p>
    <w:p w14:paraId="05B3D5E4" w14:textId="77777777" w:rsidR="00F63939" w:rsidRDefault="00F63939" w:rsidP="00F63939">
      <w:r>
        <w:rPr>
          <w:noProof/>
        </w:rPr>
        <w:drawing>
          <wp:inline distT="0" distB="0" distL="0" distR="0" wp14:anchorId="713F1376" wp14:editId="1BDA9493">
            <wp:extent cx="5731510" cy="32397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39770"/>
                    </a:xfrm>
                    <a:prstGeom prst="rect">
                      <a:avLst/>
                    </a:prstGeom>
                  </pic:spPr>
                </pic:pic>
              </a:graphicData>
            </a:graphic>
          </wp:inline>
        </w:drawing>
      </w:r>
    </w:p>
    <w:p w14:paraId="62780C67" w14:textId="77777777" w:rsidR="00F63939" w:rsidRPr="00BA7AE1" w:rsidRDefault="00F63939" w:rsidP="00BA7AE1">
      <w:pPr>
        <w:spacing w:after="1" w:line="260" w:lineRule="auto"/>
        <w:ind w:left="-5" w:right="1119"/>
        <w:rPr>
          <w:rFonts w:ascii="Courier New" w:eastAsia="Courier New" w:hAnsi="Courier New" w:cs="Courier New"/>
          <w:sz w:val="20"/>
        </w:rPr>
      </w:pPr>
    </w:p>
    <w:p w14:paraId="1F320ECA" w14:textId="7AB32703" w:rsidR="00CD783A" w:rsidRPr="00CD783A" w:rsidRDefault="009525A9" w:rsidP="00CD783A">
      <w:pPr>
        <w:pStyle w:val="Heading2"/>
        <w:numPr>
          <w:ilvl w:val="0"/>
          <w:numId w:val="0"/>
        </w:numPr>
        <w:rPr>
          <w:lang w:eastAsia="en-US"/>
        </w:rPr>
      </w:pPr>
      <w:bookmarkStart w:id="13" w:name="_Toc82239468"/>
      <w:r>
        <w:rPr>
          <w:lang w:eastAsia="en-US"/>
        </w:rPr>
        <w:lastRenderedPageBreak/>
        <w:t>Appendix B</w:t>
      </w:r>
      <w:bookmarkStart w:id="14" w:name="_Toc82239469"/>
      <w:bookmarkEnd w:id="13"/>
      <w:r w:rsidR="00CD783A">
        <w:rPr>
          <w:lang w:eastAsia="en-US"/>
        </w:rPr>
        <w:t xml:space="preserve"> – Enum4Linux scan results</w:t>
      </w:r>
    </w:p>
    <w:p w14:paraId="7A7EB7C3" w14:textId="20094894"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Starting enum4linux v0.8.9 </w:t>
      </w:r>
      <w:proofErr w:type="gramStart"/>
      <w:r w:rsidRPr="00F63939">
        <w:rPr>
          <w:rFonts w:ascii="Courier New" w:eastAsia="Courier New" w:hAnsi="Courier New" w:cs="Courier New"/>
          <w:b w:val="0"/>
          <w:bCs w:val="0"/>
          <w:smallCaps w:val="0"/>
          <w:color w:val="auto"/>
          <w:sz w:val="20"/>
          <w:szCs w:val="22"/>
        </w:rPr>
        <w:t>( http://labs.portcullis.co.uk/application/enum4linux/</w:t>
      </w:r>
      <w:proofErr w:type="gramEnd"/>
      <w:r w:rsidRPr="00F63939">
        <w:rPr>
          <w:rFonts w:ascii="Courier New" w:eastAsia="Courier New" w:hAnsi="Courier New" w:cs="Courier New"/>
          <w:b w:val="0"/>
          <w:bCs w:val="0"/>
          <w:smallCaps w:val="0"/>
          <w:color w:val="auto"/>
          <w:sz w:val="20"/>
          <w:szCs w:val="22"/>
        </w:rPr>
        <w:t xml:space="preserve"> ) on Tue Jan 18 13:48:24 2022</w:t>
      </w:r>
    </w:p>
    <w:p w14:paraId="6A5CB6E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01E116D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3335A03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Target Information    |</w:t>
      </w:r>
    </w:p>
    <w:p w14:paraId="2B50A96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508017E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Target ........... 192.168.10.1</w:t>
      </w:r>
    </w:p>
    <w:p w14:paraId="5D21F54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RID Range ........ 500-550,1000-1050</w:t>
      </w:r>
    </w:p>
    <w:p w14:paraId="7ACC528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Username ......... 'test'</w:t>
      </w:r>
    </w:p>
    <w:p w14:paraId="0B86F0C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Password ......... 'test123'</w:t>
      </w:r>
    </w:p>
    <w:p w14:paraId="52D0570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Known Usernames</w:t>
      </w:r>
      <w:proofErr w:type="gramStart"/>
      <w:r w:rsidRPr="00F63939">
        <w:rPr>
          <w:rFonts w:ascii="Courier New" w:eastAsia="Courier New" w:hAnsi="Courier New" w:cs="Courier New"/>
          <w:b w:val="0"/>
          <w:bCs w:val="0"/>
          <w:smallCaps w:val="0"/>
          <w:color w:val="auto"/>
          <w:sz w:val="20"/>
          <w:szCs w:val="22"/>
        </w:rPr>
        <w:t xml:space="preserve"> ..</w:t>
      </w:r>
      <w:proofErr w:type="gramEnd"/>
      <w:r w:rsidRPr="00F63939">
        <w:rPr>
          <w:rFonts w:ascii="Courier New" w:eastAsia="Courier New" w:hAnsi="Courier New" w:cs="Courier New"/>
          <w:b w:val="0"/>
          <w:bCs w:val="0"/>
          <w:smallCaps w:val="0"/>
          <w:color w:val="auto"/>
          <w:sz w:val="20"/>
          <w:szCs w:val="22"/>
        </w:rPr>
        <w:t xml:space="preserve"> administrator, guest, </w:t>
      </w:r>
      <w:proofErr w:type="spellStart"/>
      <w:r w:rsidRPr="00F63939">
        <w:rPr>
          <w:rFonts w:ascii="Courier New" w:eastAsia="Courier New" w:hAnsi="Courier New" w:cs="Courier New"/>
          <w:b w:val="0"/>
          <w:bCs w:val="0"/>
          <w:smallCaps w:val="0"/>
          <w:color w:val="auto"/>
          <w:sz w:val="20"/>
          <w:szCs w:val="22"/>
        </w:rPr>
        <w:t>krbtgt</w:t>
      </w:r>
      <w:proofErr w:type="spellEnd"/>
      <w:r w:rsidRPr="00F63939">
        <w:rPr>
          <w:rFonts w:ascii="Courier New" w:eastAsia="Courier New" w:hAnsi="Courier New" w:cs="Courier New"/>
          <w:b w:val="0"/>
          <w:bCs w:val="0"/>
          <w:smallCaps w:val="0"/>
          <w:color w:val="auto"/>
          <w:sz w:val="20"/>
          <w:szCs w:val="22"/>
        </w:rPr>
        <w:t>, domain admins, root, bin, none</w:t>
      </w:r>
    </w:p>
    <w:p w14:paraId="1DA701E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2B01DA4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011EE4C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193C699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Enumerating Workgroup/Domain on 192.168.10.1    |</w:t>
      </w:r>
    </w:p>
    <w:p w14:paraId="3DAC570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1794306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Got domain/workgroup name: UADCWNET</w:t>
      </w:r>
    </w:p>
    <w:p w14:paraId="2B10C04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3CACF86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52C2390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w:t>
      </w:r>
      <w:proofErr w:type="spellStart"/>
      <w:r w:rsidRPr="00F63939">
        <w:rPr>
          <w:rFonts w:ascii="Courier New" w:eastAsia="Courier New" w:hAnsi="Courier New" w:cs="Courier New"/>
          <w:b w:val="0"/>
          <w:bCs w:val="0"/>
          <w:smallCaps w:val="0"/>
          <w:color w:val="auto"/>
          <w:sz w:val="20"/>
          <w:szCs w:val="22"/>
        </w:rPr>
        <w:t>Nbtstat</w:t>
      </w:r>
      <w:proofErr w:type="spellEnd"/>
      <w:r w:rsidRPr="00F63939">
        <w:rPr>
          <w:rFonts w:ascii="Courier New" w:eastAsia="Courier New" w:hAnsi="Courier New" w:cs="Courier New"/>
          <w:b w:val="0"/>
          <w:bCs w:val="0"/>
          <w:smallCaps w:val="0"/>
          <w:color w:val="auto"/>
          <w:sz w:val="20"/>
          <w:szCs w:val="22"/>
        </w:rPr>
        <w:t xml:space="preserve"> Information for 192.168.10.1    |</w:t>
      </w:r>
    </w:p>
    <w:p w14:paraId="0012581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 xml:space="preserve"> ============================================ </w:t>
      </w:r>
    </w:p>
    <w:p w14:paraId="5ACA846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Looking up status of 192.168.10.1</w:t>
      </w:r>
    </w:p>
    <w:p w14:paraId="2646750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SERVER1         &lt;00&gt; -         B &lt;ACTIVE</w:t>
      </w:r>
      <w:proofErr w:type="gramStart"/>
      <w:r w:rsidRPr="00F63939">
        <w:rPr>
          <w:rFonts w:ascii="Courier New" w:eastAsia="Courier New" w:hAnsi="Courier New" w:cs="Courier New"/>
          <w:b w:val="0"/>
          <w:bCs w:val="0"/>
          <w:smallCaps w:val="0"/>
          <w:color w:val="auto"/>
          <w:sz w:val="20"/>
          <w:szCs w:val="22"/>
        </w:rPr>
        <w:t>&gt;  Workstation</w:t>
      </w:r>
      <w:proofErr w:type="gramEnd"/>
      <w:r w:rsidRPr="00F63939">
        <w:rPr>
          <w:rFonts w:ascii="Courier New" w:eastAsia="Courier New" w:hAnsi="Courier New" w:cs="Courier New"/>
          <w:b w:val="0"/>
          <w:bCs w:val="0"/>
          <w:smallCaps w:val="0"/>
          <w:color w:val="auto"/>
          <w:sz w:val="20"/>
          <w:szCs w:val="22"/>
        </w:rPr>
        <w:t xml:space="preserve"> Service</w:t>
      </w:r>
    </w:p>
    <w:p w14:paraId="78038C1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UADCWNET        &lt;00&gt; - &lt;GROUP&gt; B &lt;ACTIVE</w:t>
      </w:r>
      <w:proofErr w:type="gramStart"/>
      <w:r w:rsidRPr="00F63939">
        <w:rPr>
          <w:rFonts w:ascii="Courier New" w:eastAsia="Courier New" w:hAnsi="Courier New" w:cs="Courier New"/>
          <w:b w:val="0"/>
          <w:bCs w:val="0"/>
          <w:smallCaps w:val="0"/>
          <w:color w:val="auto"/>
          <w:sz w:val="20"/>
          <w:szCs w:val="22"/>
        </w:rPr>
        <w:t>&gt;  Domain</w:t>
      </w:r>
      <w:proofErr w:type="gramEnd"/>
      <w:r w:rsidRPr="00F63939">
        <w:rPr>
          <w:rFonts w:ascii="Courier New" w:eastAsia="Courier New" w:hAnsi="Courier New" w:cs="Courier New"/>
          <w:b w:val="0"/>
          <w:bCs w:val="0"/>
          <w:smallCaps w:val="0"/>
          <w:color w:val="auto"/>
          <w:sz w:val="20"/>
          <w:szCs w:val="22"/>
        </w:rPr>
        <w:t>/Workgroup Name</w:t>
      </w:r>
    </w:p>
    <w:p w14:paraId="3B2146D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UADCWNET        &lt;1c&gt; - &lt;GROUP&gt; B &lt;ACTIVE</w:t>
      </w:r>
      <w:proofErr w:type="gramStart"/>
      <w:r w:rsidRPr="00F63939">
        <w:rPr>
          <w:rFonts w:ascii="Courier New" w:eastAsia="Courier New" w:hAnsi="Courier New" w:cs="Courier New"/>
          <w:b w:val="0"/>
          <w:bCs w:val="0"/>
          <w:smallCaps w:val="0"/>
          <w:color w:val="auto"/>
          <w:sz w:val="20"/>
          <w:szCs w:val="22"/>
        </w:rPr>
        <w:t>&gt;  Domain</w:t>
      </w:r>
      <w:proofErr w:type="gramEnd"/>
      <w:r w:rsidRPr="00F63939">
        <w:rPr>
          <w:rFonts w:ascii="Courier New" w:eastAsia="Courier New" w:hAnsi="Courier New" w:cs="Courier New"/>
          <w:b w:val="0"/>
          <w:bCs w:val="0"/>
          <w:smallCaps w:val="0"/>
          <w:color w:val="auto"/>
          <w:sz w:val="20"/>
          <w:szCs w:val="22"/>
        </w:rPr>
        <w:t xml:space="preserve"> Controllers</w:t>
      </w:r>
    </w:p>
    <w:p w14:paraId="06A65CE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SERVER1         &lt;20&gt; -         B &lt;ACTIVE</w:t>
      </w:r>
      <w:proofErr w:type="gramStart"/>
      <w:r w:rsidRPr="00F63939">
        <w:rPr>
          <w:rFonts w:ascii="Courier New" w:eastAsia="Courier New" w:hAnsi="Courier New" w:cs="Courier New"/>
          <w:b w:val="0"/>
          <w:bCs w:val="0"/>
          <w:smallCaps w:val="0"/>
          <w:color w:val="auto"/>
          <w:sz w:val="20"/>
          <w:szCs w:val="22"/>
        </w:rPr>
        <w:t>&gt;  File</w:t>
      </w:r>
      <w:proofErr w:type="gramEnd"/>
      <w:r w:rsidRPr="00F63939">
        <w:rPr>
          <w:rFonts w:ascii="Courier New" w:eastAsia="Courier New" w:hAnsi="Courier New" w:cs="Courier New"/>
          <w:b w:val="0"/>
          <w:bCs w:val="0"/>
          <w:smallCaps w:val="0"/>
          <w:color w:val="auto"/>
          <w:sz w:val="20"/>
          <w:szCs w:val="22"/>
        </w:rPr>
        <w:t xml:space="preserve"> Server Service</w:t>
      </w:r>
    </w:p>
    <w:p w14:paraId="3747AEE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UADCWNET        &lt;1e&gt; - &lt;GROUP&gt; B &lt;ACTIVE</w:t>
      </w:r>
      <w:proofErr w:type="gramStart"/>
      <w:r w:rsidRPr="00F63939">
        <w:rPr>
          <w:rFonts w:ascii="Courier New" w:eastAsia="Courier New" w:hAnsi="Courier New" w:cs="Courier New"/>
          <w:b w:val="0"/>
          <w:bCs w:val="0"/>
          <w:smallCaps w:val="0"/>
          <w:color w:val="auto"/>
          <w:sz w:val="20"/>
          <w:szCs w:val="22"/>
        </w:rPr>
        <w:t>&gt;  Browser</w:t>
      </w:r>
      <w:proofErr w:type="gramEnd"/>
      <w:r w:rsidRPr="00F63939">
        <w:rPr>
          <w:rFonts w:ascii="Courier New" w:eastAsia="Courier New" w:hAnsi="Courier New" w:cs="Courier New"/>
          <w:b w:val="0"/>
          <w:bCs w:val="0"/>
          <w:smallCaps w:val="0"/>
          <w:color w:val="auto"/>
          <w:sz w:val="20"/>
          <w:szCs w:val="22"/>
        </w:rPr>
        <w:t xml:space="preserve"> Service Elections</w:t>
      </w:r>
    </w:p>
    <w:p w14:paraId="540D1C8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UADCWNET        &lt;1b&gt; -         B &lt;ACTIVE</w:t>
      </w:r>
      <w:proofErr w:type="gramStart"/>
      <w:r w:rsidRPr="00F63939">
        <w:rPr>
          <w:rFonts w:ascii="Courier New" w:eastAsia="Courier New" w:hAnsi="Courier New" w:cs="Courier New"/>
          <w:b w:val="0"/>
          <w:bCs w:val="0"/>
          <w:smallCaps w:val="0"/>
          <w:color w:val="auto"/>
          <w:sz w:val="20"/>
          <w:szCs w:val="22"/>
        </w:rPr>
        <w:t>&gt;  Domain</w:t>
      </w:r>
      <w:proofErr w:type="gramEnd"/>
      <w:r w:rsidRPr="00F63939">
        <w:rPr>
          <w:rFonts w:ascii="Courier New" w:eastAsia="Courier New" w:hAnsi="Courier New" w:cs="Courier New"/>
          <w:b w:val="0"/>
          <w:bCs w:val="0"/>
          <w:smallCaps w:val="0"/>
          <w:color w:val="auto"/>
          <w:sz w:val="20"/>
          <w:szCs w:val="22"/>
        </w:rPr>
        <w:t xml:space="preserve"> Master Browser</w:t>
      </w:r>
    </w:p>
    <w:p w14:paraId="160CF7C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UADCWNET        &lt;1d&gt; -         B &lt;ACTIVE</w:t>
      </w:r>
      <w:proofErr w:type="gramStart"/>
      <w:r w:rsidRPr="00F63939">
        <w:rPr>
          <w:rFonts w:ascii="Courier New" w:eastAsia="Courier New" w:hAnsi="Courier New" w:cs="Courier New"/>
          <w:b w:val="0"/>
          <w:bCs w:val="0"/>
          <w:smallCaps w:val="0"/>
          <w:color w:val="auto"/>
          <w:sz w:val="20"/>
          <w:szCs w:val="22"/>
        </w:rPr>
        <w:t>&gt;  Master</w:t>
      </w:r>
      <w:proofErr w:type="gramEnd"/>
      <w:r w:rsidRPr="00F63939">
        <w:rPr>
          <w:rFonts w:ascii="Courier New" w:eastAsia="Courier New" w:hAnsi="Courier New" w:cs="Courier New"/>
          <w:b w:val="0"/>
          <w:bCs w:val="0"/>
          <w:smallCaps w:val="0"/>
          <w:color w:val="auto"/>
          <w:sz w:val="20"/>
          <w:szCs w:val="22"/>
        </w:rPr>
        <w:t xml:space="preserve"> Browser</w:t>
      </w:r>
    </w:p>
    <w:p w14:paraId="0A8A941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r>
      <w:proofErr w:type="gramStart"/>
      <w:r w:rsidRPr="00F63939">
        <w:rPr>
          <w:rFonts w:ascii="Courier New" w:eastAsia="Courier New" w:hAnsi="Courier New" w:cs="Courier New"/>
          <w:b w:val="0"/>
          <w:bCs w:val="0"/>
          <w:smallCaps w:val="0"/>
          <w:color w:val="auto"/>
          <w:sz w:val="20"/>
          <w:szCs w:val="22"/>
        </w:rPr>
        <w:t>..</w:t>
      </w:r>
      <w:proofErr w:type="gramEnd"/>
      <w:r w:rsidRPr="00F63939">
        <w:rPr>
          <w:rFonts w:ascii="Courier New" w:eastAsia="Courier New" w:hAnsi="Courier New" w:cs="Courier New"/>
          <w:b w:val="0"/>
          <w:bCs w:val="0"/>
          <w:smallCaps w:val="0"/>
          <w:color w:val="auto"/>
          <w:sz w:val="20"/>
          <w:szCs w:val="22"/>
        </w:rPr>
        <w:t>__MSBROWSE__. &lt;01&gt; - &lt;GROUP&gt; B &lt;ACTIVE</w:t>
      </w:r>
      <w:proofErr w:type="gramStart"/>
      <w:r w:rsidRPr="00F63939">
        <w:rPr>
          <w:rFonts w:ascii="Courier New" w:eastAsia="Courier New" w:hAnsi="Courier New" w:cs="Courier New"/>
          <w:b w:val="0"/>
          <w:bCs w:val="0"/>
          <w:smallCaps w:val="0"/>
          <w:color w:val="auto"/>
          <w:sz w:val="20"/>
          <w:szCs w:val="22"/>
        </w:rPr>
        <w:t>&gt;  Master</w:t>
      </w:r>
      <w:proofErr w:type="gramEnd"/>
      <w:r w:rsidRPr="00F63939">
        <w:rPr>
          <w:rFonts w:ascii="Courier New" w:eastAsia="Courier New" w:hAnsi="Courier New" w:cs="Courier New"/>
          <w:b w:val="0"/>
          <w:bCs w:val="0"/>
          <w:smallCaps w:val="0"/>
          <w:color w:val="auto"/>
          <w:sz w:val="20"/>
          <w:szCs w:val="22"/>
        </w:rPr>
        <w:t xml:space="preserve"> Browser</w:t>
      </w:r>
    </w:p>
    <w:p w14:paraId="0160076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5C09CEF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MAC Address = 00-0C-29-05-98-1C</w:t>
      </w:r>
    </w:p>
    <w:p w14:paraId="7F55C8E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190A005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2FBB038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Session Check on 192.168.10.1    |</w:t>
      </w:r>
    </w:p>
    <w:p w14:paraId="3484608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55775A1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Server 192.168.10.1 allows sessions using username 'test', password 'test123'</w:t>
      </w:r>
    </w:p>
    <w:p w14:paraId="5EC79EF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2B2A1A3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093C511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Getting domain SID for 192.168.10.1    |</w:t>
      </w:r>
    </w:p>
    <w:p w14:paraId="6A0010D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1F93AD8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Domain Name: UADCWNET</w:t>
      </w:r>
    </w:p>
    <w:p w14:paraId="7F74D33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Domain Sid: S-1-5-21-2373017989-4057782597-2990666611</w:t>
      </w:r>
    </w:p>
    <w:p w14:paraId="3FD776D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Host is part of a domain (not a workgroup)</w:t>
      </w:r>
    </w:p>
    <w:p w14:paraId="47F5EC6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407AA89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3CA1C6A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OS information on 192.168.10.1    |</w:t>
      </w:r>
    </w:p>
    <w:p w14:paraId="254DBCF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32565B1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Got OS info for 192.168.10.1 from </w:t>
      </w:r>
      <w:proofErr w:type="spellStart"/>
      <w:r w:rsidRPr="00F63939">
        <w:rPr>
          <w:rFonts w:ascii="Courier New" w:eastAsia="Courier New" w:hAnsi="Courier New" w:cs="Courier New"/>
          <w:b w:val="0"/>
          <w:bCs w:val="0"/>
          <w:smallCaps w:val="0"/>
          <w:color w:val="auto"/>
          <w:sz w:val="20"/>
          <w:szCs w:val="22"/>
        </w:rPr>
        <w:t>smbclient</w:t>
      </w:r>
      <w:proofErr w:type="spellEnd"/>
      <w:r w:rsidRPr="00F63939">
        <w:rPr>
          <w:rFonts w:ascii="Courier New" w:eastAsia="Courier New" w:hAnsi="Courier New" w:cs="Courier New"/>
          <w:b w:val="0"/>
          <w:bCs w:val="0"/>
          <w:smallCaps w:val="0"/>
          <w:color w:val="auto"/>
          <w:sz w:val="20"/>
          <w:szCs w:val="22"/>
        </w:rPr>
        <w:t xml:space="preserve">: </w:t>
      </w:r>
    </w:p>
    <w:p w14:paraId="35F07C2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Got OS info for 192.168.10.1 from </w:t>
      </w:r>
      <w:proofErr w:type="spellStart"/>
      <w:r w:rsidRPr="00F63939">
        <w:rPr>
          <w:rFonts w:ascii="Courier New" w:eastAsia="Courier New" w:hAnsi="Courier New" w:cs="Courier New"/>
          <w:b w:val="0"/>
          <w:bCs w:val="0"/>
          <w:smallCaps w:val="0"/>
          <w:color w:val="auto"/>
          <w:sz w:val="20"/>
          <w:szCs w:val="22"/>
        </w:rPr>
        <w:t>srvinfo</w:t>
      </w:r>
      <w:proofErr w:type="spellEnd"/>
      <w:r w:rsidRPr="00F63939">
        <w:rPr>
          <w:rFonts w:ascii="Courier New" w:eastAsia="Courier New" w:hAnsi="Courier New" w:cs="Courier New"/>
          <w:b w:val="0"/>
          <w:bCs w:val="0"/>
          <w:smallCaps w:val="0"/>
          <w:color w:val="auto"/>
          <w:sz w:val="20"/>
          <w:szCs w:val="22"/>
        </w:rPr>
        <w:t>:</w:t>
      </w:r>
    </w:p>
    <w:p w14:paraId="65D6FFD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 xml:space="preserve">192.168.10.1   </w:t>
      </w:r>
      <w:proofErr w:type="spellStart"/>
      <w:r w:rsidRPr="00F63939">
        <w:rPr>
          <w:rFonts w:ascii="Courier New" w:eastAsia="Courier New" w:hAnsi="Courier New" w:cs="Courier New"/>
          <w:b w:val="0"/>
          <w:bCs w:val="0"/>
          <w:smallCaps w:val="0"/>
          <w:color w:val="auto"/>
          <w:sz w:val="20"/>
          <w:szCs w:val="22"/>
        </w:rPr>
        <w:t>Wk</w:t>
      </w:r>
      <w:proofErr w:type="spellEnd"/>
      <w:r w:rsidRPr="00F63939">
        <w:rPr>
          <w:rFonts w:ascii="Courier New" w:eastAsia="Courier New" w:hAnsi="Courier New" w:cs="Courier New"/>
          <w:b w:val="0"/>
          <w:bCs w:val="0"/>
          <w:smallCaps w:val="0"/>
          <w:color w:val="auto"/>
          <w:sz w:val="20"/>
          <w:szCs w:val="22"/>
        </w:rPr>
        <w:t xml:space="preserve"> </w:t>
      </w:r>
      <w:proofErr w:type="spellStart"/>
      <w:r w:rsidRPr="00F63939">
        <w:rPr>
          <w:rFonts w:ascii="Courier New" w:eastAsia="Courier New" w:hAnsi="Courier New" w:cs="Courier New"/>
          <w:b w:val="0"/>
          <w:bCs w:val="0"/>
          <w:smallCaps w:val="0"/>
          <w:color w:val="auto"/>
          <w:sz w:val="20"/>
          <w:szCs w:val="22"/>
        </w:rPr>
        <w:t>Sv</w:t>
      </w:r>
      <w:proofErr w:type="spellEnd"/>
      <w:r w:rsidRPr="00F63939">
        <w:rPr>
          <w:rFonts w:ascii="Courier New" w:eastAsia="Courier New" w:hAnsi="Courier New" w:cs="Courier New"/>
          <w:b w:val="0"/>
          <w:bCs w:val="0"/>
          <w:smallCaps w:val="0"/>
          <w:color w:val="auto"/>
          <w:sz w:val="20"/>
          <w:szCs w:val="22"/>
        </w:rPr>
        <w:t xml:space="preserve"> PDC Tim NT LMB </w:t>
      </w:r>
    </w:p>
    <w:p w14:paraId="0421ACA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platform_id</w:t>
      </w:r>
      <w:proofErr w:type="spellEnd"/>
      <w:r w:rsidRPr="00F63939">
        <w:rPr>
          <w:rFonts w:ascii="Courier New" w:eastAsia="Courier New" w:hAnsi="Courier New" w:cs="Courier New"/>
          <w:b w:val="0"/>
          <w:bCs w:val="0"/>
          <w:smallCaps w:val="0"/>
          <w:color w:val="auto"/>
          <w:sz w:val="20"/>
          <w:szCs w:val="22"/>
        </w:rPr>
        <w:t xml:space="preserve">   </w:t>
      </w:r>
      <w:proofErr w:type="gramStart"/>
      <w:r w:rsidRPr="00F63939">
        <w:rPr>
          <w:rFonts w:ascii="Courier New" w:eastAsia="Courier New" w:hAnsi="Courier New" w:cs="Courier New"/>
          <w:b w:val="0"/>
          <w:bCs w:val="0"/>
          <w:smallCaps w:val="0"/>
          <w:color w:val="auto"/>
          <w:sz w:val="20"/>
          <w:szCs w:val="22"/>
        </w:rPr>
        <w:t xml:space="preserve">  :</w:t>
      </w:r>
      <w:proofErr w:type="gramEnd"/>
      <w:r w:rsidRPr="00F63939">
        <w:rPr>
          <w:rFonts w:ascii="Courier New" w:eastAsia="Courier New" w:hAnsi="Courier New" w:cs="Courier New"/>
          <w:b w:val="0"/>
          <w:bCs w:val="0"/>
          <w:smallCaps w:val="0"/>
          <w:color w:val="auto"/>
          <w:sz w:val="20"/>
          <w:szCs w:val="22"/>
        </w:rPr>
        <w:tab/>
        <w:t>500</w:t>
      </w:r>
    </w:p>
    <w:p w14:paraId="1AE867F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os</w:t>
      </w:r>
      <w:proofErr w:type="spellEnd"/>
      <w:r w:rsidRPr="00F63939">
        <w:rPr>
          <w:rFonts w:ascii="Courier New" w:eastAsia="Courier New" w:hAnsi="Courier New" w:cs="Courier New"/>
          <w:b w:val="0"/>
          <w:bCs w:val="0"/>
          <w:smallCaps w:val="0"/>
          <w:color w:val="auto"/>
          <w:sz w:val="20"/>
          <w:szCs w:val="22"/>
        </w:rPr>
        <w:t xml:space="preserve"> version    </w:t>
      </w:r>
      <w:proofErr w:type="gramStart"/>
      <w:r w:rsidRPr="00F63939">
        <w:rPr>
          <w:rFonts w:ascii="Courier New" w:eastAsia="Courier New" w:hAnsi="Courier New" w:cs="Courier New"/>
          <w:b w:val="0"/>
          <w:bCs w:val="0"/>
          <w:smallCaps w:val="0"/>
          <w:color w:val="auto"/>
          <w:sz w:val="20"/>
          <w:szCs w:val="22"/>
        </w:rPr>
        <w:t xml:space="preserve">  :</w:t>
      </w:r>
      <w:proofErr w:type="gramEnd"/>
      <w:r w:rsidRPr="00F63939">
        <w:rPr>
          <w:rFonts w:ascii="Courier New" w:eastAsia="Courier New" w:hAnsi="Courier New" w:cs="Courier New"/>
          <w:b w:val="0"/>
          <w:bCs w:val="0"/>
          <w:smallCaps w:val="0"/>
          <w:color w:val="auto"/>
          <w:sz w:val="20"/>
          <w:szCs w:val="22"/>
        </w:rPr>
        <w:tab/>
        <w:t>10.0</w:t>
      </w:r>
    </w:p>
    <w:p w14:paraId="60E85F0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 xml:space="preserve">server type   </w:t>
      </w:r>
      <w:proofErr w:type="gramStart"/>
      <w:r w:rsidRPr="00F63939">
        <w:rPr>
          <w:rFonts w:ascii="Courier New" w:eastAsia="Courier New" w:hAnsi="Courier New" w:cs="Courier New"/>
          <w:b w:val="0"/>
          <w:bCs w:val="0"/>
          <w:smallCaps w:val="0"/>
          <w:color w:val="auto"/>
          <w:sz w:val="20"/>
          <w:szCs w:val="22"/>
        </w:rPr>
        <w:t xml:space="preserve">  :</w:t>
      </w:r>
      <w:proofErr w:type="gramEnd"/>
      <w:r w:rsidRPr="00F63939">
        <w:rPr>
          <w:rFonts w:ascii="Courier New" w:eastAsia="Courier New" w:hAnsi="Courier New" w:cs="Courier New"/>
          <w:b w:val="0"/>
          <w:bCs w:val="0"/>
          <w:smallCaps w:val="0"/>
          <w:color w:val="auto"/>
          <w:sz w:val="20"/>
          <w:szCs w:val="22"/>
        </w:rPr>
        <w:tab/>
        <w:t>0x84102b</w:t>
      </w:r>
    </w:p>
    <w:p w14:paraId="4D920DD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7729044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7B972E6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Users on 192.168.10.1    |</w:t>
      </w:r>
    </w:p>
    <w:p w14:paraId="71DD02C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46C198B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0x8176 RID: 0x8176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A.Benson</w:t>
      </w:r>
      <w:proofErr w:type="spellEnd"/>
      <w:proofErr w:type="gramEnd"/>
      <w:r w:rsidRPr="00F63939">
        <w:rPr>
          <w:rFonts w:ascii="Courier New" w:eastAsia="Courier New" w:hAnsi="Courier New" w:cs="Courier New"/>
          <w:b w:val="0"/>
          <w:bCs w:val="0"/>
          <w:smallCaps w:val="0"/>
          <w:color w:val="auto"/>
          <w:sz w:val="20"/>
          <w:szCs w:val="22"/>
        </w:rPr>
        <w:tab/>
        <w:t>Name: Alma Benson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evangel</w:t>
      </w:r>
    </w:p>
    <w:p w14:paraId="0C0D66E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0x6bd6 RID: 0x6bd6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A.Lucas</w:t>
      </w:r>
      <w:proofErr w:type="spellEnd"/>
      <w:proofErr w:type="gramEnd"/>
      <w:r w:rsidRPr="00F63939">
        <w:rPr>
          <w:rFonts w:ascii="Courier New" w:eastAsia="Courier New" w:hAnsi="Courier New" w:cs="Courier New"/>
          <w:b w:val="0"/>
          <w:bCs w:val="0"/>
          <w:smallCaps w:val="0"/>
          <w:color w:val="auto"/>
          <w:sz w:val="20"/>
          <w:szCs w:val="22"/>
        </w:rPr>
        <w:tab/>
        <w:t>Name: Alice Lucas</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maiden</w:t>
      </w:r>
    </w:p>
    <w:p w14:paraId="7931500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0x6bf4 RID: 0x6bf4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A.Norris</w:t>
      </w:r>
      <w:proofErr w:type="spellEnd"/>
      <w:proofErr w:type="gramEnd"/>
      <w:r w:rsidRPr="00F63939">
        <w:rPr>
          <w:rFonts w:ascii="Courier New" w:eastAsia="Courier New" w:hAnsi="Courier New" w:cs="Courier New"/>
          <w:b w:val="0"/>
          <w:bCs w:val="0"/>
          <w:smallCaps w:val="0"/>
          <w:color w:val="auto"/>
          <w:sz w:val="20"/>
          <w:szCs w:val="22"/>
        </w:rPr>
        <w:tab/>
        <w:t>Name: Ada Norris</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children</w:t>
      </w:r>
    </w:p>
    <w:p w14:paraId="73D831D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 xml:space="preserve">index: 0x8163 RID: 0x8163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A.Pearson</w:t>
      </w:r>
      <w:proofErr w:type="spellEnd"/>
      <w:proofErr w:type="gramEnd"/>
      <w:r w:rsidRPr="00F63939">
        <w:rPr>
          <w:rFonts w:ascii="Courier New" w:eastAsia="Courier New" w:hAnsi="Courier New" w:cs="Courier New"/>
          <w:b w:val="0"/>
          <w:bCs w:val="0"/>
          <w:smallCaps w:val="0"/>
          <w:color w:val="auto"/>
          <w:sz w:val="20"/>
          <w:szCs w:val="22"/>
        </w:rPr>
        <w:tab/>
        <w:t>Name: Arthur Pearson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fertile</w:t>
      </w:r>
    </w:p>
    <w:p w14:paraId="47FE38A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0x1f4 RID: 0x1f4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0x00000210 Account: Administrator</w:t>
      </w:r>
      <w:r w:rsidRPr="00F63939">
        <w:rPr>
          <w:rFonts w:ascii="Courier New" w:eastAsia="Courier New" w:hAnsi="Courier New" w:cs="Courier New"/>
          <w:b w:val="0"/>
          <w:bCs w:val="0"/>
          <w:smallCaps w:val="0"/>
          <w:color w:val="auto"/>
          <w:sz w:val="20"/>
          <w:szCs w:val="22"/>
        </w:rPr>
        <w:tab/>
        <w:t>Name: (null)</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Built-in account for administering the computer/domain</w:t>
      </w:r>
    </w:p>
    <w:p w14:paraId="7ED0A6F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0x6bf2 RID: 0x6bf2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B.Blair</w:t>
      </w:r>
      <w:proofErr w:type="spellEnd"/>
      <w:proofErr w:type="gramEnd"/>
      <w:r w:rsidRPr="00F63939">
        <w:rPr>
          <w:rFonts w:ascii="Courier New" w:eastAsia="Courier New" w:hAnsi="Courier New" w:cs="Courier New"/>
          <w:b w:val="0"/>
          <w:bCs w:val="0"/>
          <w:smallCaps w:val="0"/>
          <w:color w:val="auto"/>
          <w:sz w:val="20"/>
          <w:szCs w:val="22"/>
        </w:rPr>
        <w:tab/>
        <w:t>Name: Brendan Blair</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tech</w:t>
      </w:r>
    </w:p>
    <w:p w14:paraId="25A1A64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0x8156 RID: 0x8156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B.Brown</w:t>
      </w:r>
      <w:proofErr w:type="spellEnd"/>
      <w:proofErr w:type="gramEnd"/>
      <w:r w:rsidRPr="00F63939">
        <w:rPr>
          <w:rFonts w:ascii="Courier New" w:eastAsia="Courier New" w:hAnsi="Courier New" w:cs="Courier New"/>
          <w:b w:val="0"/>
          <w:bCs w:val="0"/>
          <w:smallCaps w:val="0"/>
          <w:color w:val="auto"/>
          <w:sz w:val="20"/>
          <w:szCs w:val="22"/>
        </w:rPr>
        <w:tab/>
        <w:t>Name: Boyd Brown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bobbing</w:t>
      </w:r>
    </w:p>
    <w:p w14:paraId="457497C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0x6bdb RID: 0x6bdb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B.Fletcher</w:t>
      </w:r>
      <w:proofErr w:type="spellEnd"/>
      <w:proofErr w:type="gramEnd"/>
      <w:r w:rsidRPr="00F63939">
        <w:rPr>
          <w:rFonts w:ascii="Courier New" w:eastAsia="Courier New" w:hAnsi="Courier New" w:cs="Courier New"/>
          <w:b w:val="0"/>
          <w:bCs w:val="0"/>
          <w:smallCaps w:val="0"/>
          <w:color w:val="auto"/>
          <w:sz w:val="20"/>
          <w:szCs w:val="22"/>
        </w:rPr>
        <w:tab/>
        <w:t>Name: Byron Fletcher</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Chester</w:t>
      </w:r>
    </w:p>
    <w:p w14:paraId="24EFB10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0x6be3 RID: 0x6be3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B.Fox</w:t>
      </w:r>
      <w:proofErr w:type="spellEnd"/>
      <w:proofErr w:type="gramEnd"/>
      <w:r w:rsidRPr="00F63939">
        <w:rPr>
          <w:rFonts w:ascii="Courier New" w:eastAsia="Courier New" w:hAnsi="Courier New" w:cs="Courier New"/>
          <w:b w:val="0"/>
          <w:bCs w:val="0"/>
          <w:smallCaps w:val="0"/>
          <w:color w:val="auto"/>
          <w:sz w:val="20"/>
          <w:szCs w:val="22"/>
        </w:rPr>
        <w:tab/>
        <w:t>Name: Bobby Fox</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FTC</w:t>
      </w:r>
    </w:p>
    <w:p w14:paraId="1A66CCB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0x69e7 RID: 0x69e7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B.Stanley</w:t>
      </w:r>
      <w:proofErr w:type="spellEnd"/>
      <w:proofErr w:type="gramEnd"/>
      <w:r w:rsidRPr="00F63939">
        <w:rPr>
          <w:rFonts w:ascii="Courier New" w:eastAsia="Courier New" w:hAnsi="Courier New" w:cs="Courier New"/>
          <w:b w:val="0"/>
          <w:bCs w:val="0"/>
          <w:smallCaps w:val="0"/>
          <w:color w:val="auto"/>
          <w:sz w:val="20"/>
          <w:szCs w:val="22"/>
        </w:rPr>
        <w:tab/>
        <w:t>Name: Bobbie Stanley</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xml:space="preserve">: </w:t>
      </w:r>
      <w:proofErr w:type="spellStart"/>
      <w:r w:rsidRPr="00F63939">
        <w:rPr>
          <w:rFonts w:ascii="Courier New" w:eastAsia="Courier New" w:hAnsi="Courier New" w:cs="Courier New"/>
          <w:b w:val="0"/>
          <w:bCs w:val="0"/>
          <w:smallCaps w:val="0"/>
          <w:color w:val="auto"/>
          <w:sz w:val="20"/>
          <w:szCs w:val="22"/>
        </w:rPr>
        <w:t>turk</w:t>
      </w:r>
      <w:proofErr w:type="spellEnd"/>
    </w:p>
    <w:p w14:paraId="74C8F97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0x6bf3 RID: 0x6bf3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C.Horton</w:t>
      </w:r>
      <w:proofErr w:type="spellEnd"/>
      <w:proofErr w:type="gramEnd"/>
      <w:r w:rsidRPr="00F63939">
        <w:rPr>
          <w:rFonts w:ascii="Courier New" w:eastAsia="Courier New" w:hAnsi="Courier New" w:cs="Courier New"/>
          <w:b w:val="0"/>
          <w:bCs w:val="0"/>
          <w:smallCaps w:val="0"/>
          <w:color w:val="auto"/>
          <w:sz w:val="20"/>
          <w:szCs w:val="22"/>
        </w:rPr>
        <w:tab/>
        <w:t>Name: Clay Horton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Greta</w:t>
      </w:r>
    </w:p>
    <w:p w14:paraId="5D16909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0x69ea RID: 0x69ea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C.Keller</w:t>
      </w:r>
      <w:proofErr w:type="spellEnd"/>
      <w:proofErr w:type="gramEnd"/>
      <w:r w:rsidRPr="00F63939">
        <w:rPr>
          <w:rFonts w:ascii="Courier New" w:eastAsia="Courier New" w:hAnsi="Courier New" w:cs="Courier New"/>
          <w:b w:val="0"/>
          <w:bCs w:val="0"/>
          <w:smallCaps w:val="0"/>
          <w:color w:val="auto"/>
          <w:sz w:val="20"/>
          <w:szCs w:val="22"/>
        </w:rPr>
        <w:tab/>
        <w:t>Name: Corey Keller</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Replication Account</w:t>
      </w:r>
    </w:p>
    <w:p w14:paraId="45B696C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0x69e9 RID: 0x69e9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C.Lamb</w:t>
      </w:r>
      <w:proofErr w:type="spellEnd"/>
      <w:proofErr w:type="gramEnd"/>
      <w:r w:rsidRPr="00F63939">
        <w:rPr>
          <w:rFonts w:ascii="Courier New" w:eastAsia="Courier New" w:hAnsi="Courier New" w:cs="Courier New"/>
          <w:b w:val="0"/>
          <w:bCs w:val="0"/>
          <w:smallCaps w:val="0"/>
          <w:color w:val="auto"/>
          <w:sz w:val="20"/>
          <w:szCs w:val="22"/>
        </w:rPr>
        <w:tab/>
        <w:t>Name: Cornelius Lamb</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oceanside</w:t>
      </w:r>
    </w:p>
    <w:p w14:paraId="08C4000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0x6bd3 RID: 0x6bd3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C.Mathis</w:t>
      </w:r>
      <w:proofErr w:type="spellEnd"/>
      <w:proofErr w:type="gramEnd"/>
      <w:r w:rsidRPr="00F63939">
        <w:rPr>
          <w:rFonts w:ascii="Courier New" w:eastAsia="Courier New" w:hAnsi="Courier New" w:cs="Courier New"/>
          <w:b w:val="0"/>
          <w:bCs w:val="0"/>
          <w:smallCaps w:val="0"/>
          <w:color w:val="auto"/>
          <w:sz w:val="20"/>
          <w:szCs w:val="22"/>
        </w:rPr>
        <w:tab/>
        <w:t>Name: Cedric Mathis</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prominent</w:t>
      </w:r>
    </w:p>
    <w:p w14:paraId="6242DAC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0x6bd8 RID: 0x6bd8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C.Munoz</w:t>
      </w:r>
      <w:proofErr w:type="spellEnd"/>
      <w:proofErr w:type="gramEnd"/>
      <w:r w:rsidRPr="00F63939">
        <w:rPr>
          <w:rFonts w:ascii="Courier New" w:eastAsia="Courier New" w:hAnsi="Courier New" w:cs="Courier New"/>
          <w:b w:val="0"/>
          <w:bCs w:val="0"/>
          <w:smallCaps w:val="0"/>
          <w:color w:val="auto"/>
          <w:sz w:val="20"/>
          <w:szCs w:val="22"/>
        </w:rPr>
        <w:tab/>
        <w:t>Name: Chris Munoz</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denunciation</w:t>
      </w:r>
    </w:p>
    <w:p w14:paraId="39D0A96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0x6be8 RID: 0x6be8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C.Romero</w:t>
      </w:r>
      <w:proofErr w:type="spellEnd"/>
      <w:proofErr w:type="gramEnd"/>
      <w:r w:rsidRPr="00F63939">
        <w:rPr>
          <w:rFonts w:ascii="Courier New" w:eastAsia="Courier New" w:hAnsi="Courier New" w:cs="Courier New"/>
          <w:b w:val="0"/>
          <w:bCs w:val="0"/>
          <w:smallCaps w:val="0"/>
          <w:color w:val="auto"/>
          <w:sz w:val="20"/>
          <w:szCs w:val="22"/>
        </w:rPr>
        <w:tab/>
        <w:t>Name: Cristina Romero</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smirk</w:t>
      </w:r>
    </w:p>
    <w:p w14:paraId="1500112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0x8152 RID: 0x8152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C.Watkins</w:t>
      </w:r>
      <w:proofErr w:type="spellEnd"/>
      <w:proofErr w:type="gramEnd"/>
      <w:r w:rsidRPr="00F63939">
        <w:rPr>
          <w:rFonts w:ascii="Courier New" w:eastAsia="Courier New" w:hAnsi="Courier New" w:cs="Courier New"/>
          <w:b w:val="0"/>
          <w:bCs w:val="0"/>
          <w:smallCaps w:val="0"/>
          <w:color w:val="auto"/>
          <w:sz w:val="20"/>
          <w:szCs w:val="22"/>
        </w:rPr>
        <w:tab/>
        <w:t>Name: Clarence Watkins</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dahlia</w:t>
      </w:r>
    </w:p>
    <w:p w14:paraId="3E9F40F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0x8170 RID: 0x8170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C.Welch</w:t>
      </w:r>
      <w:proofErr w:type="spellEnd"/>
      <w:proofErr w:type="gramEnd"/>
      <w:r w:rsidRPr="00F63939">
        <w:rPr>
          <w:rFonts w:ascii="Courier New" w:eastAsia="Courier New" w:hAnsi="Courier New" w:cs="Courier New"/>
          <w:b w:val="0"/>
          <w:bCs w:val="0"/>
          <w:smallCaps w:val="0"/>
          <w:color w:val="auto"/>
          <w:sz w:val="20"/>
          <w:szCs w:val="22"/>
        </w:rPr>
        <w:tab/>
        <w:t>Name: Craig Welch</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each</w:t>
      </w:r>
    </w:p>
    <w:p w14:paraId="7E8B185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 xml:space="preserve">index: 0x6bec RID: 0x6bec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C.Willis</w:t>
      </w:r>
      <w:proofErr w:type="spellEnd"/>
      <w:proofErr w:type="gramEnd"/>
      <w:r w:rsidRPr="00F63939">
        <w:rPr>
          <w:rFonts w:ascii="Courier New" w:eastAsia="Courier New" w:hAnsi="Courier New" w:cs="Courier New"/>
          <w:b w:val="0"/>
          <w:bCs w:val="0"/>
          <w:smallCaps w:val="0"/>
          <w:color w:val="auto"/>
          <w:sz w:val="20"/>
          <w:szCs w:val="22"/>
        </w:rPr>
        <w:tab/>
        <w:t>Name: Carl Willis</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wavelength</w:t>
      </w:r>
    </w:p>
    <w:p w14:paraId="3932BE8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0x8155 RID: 0x8155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D.Berry</w:t>
      </w:r>
      <w:proofErr w:type="spellEnd"/>
      <w:proofErr w:type="gramEnd"/>
      <w:r w:rsidRPr="00F63939">
        <w:rPr>
          <w:rFonts w:ascii="Courier New" w:eastAsia="Courier New" w:hAnsi="Courier New" w:cs="Courier New"/>
          <w:b w:val="0"/>
          <w:bCs w:val="0"/>
          <w:smallCaps w:val="0"/>
          <w:color w:val="auto"/>
          <w:sz w:val="20"/>
          <w:szCs w:val="22"/>
        </w:rPr>
        <w:tab/>
        <w:t>Name: Diane Berry</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tallow</w:t>
      </w:r>
    </w:p>
    <w:p w14:paraId="6AC49FA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0x8165 RID: 0x8165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D.Doyle</w:t>
      </w:r>
      <w:proofErr w:type="spellEnd"/>
      <w:proofErr w:type="gramEnd"/>
      <w:r w:rsidRPr="00F63939">
        <w:rPr>
          <w:rFonts w:ascii="Courier New" w:eastAsia="Courier New" w:hAnsi="Courier New" w:cs="Courier New"/>
          <w:b w:val="0"/>
          <w:bCs w:val="0"/>
          <w:smallCaps w:val="0"/>
          <w:color w:val="auto"/>
          <w:sz w:val="20"/>
          <w:szCs w:val="22"/>
        </w:rPr>
        <w:tab/>
        <w:t>Name: Doreen Doyle</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glossary</w:t>
      </w:r>
    </w:p>
    <w:p w14:paraId="142DBC9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0x6be2 RID: 0x6be2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D.Dunn</w:t>
      </w:r>
      <w:proofErr w:type="spellEnd"/>
      <w:proofErr w:type="gramEnd"/>
      <w:r w:rsidRPr="00F63939">
        <w:rPr>
          <w:rFonts w:ascii="Courier New" w:eastAsia="Courier New" w:hAnsi="Courier New" w:cs="Courier New"/>
          <w:b w:val="0"/>
          <w:bCs w:val="0"/>
          <w:smallCaps w:val="0"/>
          <w:color w:val="auto"/>
          <w:sz w:val="20"/>
          <w:szCs w:val="22"/>
        </w:rPr>
        <w:tab/>
        <w:t>Name: Daniel Dunn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pinnacle</w:t>
      </w:r>
    </w:p>
    <w:p w14:paraId="39A9789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0x816b RID: 0x816b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D.Ford</w:t>
      </w:r>
      <w:proofErr w:type="spellEnd"/>
      <w:proofErr w:type="gramEnd"/>
      <w:r w:rsidRPr="00F63939">
        <w:rPr>
          <w:rFonts w:ascii="Courier New" w:eastAsia="Courier New" w:hAnsi="Courier New" w:cs="Courier New"/>
          <w:b w:val="0"/>
          <w:bCs w:val="0"/>
          <w:smallCaps w:val="0"/>
          <w:color w:val="auto"/>
          <w:sz w:val="20"/>
          <w:szCs w:val="22"/>
        </w:rPr>
        <w:tab/>
        <w:t>Name: Dexter Ford</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snowstorm</w:t>
      </w:r>
    </w:p>
    <w:p w14:paraId="3583795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0x6be7 RID: 0x6be7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D.Gross</w:t>
      </w:r>
      <w:proofErr w:type="spellEnd"/>
      <w:proofErr w:type="gramEnd"/>
      <w:r w:rsidRPr="00F63939">
        <w:rPr>
          <w:rFonts w:ascii="Courier New" w:eastAsia="Courier New" w:hAnsi="Courier New" w:cs="Courier New"/>
          <w:b w:val="0"/>
          <w:bCs w:val="0"/>
          <w:smallCaps w:val="0"/>
          <w:color w:val="auto"/>
          <w:sz w:val="20"/>
          <w:szCs w:val="22"/>
        </w:rPr>
        <w:tab/>
        <w:t>Name: Deborah Gross</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gorse</w:t>
      </w:r>
    </w:p>
    <w:p w14:paraId="0FD1F11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0x8166 RID: 0x8166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D.Sandoval</w:t>
      </w:r>
      <w:proofErr w:type="spellEnd"/>
      <w:proofErr w:type="gramEnd"/>
      <w:r w:rsidRPr="00F63939">
        <w:rPr>
          <w:rFonts w:ascii="Courier New" w:eastAsia="Courier New" w:hAnsi="Courier New" w:cs="Courier New"/>
          <w:b w:val="0"/>
          <w:bCs w:val="0"/>
          <w:smallCaps w:val="0"/>
          <w:color w:val="auto"/>
          <w:sz w:val="20"/>
          <w:szCs w:val="22"/>
        </w:rPr>
        <w:tab/>
        <w:t>Name: Dwight Sandoval</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imposture</w:t>
      </w:r>
    </w:p>
    <w:p w14:paraId="0419EE7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0x816d RID: 0x816d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E.Blake</w:t>
      </w:r>
      <w:proofErr w:type="spellEnd"/>
      <w:proofErr w:type="gramEnd"/>
      <w:r w:rsidRPr="00F63939">
        <w:rPr>
          <w:rFonts w:ascii="Courier New" w:eastAsia="Courier New" w:hAnsi="Courier New" w:cs="Courier New"/>
          <w:b w:val="0"/>
          <w:bCs w:val="0"/>
          <w:smallCaps w:val="0"/>
          <w:color w:val="auto"/>
          <w:sz w:val="20"/>
          <w:szCs w:val="22"/>
        </w:rPr>
        <w:tab/>
        <w:t>Name: Ellen Blake</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eureka</w:t>
      </w:r>
    </w:p>
    <w:p w14:paraId="71DD5A0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0x6bd9 RID: 0x6bd9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E.Elliott</w:t>
      </w:r>
      <w:proofErr w:type="spellEnd"/>
      <w:proofErr w:type="gramEnd"/>
      <w:r w:rsidRPr="00F63939">
        <w:rPr>
          <w:rFonts w:ascii="Courier New" w:eastAsia="Courier New" w:hAnsi="Courier New" w:cs="Courier New"/>
          <w:b w:val="0"/>
          <w:bCs w:val="0"/>
          <w:smallCaps w:val="0"/>
          <w:color w:val="auto"/>
          <w:sz w:val="20"/>
          <w:szCs w:val="22"/>
        </w:rPr>
        <w:tab/>
        <w:t>Name: Elmer Elliott</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Todd</w:t>
      </w:r>
    </w:p>
    <w:p w14:paraId="53D313A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0x815f RID: 0x815f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E.Fields</w:t>
      </w:r>
      <w:proofErr w:type="spellEnd"/>
      <w:proofErr w:type="gramEnd"/>
      <w:r w:rsidRPr="00F63939">
        <w:rPr>
          <w:rFonts w:ascii="Courier New" w:eastAsia="Courier New" w:hAnsi="Courier New" w:cs="Courier New"/>
          <w:b w:val="0"/>
          <w:bCs w:val="0"/>
          <w:smallCaps w:val="0"/>
          <w:color w:val="auto"/>
          <w:sz w:val="20"/>
          <w:szCs w:val="22"/>
        </w:rPr>
        <w:tab/>
        <w:t>Name: Evan Fields</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tideland</w:t>
      </w:r>
    </w:p>
    <w:p w14:paraId="63A6FE4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0x69e5 RID: 0x69e5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E.Hoffman</w:t>
      </w:r>
      <w:proofErr w:type="spellEnd"/>
      <w:proofErr w:type="gramEnd"/>
      <w:r w:rsidRPr="00F63939">
        <w:rPr>
          <w:rFonts w:ascii="Courier New" w:eastAsia="Courier New" w:hAnsi="Courier New" w:cs="Courier New"/>
          <w:b w:val="0"/>
          <w:bCs w:val="0"/>
          <w:smallCaps w:val="0"/>
          <w:color w:val="auto"/>
          <w:sz w:val="20"/>
          <w:szCs w:val="22"/>
        </w:rPr>
        <w:tab/>
        <w:t>Name: Evelyn Hoffman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pass:oBOrWKTN7h</w:t>
      </w:r>
    </w:p>
    <w:p w14:paraId="1876FF7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0x6bd7 RID: 0x6bd7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E.Wood</w:t>
      </w:r>
      <w:proofErr w:type="spellEnd"/>
      <w:proofErr w:type="gramEnd"/>
      <w:r w:rsidRPr="00F63939">
        <w:rPr>
          <w:rFonts w:ascii="Courier New" w:eastAsia="Courier New" w:hAnsi="Courier New" w:cs="Courier New"/>
          <w:b w:val="0"/>
          <w:bCs w:val="0"/>
          <w:smallCaps w:val="0"/>
          <w:color w:val="auto"/>
          <w:sz w:val="20"/>
          <w:szCs w:val="22"/>
        </w:rPr>
        <w:tab/>
        <w:t>Name: Edwin Wood</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assiduity</w:t>
      </w:r>
    </w:p>
    <w:p w14:paraId="2832EE6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0x6bde RID: 0x6bde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F.Payne</w:t>
      </w:r>
      <w:proofErr w:type="spellEnd"/>
      <w:proofErr w:type="gramEnd"/>
      <w:r w:rsidRPr="00F63939">
        <w:rPr>
          <w:rFonts w:ascii="Courier New" w:eastAsia="Courier New" w:hAnsi="Courier New" w:cs="Courier New"/>
          <w:b w:val="0"/>
          <w:bCs w:val="0"/>
          <w:smallCaps w:val="0"/>
          <w:color w:val="auto"/>
          <w:sz w:val="20"/>
          <w:szCs w:val="22"/>
        </w:rPr>
        <w:tab/>
        <w:t>Name: Felicia Payne</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motet</w:t>
      </w:r>
    </w:p>
    <w:p w14:paraId="44F13A3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0x8169 RID: 0x8169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F.Stokes</w:t>
      </w:r>
      <w:proofErr w:type="spellEnd"/>
      <w:proofErr w:type="gramEnd"/>
      <w:r w:rsidRPr="00F63939">
        <w:rPr>
          <w:rFonts w:ascii="Courier New" w:eastAsia="Courier New" w:hAnsi="Courier New" w:cs="Courier New"/>
          <w:b w:val="0"/>
          <w:bCs w:val="0"/>
          <w:smallCaps w:val="0"/>
          <w:color w:val="auto"/>
          <w:sz w:val="20"/>
          <w:szCs w:val="22"/>
        </w:rPr>
        <w:tab/>
        <w:t>Name: Florence Stokes</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prowl</w:t>
      </w:r>
    </w:p>
    <w:p w14:paraId="7553246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0x815b RID: 0x815b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G.Adkins</w:t>
      </w:r>
      <w:proofErr w:type="spellEnd"/>
      <w:proofErr w:type="gramEnd"/>
      <w:r w:rsidRPr="00F63939">
        <w:rPr>
          <w:rFonts w:ascii="Courier New" w:eastAsia="Courier New" w:hAnsi="Courier New" w:cs="Courier New"/>
          <w:b w:val="0"/>
          <w:bCs w:val="0"/>
          <w:smallCaps w:val="0"/>
          <w:color w:val="auto"/>
          <w:sz w:val="20"/>
          <w:szCs w:val="22"/>
        </w:rPr>
        <w:tab/>
        <w:t>Name: Guadalupe Adkins</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poi</w:t>
      </w:r>
    </w:p>
    <w:p w14:paraId="11A9384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 xml:space="preserve">index: 0x8162 RID: 0x8162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G.Francis</w:t>
      </w:r>
      <w:proofErr w:type="spellEnd"/>
      <w:proofErr w:type="gramEnd"/>
      <w:r w:rsidRPr="00F63939">
        <w:rPr>
          <w:rFonts w:ascii="Courier New" w:eastAsia="Courier New" w:hAnsi="Courier New" w:cs="Courier New"/>
          <w:b w:val="0"/>
          <w:bCs w:val="0"/>
          <w:smallCaps w:val="0"/>
          <w:color w:val="auto"/>
          <w:sz w:val="20"/>
          <w:szCs w:val="22"/>
        </w:rPr>
        <w:tab/>
        <w:t>Name: Gretchen Francis</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thirty</w:t>
      </w:r>
    </w:p>
    <w:p w14:paraId="23E0A4C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0x6beb RID: 0x6beb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G.Lambert</w:t>
      </w:r>
      <w:proofErr w:type="spellEnd"/>
      <w:proofErr w:type="gramEnd"/>
      <w:r w:rsidRPr="00F63939">
        <w:rPr>
          <w:rFonts w:ascii="Courier New" w:eastAsia="Courier New" w:hAnsi="Courier New" w:cs="Courier New"/>
          <w:b w:val="0"/>
          <w:bCs w:val="0"/>
          <w:smallCaps w:val="0"/>
          <w:color w:val="auto"/>
          <w:sz w:val="20"/>
          <w:szCs w:val="22"/>
        </w:rPr>
        <w:tab/>
        <w:t>Name: Gilberto Lambert</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AAAS</w:t>
      </w:r>
    </w:p>
    <w:p w14:paraId="7C1E4DD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0x6bed RID: 0x6bed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G.Turner</w:t>
      </w:r>
      <w:proofErr w:type="spellEnd"/>
      <w:proofErr w:type="gramEnd"/>
      <w:r w:rsidRPr="00F63939">
        <w:rPr>
          <w:rFonts w:ascii="Courier New" w:eastAsia="Courier New" w:hAnsi="Courier New" w:cs="Courier New"/>
          <w:b w:val="0"/>
          <w:bCs w:val="0"/>
          <w:smallCaps w:val="0"/>
          <w:color w:val="auto"/>
          <w:sz w:val="20"/>
          <w:szCs w:val="22"/>
        </w:rPr>
        <w:tab/>
        <w:t>Name: Glen Turner</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Friday</w:t>
      </w:r>
    </w:p>
    <w:p w14:paraId="319D325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0x1f5 RID: 0x1f5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0x00000215 Account: Guest</w:t>
      </w:r>
      <w:r w:rsidRPr="00F63939">
        <w:rPr>
          <w:rFonts w:ascii="Courier New" w:eastAsia="Courier New" w:hAnsi="Courier New" w:cs="Courier New"/>
          <w:b w:val="0"/>
          <w:bCs w:val="0"/>
          <w:smallCaps w:val="0"/>
          <w:color w:val="auto"/>
          <w:sz w:val="20"/>
          <w:szCs w:val="22"/>
        </w:rPr>
        <w:tab/>
        <w:t>Name: (null)</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Built-in account for guest access to the computer/domain</w:t>
      </w:r>
    </w:p>
    <w:p w14:paraId="76A1B3A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0x6bdd RID: 0x6bdd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H.Alexander</w:t>
      </w:r>
      <w:proofErr w:type="spellEnd"/>
      <w:proofErr w:type="gramEnd"/>
      <w:r w:rsidRPr="00F63939">
        <w:rPr>
          <w:rFonts w:ascii="Courier New" w:eastAsia="Courier New" w:hAnsi="Courier New" w:cs="Courier New"/>
          <w:b w:val="0"/>
          <w:bCs w:val="0"/>
          <w:smallCaps w:val="0"/>
          <w:color w:val="auto"/>
          <w:sz w:val="20"/>
          <w:szCs w:val="22"/>
        </w:rPr>
        <w:tab/>
        <w:t>Name: Harvey Alexander</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auxiliary</w:t>
      </w:r>
    </w:p>
    <w:p w14:paraId="3475413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0x814e RID: 0x814e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H.Graham</w:t>
      </w:r>
      <w:proofErr w:type="spellEnd"/>
      <w:proofErr w:type="gramEnd"/>
      <w:r w:rsidRPr="00F63939">
        <w:rPr>
          <w:rFonts w:ascii="Courier New" w:eastAsia="Courier New" w:hAnsi="Courier New" w:cs="Courier New"/>
          <w:b w:val="0"/>
          <w:bCs w:val="0"/>
          <w:smallCaps w:val="0"/>
          <w:color w:val="auto"/>
          <w:sz w:val="20"/>
          <w:szCs w:val="22"/>
        </w:rPr>
        <w:tab/>
        <w:t>Name: Hannah Graham</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Landis</w:t>
      </w:r>
    </w:p>
    <w:p w14:paraId="1154B6E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0x8157 RID: 0x8157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H.Scott</w:t>
      </w:r>
      <w:proofErr w:type="spellEnd"/>
      <w:proofErr w:type="gramEnd"/>
      <w:r w:rsidRPr="00F63939">
        <w:rPr>
          <w:rFonts w:ascii="Courier New" w:eastAsia="Courier New" w:hAnsi="Courier New" w:cs="Courier New"/>
          <w:b w:val="0"/>
          <w:bCs w:val="0"/>
          <w:smallCaps w:val="0"/>
          <w:color w:val="auto"/>
          <w:sz w:val="20"/>
          <w:szCs w:val="22"/>
        </w:rPr>
        <w:tab/>
        <w:t>Name: Hope Scott</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serviceberry</w:t>
      </w:r>
    </w:p>
    <w:p w14:paraId="79F8708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0x817c RID: 0x817c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0x00000010 Account: hacker</w:t>
      </w:r>
      <w:r w:rsidRPr="00F63939">
        <w:rPr>
          <w:rFonts w:ascii="Courier New" w:eastAsia="Courier New" w:hAnsi="Courier New" w:cs="Courier New"/>
          <w:b w:val="0"/>
          <w:bCs w:val="0"/>
          <w:smallCaps w:val="0"/>
          <w:color w:val="auto"/>
          <w:sz w:val="20"/>
          <w:szCs w:val="22"/>
        </w:rPr>
        <w:tab/>
        <w:t>Name: (null)</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(null)</w:t>
      </w:r>
    </w:p>
    <w:p w14:paraId="4B031F3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0x6bd2 RID: 0x6bd2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J.Ballard</w:t>
      </w:r>
      <w:proofErr w:type="spellEnd"/>
      <w:proofErr w:type="gramEnd"/>
      <w:r w:rsidRPr="00F63939">
        <w:rPr>
          <w:rFonts w:ascii="Courier New" w:eastAsia="Courier New" w:hAnsi="Courier New" w:cs="Courier New"/>
          <w:b w:val="0"/>
          <w:bCs w:val="0"/>
          <w:smallCaps w:val="0"/>
          <w:color w:val="auto"/>
          <w:sz w:val="20"/>
          <w:szCs w:val="22"/>
        </w:rPr>
        <w:tab/>
        <w:t>Name: Johnnie Ballard</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gassy</w:t>
      </w:r>
    </w:p>
    <w:p w14:paraId="51D0CE1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0x816c RID: 0x816c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J.Farmer</w:t>
      </w:r>
      <w:proofErr w:type="spellEnd"/>
      <w:proofErr w:type="gramEnd"/>
      <w:r w:rsidRPr="00F63939">
        <w:rPr>
          <w:rFonts w:ascii="Courier New" w:eastAsia="Courier New" w:hAnsi="Courier New" w:cs="Courier New"/>
          <w:b w:val="0"/>
          <w:bCs w:val="0"/>
          <w:smallCaps w:val="0"/>
          <w:color w:val="auto"/>
          <w:sz w:val="20"/>
          <w:szCs w:val="22"/>
        </w:rPr>
        <w:tab/>
        <w:t>Name: Jacob Farmer</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jury</w:t>
      </w:r>
    </w:p>
    <w:p w14:paraId="527FAED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0x816a RID: 0x816a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J.Gonzales</w:t>
      </w:r>
      <w:proofErr w:type="spellEnd"/>
      <w:proofErr w:type="gramEnd"/>
      <w:r w:rsidRPr="00F63939">
        <w:rPr>
          <w:rFonts w:ascii="Courier New" w:eastAsia="Courier New" w:hAnsi="Courier New" w:cs="Courier New"/>
          <w:b w:val="0"/>
          <w:bCs w:val="0"/>
          <w:smallCaps w:val="0"/>
          <w:color w:val="auto"/>
          <w:sz w:val="20"/>
          <w:szCs w:val="22"/>
        </w:rPr>
        <w:tab/>
        <w:t>Name: Jessie Gonzales</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xml:space="preserve">: </w:t>
      </w:r>
      <w:proofErr w:type="spellStart"/>
      <w:r w:rsidRPr="00F63939">
        <w:rPr>
          <w:rFonts w:ascii="Courier New" w:eastAsia="Courier New" w:hAnsi="Courier New" w:cs="Courier New"/>
          <w:b w:val="0"/>
          <w:bCs w:val="0"/>
          <w:smallCaps w:val="0"/>
          <w:color w:val="auto"/>
          <w:sz w:val="20"/>
          <w:szCs w:val="22"/>
        </w:rPr>
        <w:t>angelies</w:t>
      </w:r>
      <w:proofErr w:type="spellEnd"/>
    </w:p>
    <w:p w14:paraId="0763171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0x69e8 RID: 0x69e8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J.Kelly</w:t>
      </w:r>
      <w:proofErr w:type="spellEnd"/>
      <w:proofErr w:type="gramEnd"/>
      <w:r w:rsidRPr="00F63939">
        <w:rPr>
          <w:rFonts w:ascii="Courier New" w:eastAsia="Courier New" w:hAnsi="Courier New" w:cs="Courier New"/>
          <w:b w:val="0"/>
          <w:bCs w:val="0"/>
          <w:smallCaps w:val="0"/>
          <w:color w:val="auto"/>
          <w:sz w:val="20"/>
          <w:szCs w:val="22"/>
        </w:rPr>
        <w:tab/>
        <w:t>Name: Jane Kelly</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teetotal</w:t>
      </w:r>
    </w:p>
    <w:p w14:paraId="7F79B4E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0x69e1 RID: 0x69e1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J.Mccormick</w:t>
      </w:r>
      <w:proofErr w:type="spellEnd"/>
      <w:proofErr w:type="gramEnd"/>
      <w:r w:rsidRPr="00F63939">
        <w:rPr>
          <w:rFonts w:ascii="Courier New" w:eastAsia="Courier New" w:hAnsi="Courier New" w:cs="Courier New"/>
          <w:b w:val="0"/>
          <w:bCs w:val="0"/>
          <w:smallCaps w:val="0"/>
          <w:color w:val="auto"/>
          <w:sz w:val="20"/>
          <w:szCs w:val="22"/>
        </w:rPr>
        <w:tab/>
        <w:t xml:space="preserve">Name: Jody </w:t>
      </w:r>
      <w:proofErr w:type="spellStart"/>
      <w:r w:rsidRPr="00F63939">
        <w:rPr>
          <w:rFonts w:ascii="Courier New" w:eastAsia="Courier New" w:hAnsi="Courier New" w:cs="Courier New"/>
          <w:b w:val="0"/>
          <w:bCs w:val="0"/>
          <w:smallCaps w:val="0"/>
          <w:color w:val="auto"/>
          <w:sz w:val="20"/>
          <w:szCs w:val="22"/>
        </w:rPr>
        <w:t>Mccormick</w:t>
      </w:r>
      <w:proofErr w:type="spellEnd"/>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electorate</w:t>
      </w:r>
    </w:p>
    <w:p w14:paraId="7B1E032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0x814f RID: 0x814f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J.Norton</w:t>
      </w:r>
      <w:proofErr w:type="spellEnd"/>
      <w:proofErr w:type="gramEnd"/>
      <w:r w:rsidRPr="00F63939">
        <w:rPr>
          <w:rFonts w:ascii="Courier New" w:eastAsia="Courier New" w:hAnsi="Courier New" w:cs="Courier New"/>
          <w:b w:val="0"/>
          <w:bCs w:val="0"/>
          <w:smallCaps w:val="0"/>
          <w:color w:val="auto"/>
          <w:sz w:val="20"/>
          <w:szCs w:val="22"/>
        </w:rPr>
        <w:tab/>
        <w:t>Name: Jessica Norton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way</w:t>
      </w:r>
    </w:p>
    <w:p w14:paraId="496C6F3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0x6be1 RID: 0x6be1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J.Patton</w:t>
      </w:r>
      <w:proofErr w:type="spellEnd"/>
      <w:proofErr w:type="gramEnd"/>
      <w:r w:rsidRPr="00F63939">
        <w:rPr>
          <w:rFonts w:ascii="Courier New" w:eastAsia="Courier New" w:hAnsi="Courier New" w:cs="Courier New"/>
          <w:b w:val="0"/>
          <w:bCs w:val="0"/>
          <w:smallCaps w:val="0"/>
          <w:color w:val="auto"/>
          <w:sz w:val="20"/>
          <w:szCs w:val="22"/>
        </w:rPr>
        <w:tab/>
        <w:t>Name: James Patton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papa</w:t>
      </w:r>
    </w:p>
    <w:p w14:paraId="5FF2C4A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 xml:space="preserve">index: 0x6bf1 RID: 0x6bf1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J.Poole</w:t>
      </w:r>
      <w:proofErr w:type="spellEnd"/>
      <w:proofErr w:type="gramEnd"/>
      <w:r w:rsidRPr="00F63939">
        <w:rPr>
          <w:rFonts w:ascii="Courier New" w:eastAsia="Courier New" w:hAnsi="Courier New" w:cs="Courier New"/>
          <w:b w:val="0"/>
          <w:bCs w:val="0"/>
          <w:smallCaps w:val="0"/>
          <w:color w:val="auto"/>
          <w:sz w:val="20"/>
          <w:szCs w:val="22"/>
        </w:rPr>
        <w:tab/>
        <w:t>Name: Javier Poole</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syllogistic</w:t>
      </w:r>
    </w:p>
    <w:p w14:paraId="7F6E2AC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0x8173 RID: 0x8173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J.Rhodes</w:t>
      </w:r>
      <w:proofErr w:type="spellEnd"/>
      <w:proofErr w:type="gramEnd"/>
      <w:r w:rsidRPr="00F63939">
        <w:rPr>
          <w:rFonts w:ascii="Courier New" w:eastAsia="Courier New" w:hAnsi="Courier New" w:cs="Courier New"/>
          <w:b w:val="0"/>
          <w:bCs w:val="0"/>
          <w:smallCaps w:val="0"/>
          <w:color w:val="auto"/>
          <w:sz w:val="20"/>
          <w:szCs w:val="22"/>
        </w:rPr>
        <w:tab/>
        <w:t>Name: Julie Rhodes</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corruption</w:t>
      </w:r>
    </w:p>
    <w:p w14:paraId="406D044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0x8158 RID: 0x8158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J.Stevenson</w:t>
      </w:r>
      <w:proofErr w:type="spellEnd"/>
      <w:proofErr w:type="gramEnd"/>
      <w:r w:rsidRPr="00F63939">
        <w:rPr>
          <w:rFonts w:ascii="Courier New" w:eastAsia="Courier New" w:hAnsi="Courier New" w:cs="Courier New"/>
          <w:b w:val="0"/>
          <w:bCs w:val="0"/>
          <w:smallCaps w:val="0"/>
          <w:color w:val="auto"/>
          <w:sz w:val="20"/>
          <w:szCs w:val="22"/>
        </w:rPr>
        <w:tab/>
        <w:t>Name: Jody Stevenson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Feeney</w:t>
      </w:r>
    </w:p>
    <w:p w14:paraId="3149800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0x69dd RID: 0x69dd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J.Tate</w:t>
      </w:r>
      <w:proofErr w:type="spellEnd"/>
      <w:proofErr w:type="gramEnd"/>
      <w:r w:rsidRPr="00F63939">
        <w:rPr>
          <w:rFonts w:ascii="Courier New" w:eastAsia="Courier New" w:hAnsi="Courier New" w:cs="Courier New"/>
          <w:b w:val="0"/>
          <w:bCs w:val="0"/>
          <w:smallCaps w:val="0"/>
          <w:color w:val="auto"/>
          <w:sz w:val="20"/>
          <w:szCs w:val="22"/>
        </w:rPr>
        <w:tab/>
        <w:t>Name: Juanita Tate</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pastoral</w:t>
      </w:r>
    </w:p>
    <w:p w14:paraId="6BC1E99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0x8161 RID: 0x8161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J.Wagner</w:t>
      </w:r>
      <w:proofErr w:type="spellEnd"/>
      <w:proofErr w:type="gramEnd"/>
      <w:r w:rsidRPr="00F63939">
        <w:rPr>
          <w:rFonts w:ascii="Courier New" w:eastAsia="Courier New" w:hAnsi="Courier New" w:cs="Courier New"/>
          <w:b w:val="0"/>
          <w:bCs w:val="0"/>
          <w:smallCaps w:val="0"/>
          <w:color w:val="auto"/>
          <w:sz w:val="20"/>
          <w:szCs w:val="22"/>
        </w:rPr>
        <w:tab/>
        <w:t>Name: Jake Wagner</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rightward</w:t>
      </w:r>
    </w:p>
    <w:p w14:paraId="092ACCD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0x8171 RID: 0x8171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J.Wilkerson</w:t>
      </w:r>
      <w:proofErr w:type="spellEnd"/>
      <w:proofErr w:type="gramEnd"/>
      <w:r w:rsidRPr="00F63939">
        <w:rPr>
          <w:rFonts w:ascii="Courier New" w:eastAsia="Courier New" w:hAnsi="Courier New" w:cs="Courier New"/>
          <w:b w:val="0"/>
          <w:bCs w:val="0"/>
          <w:smallCaps w:val="0"/>
          <w:color w:val="auto"/>
          <w:sz w:val="20"/>
          <w:szCs w:val="22"/>
        </w:rPr>
        <w:tab/>
        <w:t>Name: Jennifer Wilkerson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pwd:MtiJW92hYspZ61fAmK</w:t>
      </w:r>
    </w:p>
    <w:p w14:paraId="4A00907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0x8175 RID: 0x8175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K.Castillo</w:t>
      </w:r>
      <w:proofErr w:type="spellEnd"/>
      <w:proofErr w:type="gramEnd"/>
      <w:r w:rsidRPr="00F63939">
        <w:rPr>
          <w:rFonts w:ascii="Courier New" w:eastAsia="Courier New" w:hAnsi="Courier New" w:cs="Courier New"/>
          <w:b w:val="0"/>
          <w:bCs w:val="0"/>
          <w:smallCaps w:val="0"/>
          <w:color w:val="auto"/>
          <w:sz w:val="20"/>
          <w:szCs w:val="22"/>
        </w:rPr>
        <w:tab/>
        <w:t>Name: Krista Castillo</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squint</w:t>
      </w:r>
    </w:p>
    <w:p w14:paraId="12B23E6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0x817b RID: 0x817b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K.Cohen</w:t>
      </w:r>
      <w:proofErr w:type="spellEnd"/>
      <w:proofErr w:type="gramEnd"/>
      <w:r w:rsidRPr="00F63939">
        <w:rPr>
          <w:rFonts w:ascii="Courier New" w:eastAsia="Courier New" w:hAnsi="Courier New" w:cs="Courier New"/>
          <w:b w:val="0"/>
          <w:bCs w:val="0"/>
          <w:smallCaps w:val="0"/>
          <w:color w:val="auto"/>
          <w:sz w:val="20"/>
          <w:szCs w:val="22"/>
        </w:rPr>
        <w:tab/>
        <w:t>Name: Kristen Cohen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euphemist</w:t>
      </w:r>
    </w:p>
    <w:p w14:paraId="5B11D3B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0x815e RID: 0x815e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K.Mcgee</w:t>
      </w:r>
      <w:proofErr w:type="spellEnd"/>
      <w:proofErr w:type="gramEnd"/>
      <w:r w:rsidRPr="00F63939">
        <w:rPr>
          <w:rFonts w:ascii="Courier New" w:eastAsia="Courier New" w:hAnsi="Courier New" w:cs="Courier New"/>
          <w:b w:val="0"/>
          <w:bCs w:val="0"/>
          <w:smallCaps w:val="0"/>
          <w:color w:val="auto"/>
          <w:sz w:val="20"/>
          <w:szCs w:val="22"/>
        </w:rPr>
        <w:tab/>
        <w:t xml:space="preserve">Name: Kimberly </w:t>
      </w:r>
      <w:proofErr w:type="spellStart"/>
      <w:r w:rsidRPr="00F63939">
        <w:rPr>
          <w:rFonts w:ascii="Courier New" w:eastAsia="Courier New" w:hAnsi="Courier New" w:cs="Courier New"/>
          <w:b w:val="0"/>
          <w:bCs w:val="0"/>
          <w:smallCaps w:val="0"/>
          <w:color w:val="auto"/>
          <w:sz w:val="20"/>
          <w:szCs w:val="22"/>
        </w:rPr>
        <w:t>Mcgee</w:t>
      </w:r>
      <w:proofErr w:type="spellEnd"/>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Rousseau</w:t>
      </w:r>
    </w:p>
    <w:p w14:paraId="55F3A71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0x69e3 RID: 0x69e3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0x00010210 Account: </w:t>
      </w:r>
      <w:proofErr w:type="spellStart"/>
      <w:proofErr w:type="gramStart"/>
      <w:r w:rsidRPr="00F63939">
        <w:rPr>
          <w:rFonts w:ascii="Courier New" w:eastAsia="Courier New" w:hAnsi="Courier New" w:cs="Courier New"/>
          <w:b w:val="0"/>
          <w:bCs w:val="0"/>
          <w:smallCaps w:val="0"/>
          <w:color w:val="auto"/>
          <w:sz w:val="20"/>
          <w:szCs w:val="22"/>
        </w:rPr>
        <w:t>K.Patrick</w:t>
      </w:r>
      <w:proofErr w:type="spellEnd"/>
      <w:proofErr w:type="gramEnd"/>
      <w:r w:rsidRPr="00F63939">
        <w:rPr>
          <w:rFonts w:ascii="Courier New" w:eastAsia="Courier New" w:hAnsi="Courier New" w:cs="Courier New"/>
          <w:b w:val="0"/>
          <w:bCs w:val="0"/>
          <w:smallCaps w:val="0"/>
          <w:color w:val="auto"/>
          <w:sz w:val="20"/>
          <w:szCs w:val="22"/>
        </w:rPr>
        <w:tab/>
        <w:t>Name: Kelvin Patrick</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methionine</w:t>
      </w:r>
    </w:p>
    <w:p w14:paraId="7F5ECDA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0x816f RID: 0x816f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K.Russell</w:t>
      </w:r>
      <w:proofErr w:type="spellEnd"/>
      <w:proofErr w:type="gramEnd"/>
      <w:r w:rsidRPr="00F63939">
        <w:rPr>
          <w:rFonts w:ascii="Courier New" w:eastAsia="Courier New" w:hAnsi="Courier New" w:cs="Courier New"/>
          <w:b w:val="0"/>
          <w:bCs w:val="0"/>
          <w:smallCaps w:val="0"/>
          <w:color w:val="auto"/>
          <w:sz w:val="20"/>
          <w:szCs w:val="22"/>
        </w:rPr>
        <w:tab/>
        <w:t>Name: Kristopher Russell</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flogging</w:t>
      </w:r>
    </w:p>
    <w:p w14:paraId="7303D8B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0x1f6 RID: 0x1f6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0x00000011 Account: </w:t>
      </w:r>
      <w:proofErr w:type="spellStart"/>
      <w:r w:rsidRPr="00F63939">
        <w:rPr>
          <w:rFonts w:ascii="Courier New" w:eastAsia="Courier New" w:hAnsi="Courier New" w:cs="Courier New"/>
          <w:b w:val="0"/>
          <w:bCs w:val="0"/>
          <w:smallCaps w:val="0"/>
          <w:color w:val="auto"/>
          <w:sz w:val="20"/>
          <w:szCs w:val="22"/>
        </w:rPr>
        <w:t>krbtgt</w:t>
      </w:r>
      <w:proofErr w:type="spellEnd"/>
      <w:r w:rsidRPr="00F63939">
        <w:rPr>
          <w:rFonts w:ascii="Courier New" w:eastAsia="Courier New" w:hAnsi="Courier New" w:cs="Courier New"/>
          <w:b w:val="0"/>
          <w:bCs w:val="0"/>
          <w:smallCaps w:val="0"/>
          <w:color w:val="auto"/>
          <w:sz w:val="20"/>
          <w:szCs w:val="22"/>
        </w:rPr>
        <w:tab/>
        <w:t>Name: (null)</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xml:space="preserve">: Key Distribution </w:t>
      </w:r>
      <w:proofErr w:type="spellStart"/>
      <w:r w:rsidRPr="00F63939">
        <w:rPr>
          <w:rFonts w:ascii="Courier New" w:eastAsia="Courier New" w:hAnsi="Courier New" w:cs="Courier New"/>
          <w:b w:val="0"/>
          <w:bCs w:val="0"/>
          <w:smallCaps w:val="0"/>
          <w:color w:val="auto"/>
          <w:sz w:val="20"/>
          <w:szCs w:val="22"/>
        </w:rPr>
        <w:t>Center</w:t>
      </w:r>
      <w:proofErr w:type="spellEnd"/>
      <w:r w:rsidRPr="00F63939">
        <w:rPr>
          <w:rFonts w:ascii="Courier New" w:eastAsia="Courier New" w:hAnsi="Courier New" w:cs="Courier New"/>
          <w:b w:val="0"/>
          <w:bCs w:val="0"/>
          <w:smallCaps w:val="0"/>
          <w:color w:val="auto"/>
          <w:sz w:val="20"/>
          <w:szCs w:val="22"/>
        </w:rPr>
        <w:t xml:space="preserve"> Service Account</w:t>
      </w:r>
    </w:p>
    <w:p w14:paraId="759D603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0x6bee RID: 0x6bee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L.Campbell</w:t>
      </w:r>
      <w:proofErr w:type="spellEnd"/>
      <w:proofErr w:type="gramEnd"/>
      <w:r w:rsidRPr="00F63939">
        <w:rPr>
          <w:rFonts w:ascii="Courier New" w:eastAsia="Courier New" w:hAnsi="Courier New" w:cs="Courier New"/>
          <w:b w:val="0"/>
          <w:bCs w:val="0"/>
          <w:smallCaps w:val="0"/>
          <w:color w:val="auto"/>
          <w:sz w:val="20"/>
          <w:szCs w:val="22"/>
        </w:rPr>
        <w:tab/>
        <w:t>Name: Leland Campbell</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resistant</w:t>
      </w:r>
    </w:p>
    <w:p w14:paraId="3180C3F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0x8164 RID: 0x8164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L.Mcguire</w:t>
      </w:r>
      <w:proofErr w:type="spellEnd"/>
      <w:proofErr w:type="gramEnd"/>
      <w:r w:rsidRPr="00F63939">
        <w:rPr>
          <w:rFonts w:ascii="Courier New" w:eastAsia="Courier New" w:hAnsi="Courier New" w:cs="Courier New"/>
          <w:b w:val="0"/>
          <w:bCs w:val="0"/>
          <w:smallCaps w:val="0"/>
          <w:color w:val="auto"/>
          <w:sz w:val="20"/>
          <w:szCs w:val="22"/>
        </w:rPr>
        <w:tab/>
        <w:t xml:space="preserve">Name: Lonnie </w:t>
      </w:r>
      <w:proofErr w:type="spellStart"/>
      <w:r w:rsidRPr="00F63939">
        <w:rPr>
          <w:rFonts w:ascii="Courier New" w:eastAsia="Courier New" w:hAnsi="Courier New" w:cs="Courier New"/>
          <w:b w:val="0"/>
          <w:bCs w:val="0"/>
          <w:smallCaps w:val="0"/>
          <w:color w:val="auto"/>
          <w:sz w:val="20"/>
          <w:szCs w:val="22"/>
        </w:rPr>
        <w:t>Mcguire</w:t>
      </w:r>
      <w:proofErr w:type="spellEnd"/>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just</w:t>
      </w:r>
    </w:p>
    <w:p w14:paraId="33EADE8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0x8178 RID: 0x8178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L.Nguyen</w:t>
      </w:r>
      <w:proofErr w:type="spellEnd"/>
      <w:proofErr w:type="gramEnd"/>
      <w:r w:rsidRPr="00F63939">
        <w:rPr>
          <w:rFonts w:ascii="Courier New" w:eastAsia="Courier New" w:hAnsi="Courier New" w:cs="Courier New"/>
          <w:b w:val="0"/>
          <w:bCs w:val="0"/>
          <w:smallCaps w:val="0"/>
          <w:color w:val="auto"/>
          <w:sz w:val="20"/>
          <w:szCs w:val="22"/>
        </w:rPr>
        <w:tab/>
        <w:t>Name: Lamar Nguyen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tongue</w:t>
      </w:r>
    </w:p>
    <w:p w14:paraId="5467CE4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 xml:space="preserve">index: 0x6bea RID: 0x6bea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L.Sharp</w:t>
      </w:r>
      <w:proofErr w:type="spellEnd"/>
      <w:proofErr w:type="gramEnd"/>
      <w:r w:rsidRPr="00F63939">
        <w:rPr>
          <w:rFonts w:ascii="Courier New" w:eastAsia="Courier New" w:hAnsi="Courier New" w:cs="Courier New"/>
          <w:b w:val="0"/>
          <w:bCs w:val="0"/>
          <w:smallCaps w:val="0"/>
          <w:color w:val="auto"/>
          <w:sz w:val="20"/>
          <w:szCs w:val="22"/>
        </w:rPr>
        <w:tab/>
        <w:t>Name: Lucia Sharp</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Edgerton</w:t>
      </w:r>
    </w:p>
    <w:p w14:paraId="2D61C04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0x6bdf RID: 0x6bdf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L.Vasquez</w:t>
      </w:r>
      <w:proofErr w:type="spellEnd"/>
      <w:proofErr w:type="gramEnd"/>
      <w:r w:rsidRPr="00F63939">
        <w:rPr>
          <w:rFonts w:ascii="Courier New" w:eastAsia="Courier New" w:hAnsi="Courier New" w:cs="Courier New"/>
          <w:b w:val="0"/>
          <w:bCs w:val="0"/>
          <w:smallCaps w:val="0"/>
          <w:color w:val="auto"/>
          <w:sz w:val="20"/>
          <w:szCs w:val="22"/>
        </w:rPr>
        <w:tab/>
        <w:t>Name: Leticia Vasquez</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xml:space="preserve">: </w:t>
      </w:r>
      <w:proofErr w:type="spellStart"/>
      <w:r w:rsidRPr="00F63939">
        <w:rPr>
          <w:rFonts w:ascii="Courier New" w:eastAsia="Courier New" w:hAnsi="Courier New" w:cs="Courier New"/>
          <w:b w:val="0"/>
          <w:bCs w:val="0"/>
          <w:smallCaps w:val="0"/>
          <w:color w:val="auto"/>
          <w:sz w:val="20"/>
          <w:szCs w:val="22"/>
        </w:rPr>
        <w:t>Caviness</w:t>
      </w:r>
      <w:proofErr w:type="spellEnd"/>
    </w:p>
    <w:p w14:paraId="1A1A440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0x8168 RID: 0x8168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M.Boyd</w:t>
      </w:r>
      <w:proofErr w:type="spellEnd"/>
      <w:proofErr w:type="gramEnd"/>
      <w:r w:rsidRPr="00F63939">
        <w:rPr>
          <w:rFonts w:ascii="Courier New" w:eastAsia="Courier New" w:hAnsi="Courier New" w:cs="Courier New"/>
          <w:b w:val="0"/>
          <w:bCs w:val="0"/>
          <w:smallCaps w:val="0"/>
          <w:color w:val="auto"/>
          <w:sz w:val="20"/>
          <w:szCs w:val="22"/>
        </w:rPr>
        <w:tab/>
        <w:t>Name: Mattie Boyd</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vacant</w:t>
      </w:r>
    </w:p>
    <w:p w14:paraId="7CAF968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0x69df RID: 0x69df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M.Bradley</w:t>
      </w:r>
      <w:proofErr w:type="spellEnd"/>
      <w:proofErr w:type="gramEnd"/>
      <w:r w:rsidRPr="00F63939">
        <w:rPr>
          <w:rFonts w:ascii="Courier New" w:eastAsia="Courier New" w:hAnsi="Courier New" w:cs="Courier New"/>
          <w:b w:val="0"/>
          <w:bCs w:val="0"/>
          <w:smallCaps w:val="0"/>
          <w:color w:val="auto"/>
          <w:sz w:val="20"/>
          <w:szCs w:val="22"/>
        </w:rPr>
        <w:tab/>
        <w:t>Name: Manuel Bradley</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Ehrlich</w:t>
      </w:r>
    </w:p>
    <w:p w14:paraId="772EB3C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0x6be5 RID: 0x6be5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M.Carson</w:t>
      </w:r>
      <w:proofErr w:type="spellEnd"/>
      <w:proofErr w:type="gramEnd"/>
      <w:r w:rsidRPr="00F63939">
        <w:rPr>
          <w:rFonts w:ascii="Courier New" w:eastAsia="Courier New" w:hAnsi="Courier New" w:cs="Courier New"/>
          <w:b w:val="0"/>
          <w:bCs w:val="0"/>
          <w:smallCaps w:val="0"/>
          <w:color w:val="auto"/>
          <w:sz w:val="20"/>
          <w:szCs w:val="22"/>
        </w:rPr>
        <w:tab/>
        <w:t>Name: Miriam Carson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vestibule</w:t>
      </w:r>
    </w:p>
    <w:p w14:paraId="55B3A12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0x8154 RID: 0x8154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M.Davidson</w:t>
      </w:r>
      <w:proofErr w:type="spellEnd"/>
      <w:proofErr w:type="gramEnd"/>
      <w:r w:rsidRPr="00F63939">
        <w:rPr>
          <w:rFonts w:ascii="Courier New" w:eastAsia="Courier New" w:hAnsi="Courier New" w:cs="Courier New"/>
          <w:b w:val="0"/>
          <w:bCs w:val="0"/>
          <w:smallCaps w:val="0"/>
          <w:color w:val="auto"/>
          <w:sz w:val="20"/>
          <w:szCs w:val="22"/>
        </w:rPr>
        <w:tab/>
        <w:t>Name: Mercedes Davidson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Replication Account</w:t>
      </w:r>
    </w:p>
    <w:p w14:paraId="673A102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0x69e0 RID: 0x69e0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M.Day</w:t>
      </w:r>
      <w:proofErr w:type="spellEnd"/>
      <w:proofErr w:type="gramEnd"/>
      <w:r w:rsidRPr="00F63939">
        <w:rPr>
          <w:rFonts w:ascii="Courier New" w:eastAsia="Courier New" w:hAnsi="Courier New" w:cs="Courier New"/>
          <w:b w:val="0"/>
          <w:bCs w:val="0"/>
          <w:smallCaps w:val="0"/>
          <w:color w:val="auto"/>
          <w:sz w:val="20"/>
          <w:szCs w:val="22"/>
        </w:rPr>
        <w:tab/>
        <w:t>Name: Miguel Day</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cereal</w:t>
      </w:r>
    </w:p>
    <w:p w14:paraId="3989E6A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0x6be0 RID: 0x6be0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M.Harrington</w:t>
      </w:r>
      <w:proofErr w:type="spellEnd"/>
      <w:proofErr w:type="gramEnd"/>
      <w:r w:rsidRPr="00F63939">
        <w:rPr>
          <w:rFonts w:ascii="Courier New" w:eastAsia="Courier New" w:hAnsi="Courier New" w:cs="Courier New"/>
          <w:b w:val="0"/>
          <w:bCs w:val="0"/>
          <w:smallCaps w:val="0"/>
          <w:color w:val="auto"/>
          <w:sz w:val="20"/>
          <w:szCs w:val="22"/>
        </w:rPr>
        <w:tab/>
        <w:t>Name: Maria Harrington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stiletto</w:t>
      </w:r>
    </w:p>
    <w:p w14:paraId="7A63847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0x69de RID: 0x69de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M.Johnston</w:t>
      </w:r>
      <w:proofErr w:type="spellEnd"/>
      <w:proofErr w:type="gramEnd"/>
      <w:r w:rsidRPr="00F63939">
        <w:rPr>
          <w:rFonts w:ascii="Courier New" w:eastAsia="Courier New" w:hAnsi="Courier New" w:cs="Courier New"/>
          <w:b w:val="0"/>
          <w:bCs w:val="0"/>
          <w:smallCaps w:val="0"/>
          <w:color w:val="auto"/>
          <w:sz w:val="20"/>
          <w:szCs w:val="22"/>
        </w:rPr>
        <w:tab/>
        <w:t>Name: Melinda Johnston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casino</w:t>
      </w:r>
    </w:p>
    <w:p w14:paraId="56DEA31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0x6be4 RID: 0x6be4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M.Jordan</w:t>
      </w:r>
      <w:proofErr w:type="spellEnd"/>
      <w:proofErr w:type="gramEnd"/>
      <w:r w:rsidRPr="00F63939">
        <w:rPr>
          <w:rFonts w:ascii="Courier New" w:eastAsia="Courier New" w:hAnsi="Courier New" w:cs="Courier New"/>
          <w:b w:val="0"/>
          <w:bCs w:val="0"/>
          <w:smallCaps w:val="0"/>
          <w:color w:val="auto"/>
          <w:sz w:val="20"/>
          <w:szCs w:val="22"/>
        </w:rPr>
        <w:tab/>
        <w:t>Name: Maryann Jordan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aboveground</w:t>
      </w:r>
    </w:p>
    <w:p w14:paraId="3623E14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0x8179 RID: 0x8179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M.Murphy</w:t>
      </w:r>
      <w:proofErr w:type="spellEnd"/>
      <w:proofErr w:type="gramEnd"/>
      <w:r w:rsidRPr="00F63939">
        <w:rPr>
          <w:rFonts w:ascii="Courier New" w:eastAsia="Courier New" w:hAnsi="Courier New" w:cs="Courier New"/>
          <w:b w:val="0"/>
          <w:bCs w:val="0"/>
          <w:smallCaps w:val="0"/>
          <w:color w:val="auto"/>
          <w:sz w:val="20"/>
          <w:szCs w:val="22"/>
        </w:rPr>
        <w:tab/>
        <w:t>Name: Marsha Murphy</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Bogota</w:t>
      </w:r>
    </w:p>
    <w:p w14:paraId="1987446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0x8172 RID: 0x8172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M.Patterson</w:t>
      </w:r>
      <w:proofErr w:type="spellEnd"/>
      <w:proofErr w:type="gramEnd"/>
      <w:r w:rsidRPr="00F63939">
        <w:rPr>
          <w:rFonts w:ascii="Courier New" w:eastAsia="Courier New" w:hAnsi="Courier New" w:cs="Courier New"/>
          <w:b w:val="0"/>
          <w:bCs w:val="0"/>
          <w:smallCaps w:val="0"/>
          <w:color w:val="auto"/>
          <w:sz w:val="20"/>
          <w:szCs w:val="22"/>
        </w:rPr>
        <w:tab/>
        <w:t>Name: Myra Patterson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arsine</w:t>
      </w:r>
    </w:p>
    <w:p w14:paraId="7557FFC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0x8151 RID: 0x8151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M.Phillips</w:t>
      </w:r>
      <w:proofErr w:type="spellEnd"/>
      <w:proofErr w:type="gramEnd"/>
      <w:r w:rsidRPr="00F63939">
        <w:rPr>
          <w:rFonts w:ascii="Courier New" w:eastAsia="Courier New" w:hAnsi="Courier New" w:cs="Courier New"/>
          <w:b w:val="0"/>
          <w:bCs w:val="0"/>
          <w:smallCaps w:val="0"/>
          <w:color w:val="auto"/>
          <w:sz w:val="20"/>
          <w:szCs w:val="22"/>
        </w:rPr>
        <w:tab/>
        <w:t>Name: Marion Phillips</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southwest</w:t>
      </w:r>
    </w:p>
    <w:p w14:paraId="4BFD5A4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0x6bd1 RID: 0x6bd1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N.Colon</w:t>
      </w:r>
      <w:proofErr w:type="spellEnd"/>
      <w:proofErr w:type="gramEnd"/>
      <w:r w:rsidRPr="00F63939">
        <w:rPr>
          <w:rFonts w:ascii="Courier New" w:eastAsia="Courier New" w:hAnsi="Courier New" w:cs="Courier New"/>
          <w:b w:val="0"/>
          <w:bCs w:val="0"/>
          <w:smallCaps w:val="0"/>
          <w:color w:val="auto"/>
          <w:sz w:val="20"/>
          <w:szCs w:val="22"/>
        </w:rPr>
        <w:tab/>
        <w:t>Name: Nichole Colon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Proust</w:t>
      </w:r>
    </w:p>
    <w:p w14:paraId="517C2FF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0x8177 RID: 0x8177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N.Hogan</w:t>
      </w:r>
      <w:proofErr w:type="spellEnd"/>
      <w:proofErr w:type="gramEnd"/>
      <w:r w:rsidRPr="00F63939">
        <w:rPr>
          <w:rFonts w:ascii="Courier New" w:eastAsia="Courier New" w:hAnsi="Courier New" w:cs="Courier New"/>
          <w:b w:val="0"/>
          <w:bCs w:val="0"/>
          <w:smallCaps w:val="0"/>
          <w:color w:val="auto"/>
          <w:sz w:val="20"/>
          <w:szCs w:val="22"/>
        </w:rPr>
        <w:tab/>
        <w:t>Name: Nicole Hogan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Thor</w:t>
      </w:r>
    </w:p>
    <w:p w14:paraId="244964C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 xml:space="preserve">index: 0x8174 RID: 0x8174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N.Norman</w:t>
      </w:r>
      <w:proofErr w:type="spellEnd"/>
      <w:proofErr w:type="gramEnd"/>
      <w:r w:rsidRPr="00F63939">
        <w:rPr>
          <w:rFonts w:ascii="Courier New" w:eastAsia="Courier New" w:hAnsi="Courier New" w:cs="Courier New"/>
          <w:b w:val="0"/>
          <w:bCs w:val="0"/>
          <w:smallCaps w:val="0"/>
          <w:color w:val="auto"/>
          <w:sz w:val="20"/>
          <w:szCs w:val="22"/>
        </w:rPr>
        <w:tab/>
        <w:t>Name: Nicolas Norman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formatting</w:t>
      </w:r>
    </w:p>
    <w:p w14:paraId="2EAC3A2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0x8150 RID: 0x8150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N.Wells</w:t>
      </w:r>
      <w:proofErr w:type="spellEnd"/>
      <w:proofErr w:type="gramEnd"/>
      <w:r w:rsidRPr="00F63939">
        <w:rPr>
          <w:rFonts w:ascii="Courier New" w:eastAsia="Courier New" w:hAnsi="Courier New" w:cs="Courier New"/>
          <w:b w:val="0"/>
          <w:bCs w:val="0"/>
          <w:smallCaps w:val="0"/>
          <w:color w:val="auto"/>
          <w:sz w:val="20"/>
          <w:szCs w:val="22"/>
        </w:rPr>
        <w:tab/>
        <w:t>Name: Nettie Wells</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Muir</w:t>
      </w:r>
    </w:p>
    <w:p w14:paraId="203EC5E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0x6bda RID: 0x6bda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O.Parker</w:t>
      </w:r>
      <w:proofErr w:type="spellEnd"/>
      <w:proofErr w:type="gramEnd"/>
      <w:r w:rsidRPr="00F63939">
        <w:rPr>
          <w:rFonts w:ascii="Courier New" w:eastAsia="Courier New" w:hAnsi="Courier New" w:cs="Courier New"/>
          <w:b w:val="0"/>
          <w:bCs w:val="0"/>
          <w:smallCaps w:val="0"/>
          <w:color w:val="auto"/>
          <w:sz w:val="20"/>
          <w:szCs w:val="22"/>
        </w:rPr>
        <w:tab/>
        <w:t>Name: Oliver Parker</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indelible</w:t>
      </w:r>
    </w:p>
    <w:p w14:paraId="233BE8F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0x815a RID: 0x815a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P.Cain</w:t>
      </w:r>
      <w:proofErr w:type="spellEnd"/>
      <w:proofErr w:type="gramEnd"/>
      <w:r w:rsidRPr="00F63939">
        <w:rPr>
          <w:rFonts w:ascii="Courier New" w:eastAsia="Courier New" w:hAnsi="Courier New" w:cs="Courier New"/>
          <w:b w:val="0"/>
          <w:bCs w:val="0"/>
          <w:smallCaps w:val="0"/>
          <w:color w:val="auto"/>
          <w:sz w:val="20"/>
          <w:szCs w:val="22"/>
        </w:rPr>
        <w:tab/>
        <w:t>Name: Pam Cain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keg</w:t>
      </w:r>
    </w:p>
    <w:p w14:paraId="4C64493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0x8160 RID: 0x8160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R.Baker</w:t>
      </w:r>
      <w:proofErr w:type="spellEnd"/>
      <w:proofErr w:type="gramEnd"/>
      <w:r w:rsidRPr="00F63939">
        <w:rPr>
          <w:rFonts w:ascii="Courier New" w:eastAsia="Courier New" w:hAnsi="Courier New" w:cs="Courier New"/>
          <w:b w:val="0"/>
          <w:bCs w:val="0"/>
          <w:smallCaps w:val="0"/>
          <w:color w:val="auto"/>
          <w:sz w:val="20"/>
          <w:szCs w:val="22"/>
        </w:rPr>
        <w:tab/>
        <w:t>Name: Rodney Baker</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schooner</w:t>
      </w:r>
    </w:p>
    <w:p w14:paraId="3E59400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0x814d RID: 0x814d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0x00010210 Account: </w:t>
      </w:r>
      <w:proofErr w:type="spellStart"/>
      <w:proofErr w:type="gramStart"/>
      <w:r w:rsidRPr="00F63939">
        <w:rPr>
          <w:rFonts w:ascii="Courier New" w:eastAsia="Courier New" w:hAnsi="Courier New" w:cs="Courier New"/>
          <w:b w:val="0"/>
          <w:bCs w:val="0"/>
          <w:smallCaps w:val="0"/>
          <w:color w:val="auto"/>
          <w:sz w:val="20"/>
          <w:szCs w:val="22"/>
        </w:rPr>
        <w:t>R.Beck</w:t>
      </w:r>
      <w:proofErr w:type="spellEnd"/>
      <w:proofErr w:type="gramEnd"/>
      <w:r w:rsidRPr="00F63939">
        <w:rPr>
          <w:rFonts w:ascii="Courier New" w:eastAsia="Courier New" w:hAnsi="Courier New" w:cs="Courier New"/>
          <w:b w:val="0"/>
          <w:bCs w:val="0"/>
          <w:smallCaps w:val="0"/>
          <w:color w:val="auto"/>
          <w:sz w:val="20"/>
          <w:szCs w:val="22"/>
        </w:rPr>
        <w:tab/>
        <w:t>Name: Roman Beck</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Graves</w:t>
      </w:r>
    </w:p>
    <w:p w14:paraId="00FB561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0x69e4 RID: 0x69e4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R.Bridges</w:t>
      </w:r>
      <w:proofErr w:type="spellEnd"/>
      <w:proofErr w:type="gramEnd"/>
      <w:r w:rsidRPr="00F63939">
        <w:rPr>
          <w:rFonts w:ascii="Courier New" w:eastAsia="Courier New" w:hAnsi="Courier New" w:cs="Courier New"/>
          <w:b w:val="0"/>
          <w:bCs w:val="0"/>
          <w:smallCaps w:val="0"/>
          <w:color w:val="auto"/>
          <w:sz w:val="20"/>
          <w:szCs w:val="22"/>
        </w:rPr>
        <w:tab/>
        <w:t>Name: Randy Bridges</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fair</w:t>
      </w:r>
    </w:p>
    <w:p w14:paraId="4521A31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0x817a RID: 0x817a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R.Holloway</w:t>
      </w:r>
      <w:proofErr w:type="spellEnd"/>
      <w:proofErr w:type="gramEnd"/>
      <w:r w:rsidRPr="00F63939">
        <w:rPr>
          <w:rFonts w:ascii="Courier New" w:eastAsia="Courier New" w:hAnsi="Courier New" w:cs="Courier New"/>
          <w:b w:val="0"/>
          <w:bCs w:val="0"/>
          <w:smallCaps w:val="0"/>
          <w:color w:val="auto"/>
          <w:sz w:val="20"/>
          <w:szCs w:val="22"/>
        </w:rPr>
        <w:tab/>
        <w:t>Name: Ryan Holloway</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xml:space="preserve">: </w:t>
      </w:r>
      <w:proofErr w:type="spellStart"/>
      <w:r w:rsidRPr="00F63939">
        <w:rPr>
          <w:rFonts w:ascii="Courier New" w:eastAsia="Courier New" w:hAnsi="Courier New" w:cs="Courier New"/>
          <w:b w:val="0"/>
          <w:bCs w:val="0"/>
          <w:smallCaps w:val="0"/>
          <w:color w:val="auto"/>
          <w:sz w:val="20"/>
          <w:szCs w:val="22"/>
        </w:rPr>
        <w:t>insurrect</w:t>
      </w:r>
      <w:proofErr w:type="spellEnd"/>
    </w:p>
    <w:p w14:paraId="367B80A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0x6bdc RID: 0x6bdc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R.Moran</w:t>
      </w:r>
      <w:proofErr w:type="spellEnd"/>
      <w:proofErr w:type="gramEnd"/>
      <w:r w:rsidRPr="00F63939">
        <w:rPr>
          <w:rFonts w:ascii="Courier New" w:eastAsia="Courier New" w:hAnsi="Courier New" w:cs="Courier New"/>
          <w:b w:val="0"/>
          <w:bCs w:val="0"/>
          <w:smallCaps w:val="0"/>
          <w:color w:val="auto"/>
          <w:sz w:val="20"/>
          <w:szCs w:val="22"/>
        </w:rPr>
        <w:tab/>
        <w:t>Name: Russell Moran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spicy</w:t>
      </w:r>
    </w:p>
    <w:p w14:paraId="3B045CC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0x6be9 RID: 0x6be9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S.Brock</w:t>
      </w:r>
      <w:proofErr w:type="spellEnd"/>
      <w:proofErr w:type="gramEnd"/>
      <w:r w:rsidRPr="00F63939">
        <w:rPr>
          <w:rFonts w:ascii="Courier New" w:eastAsia="Courier New" w:hAnsi="Courier New" w:cs="Courier New"/>
          <w:b w:val="0"/>
          <w:bCs w:val="0"/>
          <w:smallCaps w:val="0"/>
          <w:color w:val="auto"/>
          <w:sz w:val="20"/>
          <w:szCs w:val="22"/>
        </w:rPr>
        <w:tab/>
        <w:t>Name: Shawna Brock</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giantess</w:t>
      </w:r>
    </w:p>
    <w:p w14:paraId="3168997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0x8167 RID: 0x8167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S.Daniels</w:t>
      </w:r>
      <w:proofErr w:type="spellEnd"/>
      <w:proofErr w:type="gramEnd"/>
      <w:r w:rsidRPr="00F63939">
        <w:rPr>
          <w:rFonts w:ascii="Courier New" w:eastAsia="Courier New" w:hAnsi="Courier New" w:cs="Courier New"/>
          <w:b w:val="0"/>
          <w:bCs w:val="0"/>
          <w:smallCaps w:val="0"/>
          <w:color w:val="auto"/>
          <w:sz w:val="20"/>
          <w:szCs w:val="22"/>
        </w:rPr>
        <w:tab/>
        <w:t>Name: Sharon Daniels</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lustful</w:t>
      </w:r>
    </w:p>
    <w:p w14:paraId="14D402C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0x8153 RID: 0x8153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S.Franklin</w:t>
      </w:r>
      <w:proofErr w:type="spellEnd"/>
      <w:proofErr w:type="gramEnd"/>
      <w:r w:rsidRPr="00F63939">
        <w:rPr>
          <w:rFonts w:ascii="Courier New" w:eastAsia="Courier New" w:hAnsi="Courier New" w:cs="Courier New"/>
          <w:b w:val="0"/>
          <w:bCs w:val="0"/>
          <w:smallCaps w:val="0"/>
          <w:color w:val="auto"/>
          <w:sz w:val="20"/>
          <w:szCs w:val="22"/>
        </w:rPr>
        <w:tab/>
        <w:t>Name: Sidney Franklin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hireling</w:t>
      </w:r>
    </w:p>
    <w:p w14:paraId="247C88D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0x69e2 RID: 0x69e2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S.Glover</w:t>
      </w:r>
      <w:proofErr w:type="spellEnd"/>
      <w:proofErr w:type="gramEnd"/>
      <w:r w:rsidRPr="00F63939">
        <w:rPr>
          <w:rFonts w:ascii="Courier New" w:eastAsia="Courier New" w:hAnsi="Courier New" w:cs="Courier New"/>
          <w:b w:val="0"/>
          <w:bCs w:val="0"/>
          <w:smallCaps w:val="0"/>
          <w:color w:val="auto"/>
          <w:sz w:val="20"/>
          <w:szCs w:val="22"/>
        </w:rPr>
        <w:tab/>
        <w:t>Name: Sean Glover</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rye</w:t>
      </w:r>
    </w:p>
    <w:p w14:paraId="589B023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0x815d RID: 0x815d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S.Hicks</w:t>
      </w:r>
      <w:proofErr w:type="spellEnd"/>
      <w:proofErr w:type="gramEnd"/>
      <w:r w:rsidRPr="00F63939">
        <w:rPr>
          <w:rFonts w:ascii="Courier New" w:eastAsia="Courier New" w:hAnsi="Courier New" w:cs="Courier New"/>
          <w:b w:val="0"/>
          <w:bCs w:val="0"/>
          <w:smallCaps w:val="0"/>
          <w:color w:val="auto"/>
          <w:sz w:val="20"/>
          <w:szCs w:val="22"/>
        </w:rPr>
        <w:tab/>
        <w:t>Name: Sergio Hicks</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buggy</w:t>
      </w:r>
    </w:p>
    <w:p w14:paraId="4DB1BF5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0x6bd4 RID: 0x6bd4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S.Higgins</w:t>
      </w:r>
      <w:proofErr w:type="spellEnd"/>
      <w:proofErr w:type="gramEnd"/>
      <w:r w:rsidRPr="00F63939">
        <w:rPr>
          <w:rFonts w:ascii="Courier New" w:eastAsia="Courier New" w:hAnsi="Courier New" w:cs="Courier New"/>
          <w:b w:val="0"/>
          <w:bCs w:val="0"/>
          <w:smallCaps w:val="0"/>
          <w:color w:val="auto"/>
          <w:sz w:val="20"/>
          <w:szCs w:val="22"/>
        </w:rPr>
        <w:tab/>
        <w:t>Name: Sadie Higgins</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freer</w:t>
      </w:r>
    </w:p>
    <w:p w14:paraId="37065D0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 xml:space="preserve">index: 0x6bef RID: 0x6bef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S.Jennings</w:t>
      </w:r>
      <w:proofErr w:type="spellEnd"/>
      <w:proofErr w:type="gramEnd"/>
      <w:r w:rsidRPr="00F63939">
        <w:rPr>
          <w:rFonts w:ascii="Courier New" w:eastAsia="Courier New" w:hAnsi="Courier New" w:cs="Courier New"/>
          <w:b w:val="0"/>
          <w:bCs w:val="0"/>
          <w:smallCaps w:val="0"/>
          <w:color w:val="auto"/>
          <w:sz w:val="20"/>
          <w:szCs w:val="22"/>
        </w:rPr>
        <w:tab/>
        <w:t>Name: Suzanne Jennings</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NH</w:t>
      </w:r>
    </w:p>
    <w:p w14:paraId="0A2A8E2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0x815c RID: 0x815c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T.Gibson</w:t>
      </w:r>
      <w:proofErr w:type="spellEnd"/>
      <w:proofErr w:type="gramEnd"/>
      <w:r w:rsidRPr="00F63939">
        <w:rPr>
          <w:rFonts w:ascii="Courier New" w:eastAsia="Courier New" w:hAnsi="Courier New" w:cs="Courier New"/>
          <w:b w:val="0"/>
          <w:bCs w:val="0"/>
          <w:smallCaps w:val="0"/>
          <w:color w:val="auto"/>
          <w:sz w:val="20"/>
          <w:szCs w:val="22"/>
        </w:rPr>
        <w:tab/>
        <w:t>Name: Troy Gibson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flatworm</w:t>
      </w:r>
    </w:p>
    <w:p w14:paraId="1D9C877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0x6bd5 RID: 0x6bd5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T.Maldonado</w:t>
      </w:r>
      <w:proofErr w:type="spellEnd"/>
      <w:proofErr w:type="gramEnd"/>
      <w:r w:rsidRPr="00F63939">
        <w:rPr>
          <w:rFonts w:ascii="Courier New" w:eastAsia="Courier New" w:hAnsi="Courier New" w:cs="Courier New"/>
          <w:b w:val="0"/>
          <w:bCs w:val="0"/>
          <w:smallCaps w:val="0"/>
          <w:color w:val="auto"/>
          <w:sz w:val="20"/>
          <w:szCs w:val="22"/>
        </w:rPr>
        <w:tab/>
        <w:t>Name: Tim Maldonado</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Porte</w:t>
      </w:r>
    </w:p>
    <w:p w14:paraId="1905F8D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0x69e6 RID: 0x69e6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T.Reid</w:t>
      </w:r>
      <w:proofErr w:type="spellEnd"/>
      <w:proofErr w:type="gramEnd"/>
      <w:r w:rsidRPr="00F63939">
        <w:rPr>
          <w:rFonts w:ascii="Courier New" w:eastAsia="Courier New" w:hAnsi="Courier New" w:cs="Courier New"/>
          <w:b w:val="0"/>
          <w:bCs w:val="0"/>
          <w:smallCaps w:val="0"/>
          <w:color w:val="auto"/>
          <w:sz w:val="20"/>
          <w:szCs w:val="22"/>
        </w:rPr>
        <w:tab/>
        <w:t>Name: Tommy Reid</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spicebush</w:t>
      </w:r>
    </w:p>
    <w:p w14:paraId="1528E9D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0x6be6 RID: 0x6be6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T.Simmons</w:t>
      </w:r>
      <w:proofErr w:type="spellEnd"/>
      <w:proofErr w:type="gramEnd"/>
      <w:r w:rsidRPr="00F63939">
        <w:rPr>
          <w:rFonts w:ascii="Courier New" w:eastAsia="Courier New" w:hAnsi="Courier New" w:cs="Courier New"/>
          <w:b w:val="0"/>
          <w:bCs w:val="0"/>
          <w:smallCaps w:val="0"/>
          <w:color w:val="auto"/>
          <w:sz w:val="20"/>
          <w:szCs w:val="22"/>
        </w:rPr>
        <w:tab/>
        <w:t>Name: Tracey Simmons</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male</w:t>
      </w:r>
    </w:p>
    <w:p w14:paraId="5D9F8F6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0x6bf0 RID: 0x6bf0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T.Todd</w:t>
      </w:r>
      <w:proofErr w:type="spellEnd"/>
      <w:proofErr w:type="gramEnd"/>
      <w:r w:rsidRPr="00F63939">
        <w:rPr>
          <w:rFonts w:ascii="Courier New" w:eastAsia="Courier New" w:hAnsi="Courier New" w:cs="Courier New"/>
          <w:b w:val="0"/>
          <w:bCs w:val="0"/>
          <w:smallCaps w:val="0"/>
          <w:color w:val="auto"/>
          <w:sz w:val="20"/>
          <w:szCs w:val="22"/>
        </w:rPr>
        <w:tab/>
        <w:t>Name: Taylor Todd</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Antietam</w:t>
      </w:r>
    </w:p>
    <w:p w14:paraId="4D4C77D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0x6bf5 RID: 0x6bf5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0x00000210 Account: test</w:t>
      </w:r>
      <w:r w:rsidRPr="00F63939">
        <w:rPr>
          <w:rFonts w:ascii="Courier New" w:eastAsia="Courier New" w:hAnsi="Courier New" w:cs="Courier New"/>
          <w:b w:val="0"/>
          <w:bCs w:val="0"/>
          <w:smallCaps w:val="0"/>
          <w:color w:val="auto"/>
          <w:sz w:val="20"/>
          <w:szCs w:val="22"/>
        </w:rPr>
        <w:tab/>
        <w:t>Name: Pen test</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seethed</w:t>
      </w:r>
    </w:p>
    <w:p w14:paraId="099F749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0x816e RID: 0x816e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V.Lawson</w:t>
      </w:r>
      <w:proofErr w:type="spellEnd"/>
      <w:proofErr w:type="gramEnd"/>
      <w:r w:rsidRPr="00F63939">
        <w:rPr>
          <w:rFonts w:ascii="Courier New" w:eastAsia="Courier New" w:hAnsi="Courier New" w:cs="Courier New"/>
          <w:b w:val="0"/>
          <w:bCs w:val="0"/>
          <w:smallCaps w:val="0"/>
          <w:color w:val="auto"/>
          <w:sz w:val="20"/>
          <w:szCs w:val="22"/>
        </w:rPr>
        <w:tab/>
        <w:t>Name: Virginia Lawson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sunder</w:t>
      </w:r>
    </w:p>
    <w:p w14:paraId="4549734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index: 0x8159 RID: 0x8159 </w:t>
      </w:r>
      <w:proofErr w:type="spellStart"/>
      <w:r w:rsidRPr="00F63939">
        <w:rPr>
          <w:rFonts w:ascii="Courier New" w:eastAsia="Courier New" w:hAnsi="Courier New" w:cs="Courier New"/>
          <w:b w:val="0"/>
          <w:bCs w:val="0"/>
          <w:smallCaps w:val="0"/>
          <w:color w:val="auto"/>
          <w:sz w:val="20"/>
          <w:szCs w:val="22"/>
        </w:rPr>
        <w:t>acb</w:t>
      </w:r>
      <w:proofErr w:type="spellEnd"/>
      <w:r w:rsidRPr="00F63939">
        <w:rPr>
          <w:rFonts w:ascii="Courier New" w:eastAsia="Courier New" w:hAnsi="Courier New" w:cs="Courier New"/>
          <w:b w:val="0"/>
          <w:bCs w:val="0"/>
          <w:smallCaps w:val="0"/>
          <w:color w:val="auto"/>
          <w:sz w:val="20"/>
          <w:szCs w:val="22"/>
        </w:rPr>
        <w:t xml:space="preserve">: 0x00000210 Account: </w:t>
      </w:r>
      <w:proofErr w:type="spellStart"/>
      <w:proofErr w:type="gramStart"/>
      <w:r w:rsidRPr="00F63939">
        <w:rPr>
          <w:rFonts w:ascii="Courier New" w:eastAsia="Courier New" w:hAnsi="Courier New" w:cs="Courier New"/>
          <w:b w:val="0"/>
          <w:bCs w:val="0"/>
          <w:smallCaps w:val="0"/>
          <w:color w:val="auto"/>
          <w:sz w:val="20"/>
          <w:szCs w:val="22"/>
        </w:rPr>
        <w:t>Y.Burton</w:t>
      </w:r>
      <w:proofErr w:type="spellEnd"/>
      <w:proofErr w:type="gramEnd"/>
      <w:r w:rsidRPr="00F63939">
        <w:rPr>
          <w:rFonts w:ascii="Courier New" w:eastAsia="Courier New" w:hAnsi="Courier New" w:cs="Courier New"/>
          <w:b w:val="0"/>
          <w:bCs w:val="0"/>
          <w:smallCaps w:val="0"/>
          <w:color w:val="auto"/>
          <w:sz w:val="20"/>
          <w:szCs w:val="22"/>
        </w:rPr>
        <w:tab/>
        <w:t>Name: Yvonne Burton</w:t>
      </w: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Desc</w:t>
      </w:r>
      <w:proofErr w:type="spellEnd"/>
      <w:r w:rsidRPr="00F63939">
        <w:rPr>
          <w:rFonts w:ascii="Courier New" w:eastAsia="Courier New" w:hAnsi="Courier New" w:cs="Courier New"/>
          <w:b w:val="0"/>
          <w:bCs w:val="0"/>
          <w:smallCaps w:val="0"/>
          <w:color w:val="auto"/>
          <w:sz w:val="20"/>
          <w:szCs w:val="22"/>
        </w:rPr>
        <w:t>: pliant</w:t>
      </w:r>
    </w:p>
    <w:p w14:paraId="2DD7D57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4C240C7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gramEnd"/>
      <w:r w:rsidRPr="00F63939">
        <w:rPr>
          <w:rFonts w:ascii="Courier New" w:eastAsia="Courier New" w:hAnsi="Courier New" w:cs="Courier New"/>
          <w:b w:val="0"/>
          <w:bCs w:val="0"/>
          <w:smallCaps w:val="0"/>
          <w:color w:val="auto"/>
          <w:sz w:val="20"/>
          <w:szCs w:val="22"/>
        </w:rPr>
        <w:t>Administrator] rid:[0x1f4]</w:t>
      </w:r>
    </w:p>
    <w:p w14:paraId="1DFE345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gramEnd"/>
      <w:r w:rsidRPr="00F63939">
        <w:rPr>
          <w:rFonts w:ascii="Courier New" w:eastAsia="Courier New" w:hAnsi="Courier New" w:cs="Courier New"/>
          <w:b w:val="0"/>
          <w:bCs w:val="0"/>
          <w:smallCaps w:val="0"/>
          <w:color w:val="auto"/>
          <w:sz w:val="20"/>
          <w:szCs w:val="22"/>
        </w:rPr>
        <w:t>Guest] rid:[0x1f5]</w:t>
      </w:r>
    </w:p>
    <w:p w14:paraId="3C2A35D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krbtgt</w:t>
      </w:r>
      <w:proofErr w:type="spellEnd"/>
      <w:r w:rsidRPr="00F63939">
        <w:rPr>
          <w:rFonts w:ascii="Courier New" w:eastAsia="Courier New" w:hAnsi="Courier New" w:cs="Courier New"/>
          <w:b w:val="0"/>
          <w:bCs w:val="0"/>
          <w:smallCaps w:val="0"/>
          <w:color w:val="auto"/>
          <w:sz w:val="20"/>
          <w:szCs w:val="22"/>
        </w:rPr>
        <w:t>] rid:[0x1f6]</w:t>
      </w:r>
    </w:p>
    <w:p w14:paraId="3A610D5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J.Tate</w:t>
      </w:r>
      <w:proofErr w:type="spellEnd"/>
      <w:r w:rsidRPr="00F63939">
        <w:rPr>
          <w:rFonts w:ascii="Courier New" w:eastAsia="Courier New" w:hAnsi="Courier New" w:cs="Courier New"/>
          <w:b w:val="0"/>
          <w:bCs w:val="0"/>
          <w:smallCaps w:val="0"/>
          <w:color w:val="auto"/>
          <w:sz w:val="20"/>
          <w:szCs w:val="22"/>
        </w:rPr>
        <w:t>] rid:[0x69dd]</w:t>
      </w:r>
    </w:p>
    <w:p w14:paraId="384A9DD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M.Johnston</w:t>
      </w:r>
      <w:proofErr w:type="spellEnd"/>
      <w:r w:rsidRPr="00F63939">
        <w:rPr>
          <w:rFonts w:ascii="Courier New" w:eastAsia="Courier New" w:hAnsi="Courier New" w:cs="Courier New"/>
          <w:b w:val="0"/>
          <w:bCs w:val="0"/>
          <w:smallCaps w:val="0"/>
          <w:color w:val="auto"/>
          <w:sz w:val="20"/>
          <w:szCs w:val="22"/>
        </w:rPr>
        <w:t>] rid:[0x69de]</w:t>
      </w:r>
    </w:p>
    <w:p w14:paraId="219576D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M.Bradley</w:t>
      </w:r>
      <w:proofErr w:type="spellEnd"/>
      <w:r w:rsidRPr="00F63939">
        <w:rPr>
          <w:rFonts w:ascii="Courier New" w:eastAsia="Courier New" w:hAnsi="Courier New" w:cs="Courier New"/>
          <w:b w:val="0"/>
          <w:bCs w:val="0"/>
          <w:smallCaps w:val="0"/>
          <w:color w:val="auto"/>
          <w:sz w:val="20"/>
          <w:szCs w:val="22"/>
        </w:rPr>
        <w:t>] rid:[0x69df]</w:t>
      </w:r>
    </w:p>
    <w:p w14:paraId="7DFD62C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M.Day</w:t>
      </w:r>
      <w:proofErr w:type="spellEnd"/>
      <w:r w:rsidRPr="00F63939">
        <w:rPr>
          <w:rFonts w:ascii="Courier New" w:eastAsia="Courier New" w:hAnsi="Courier New" w:cs="Courier New"/>
          <w:b w:val="0"/>
          <w:bCs w:val="0"/>
          <w:smallCaps w:val="0"/>
          <w:color w:val="auto"/>
          <w:sz w:val="20"/>
          <w:szCs w:val="22"/>
        </w:rPr>
        <w:t>] rid:[0x69e0]</w:t>
      </w:r>
    </w:p>
    <w:p w14:paraId="7CC4825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J.Mccormick</w:t>
      </w:r>
      <w:proofErr w:type="spellEnd"/>
      <w:r w:rsidRPr="00F63939">
        <w:rPr>
          <w:rFonts w:ascii="Courier New" w:eastAsia="Courier New" w:hAnsi="Courier New" w:cs="Courier New"/>
          <w:b w:val="0"/>
          <w:bCs w:val="0"/>
          <w:smallCaps w:val="0"/>
          <w:color w:val="auto"/>
          <w:sz w:val="20"/>
          <w:szCs w:val="22"/>
        </w:rPr>
        <w:t>] rid:[0x69e1]</w:t>
      </w:r>
    </w:p>
    <w:p w14:paraId="19C8B65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lastRenderedPageBreak/>
        <w:t>user:[</w:t>
      </w:r>
      <w:proofErr w:type="spellStart"/>
      <w:proofErr w:type="gramEnd"/>
      <w:r w:rsidRPr="00F63939">
        <w:rPr>
          <w:rFonts w:ascii="Courier New" w:eastAsia="Courier New" w:hAnsi="Courier New" w:cs="Courier New"/>
          <w:b w:val="0"/>
          <w:bCs w:val="0"/>
          <w:smallCaps w:val="0"/>
          <w:color w:val="auto"/>
          <w:sz w:val="20"/>
          <w:szCs w:val="22"/>
        </w:rPr>
        <w:t>S.Glover</w:t>
      </w:r>
      <w:proofErr w:type="spellEnd"/>
      <w:r w:rsidRPr="00F63939">
        <w:rPr>
          <w:rFonts w:ascii="Courier New" w:eastAsia="Courier New" w:hAnsi="Courier New" w:cs="Courier New"/>
          <w:b w:val="0"/>
          <w:bCs w:val="0"/>
          <w:smallCaps w:val="0"/>
          <w:color w:val="auto"/>
          <w:sz w:val="20"/>
          <w:szCs w:val="22"/>
        </w:rPr>
        <w:t>] rid:[0x69e2]</w:t>
      </w:r>
    </w:p>
    <w:p w14:paraId="4408221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K.Patrick</w:t>
      </w:r>
      <w:proofErr w:type="spellEnd"/>
      <w:r w:rsidRPr="00F63939">
        <w:rPr>
          <w:rFonts w:ascii="Courier New" w:eastAsia="Courier New" w:hAnsi="Courier New" w:cs="Courier New"/>
          <w:b w:val="0"/>
          <w:bCs w:val="0"/>
          <w:smallCaps w:val="0"/>
          <w:color w:val="auto"/>
          <w:sz w:val="20"/>
          <w:szCs w:val="22"/>
        </w:rPr>
        <w:t>] rid:[0x69e3]</w:t>
      </w:r>
    </w:p>
    <w:p w14:paraId="07118BB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R.Bridges</w:t>
      </w:r>
      <w:proofErr w:type="spellEnd"/>
      <w:r w:rsidRPr="00F63939">
        <w:rPr>
          <w:rFonts w:ascii="Courier New" w:eastAsia="Courier New" w:hAnsi="Courier New" w:cs="Courier New"/>
          <w:b w:val="0"/>
          <w:bCs w:val="0"/>
          <w:smallCaps w:val="0"/>
          <w:color w:val="auto"/>
          <w:sz w:val="20"/>
          <w:szCs w:val="22"/>
        </w:rPr>
        <w:t>] rid:[0x69e4]</w:t>
      </w:r>
    </w:p>
    <w:p w14:paraId="472931B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E.Hoffman</w:t>
      </w:r>
      <w:proofErr w:type="spellEnd"/>
      <w:r w:rsidRPr="00F63939">
        <w:rPr>
          <w:rFonts w:ascii="Courier New" w:eastAsia="Courier New" w:hAnsi="Courier New" w:cs="Courier New"/>
          <w:b w:val="0"/>
          <w:bCs w:val="0"/>
          <w:smallCaps w:val="0"/>
          <w:color w:val="auto"/>
          <w:sz w:val="20"/>
          <w:szCs w:val="22"/>
        </w:rPr>
        <w:t>] rid:[0x69e5]</w:t>
      </w:r>
    </w:p>
    <w:p w14:paraId="1264EB3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T.Reid</w:t>
      </w:r>
      <w:proofErr w:type="spellEnd"/>
      <w:r w:rsidRPr="00F63939">
        <w:rPr>
          <w:rFonts w:ascii="Courier New" w:eastAsia="Courier New" w:hAnsi="Courier New" w:cs="Courier New"/>
          <w:b w:val="0"/>
          <w:bCs w:val="0"/>
          <w:smallCaps w:val="0"/>
          <w:color w:val="auto"/>
          <w:sz w:val="20"/>
          <w:szCs w:val="22"/>
        </w:rPr>
        <w:t>] rid:[0x69e6]</w:t>
      </w:r>
    </w:p>
    <w:p w14:paraId="44A127A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B.Stanley</w:t>
      </w:r>
      <w:proofErr w:type="spellEnd"/>
      <w:r w:rsidRPr="00F63939">
        <w:rPr>
          <w:rFonts w:ascii="Courier New" w:eastAsia="Courier New" w:hAnsi="Courier New" w:cs="Courier New"/>
          <w:b w:val="0"/>
          <w:bCs w:val="0"/>
          <w:smallCaps w:val="0"/>
          <w:color w:val="auto"/>
          <w:sz w:val="20"/>
          <w:szCs w:val="22"/>
        </w:rPr>
        <w:t>] rid:[0x69e7]</w:t>
      </w:r>
    </w:p>
    <w:p w14:paraId="757AF6C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J.Kelly</w:t>
      </w:r>
      <w:proofErr w:type="spellEnd"/>
      <w:r w:rsidRPr="00F63939">
        <w:rPr>
          <w:rFonts w:ascii="Courier New" w:eastAsia="Courier New" w:hAnsi="Courier New" w:cs="Courier New"/>
          <w:b w:val="0"/>
          <w:bCs w:val="0"/>
          <w:smallCaps w:val="0"/>
          <w:color w:val="auto"/>
          <w:sz w:val="20"/>
          <w:szCs w:val="22"/>
        </w:rPr>
        <w:t>] rid:[0x69e8]</w:t>
      </w:r>
    </w:p>
    <w:p w14:paraId="09590FB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C.Lamb</w:t>
      </w:r>
      <w:proofErr w:type="spellEnd"/>
      <w:r w:rsidRPr="00F63939">
        <w:rPr>
          <w:rFonts w:ascii="Courier New" w:eastAsia="Courier New" w:hAnsi="Courier New" w:cs="Courier New"/>
          <w:b w:val="0"/>
          <w:bCs w:val="0"/>
          <w:smallCaps w:val="0"/>
          <w:color w:val="auto"/>
          <w:sz w:val="20"/>
          <w:szCs w:val="22"/>
        </w:rPr>
        <w:t>] rid:[0x69e9]</w:t>
      </w:r>
    </w:p>
    <w:p w14:paraId="38BCFC4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C.Keller</w:t>
      </w:r>
      <w:proofErr w:type="spellEnd"/>
      <w:r w:rsidRPr="00F63939">
        <w:rPr>
          <w:rFonts w:ascii="Courier New" w:eastAsia="Courier New" w:hAnsi="Courier New" w:cs="Courier New"/>
          <w:b w:val="0"/>
          <w:bCs w:val="0"/>
          <w:smallCaps w:val="0"/>
          <w:color w:val="auto"/>
          <w:sz w:val="20"/>
          <w:szCs w:val="22"/>
        </w:rPr>
        <w:t>] rid:[0x69ea]</w:t>
      </w:r>
    </w:p>
    <w:p w14:paraId="45281CD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N.Colon</w:t>
      </w:r>
      <w:proofErr w:type="spellEnd"/>
      <w:r w:rsidRPr="00F63939">
        <w:rPr>
          <w:rFonts w:ascii="Courier New" w:eastAsia="Courier New" w:hAnsi="Courier New" w:cs="Courier New"/>
          <w:b w:val="0"/>
          <w:bCs w:val="0"/>
          <w:smallCaps w:val="0"/>
          <w:color w:val="auto"/>
          <w:sz w:val="20"/>
          <w:szCs w:val="22"/>
        </w:rPr>
        <w:t>] rid:[0x6bd1]</w:t>
      </w:r>
    </w:p>
    <w:p w14:paraId="2EE7628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J.Ballard</w:t>
      </w:r>
      <w:proofErr w:type="spellEnd"/>
      <w:r w:rsidRPr="00F63939">
        <w:rPr>
          <w:rFonts w:ascii="Courier New" w:eastAsia="Courier New" w:hAnsi="Courier New" w:cs="Courier New"/>
          <w:b w:val="0"/>
          <w:bCs w:val="0"/>
          <w:smallCaps w:val="0"/>
          <w:color w:val="auto"/>
          <w:sz w:val="20"/>
          <w:szCs w:val="22"/>
        </w:rPr>
        <w:t>] rid:[0x6bd2]</w:t>
      </w:r>
    </w:p>
    <w:p w14:paraId="7DBAFF7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C.Mathis</w:t>
      </w:r>
      <w:proofErr w:type="spellEnd"/>
      <w:r w:rsidRPr="00F63939">
        <w:rPr>
          <w:rFonts w:ascii="Courier New" w:eastAsia="Courier New" w:hAnsi="Courier New" w:cs="Courier New"/>
          <w:b w:val="0"/>
          <w:bCs w:val="0"/>
          <w:smallCaps w:val="0"/>
          <w:color w:val="auto"/>
          <w:sz w:val="20"/>
          <w:szCs w:val="22"/>
        </w:rPr>
        <w:t>] rid:[0x6bd3]</w:t>
      </w:r>
    </w:p>
    <w:p w14:paraId="09E7B48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S.Higgins</w:t>
      </w:r>
      <w:proofErr w:type="spellEnd"/>
      <w:r w:rsidRPr="00F63939">
        <w:rPr>
          <w:rFonts w:ascii="Courier New" w:eastAsia="Courier New" w:hAnsi="Courier New" w:cs="Courier New"/>
          <w:b w:val="0"/>
          <w:bCs w:val="0"/>
          <w:smallCaps w:val="0"/>
          <w:color w:val="auto"/>
          <w:sz w:val="20"/>
          <w:szCs w:val="22"/>
        </w:rPr>
        <w:t>] rid:[0x6bd4]</w:t>
      </w:r>
    </w:p>
    <w:p w14:paraId="1905645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T.Maldonado</w:t>
      </w:r>
      <w:proofErr w:type="spellEnd"/>
      <w:r w:rsidRPr="00F63939">
        <w:rPr>
          <w:rFonts w:ascii="Courier New" w:eastAsia="Courier New" w:hAnsi="Courier New" w:cs="Courier New"/>
          <w:b w:val="0"/>
          <w:bCs w:val="0"/>
          <w:smallCaps w:val="0"/>
          <w:color w:val="auto"/>
          <w:sz w:val="20"/>
          <w:szCs w:val="22"/>
        </w:rPr>
        <w:t>] rid:[0x6bd5]</w:t>
      </w:r>
    </w:p>
    <w:p w14:paraId="7EE7AB3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A.Lucas</w:t>
      </w:r>
      <w:proofErr w:type="spellEnd"/>
      <w:r w:rsidRPr="00F63939">
        <w:rPr>
          <w:rFonts w:ascii="Courier New" w:eastAsia="Courier New" w:hAnsi="Courier New" w:cs="Courier New"/>
          <w:b w:val="0"/>
          <w:bCs w:val="0"/>
          <w:smallCaps w:val="0"/>
          <w:color w:val="auto"/>
          <w:sz w:val="20"/>
          <w:szCs w:val="22"/>
        </w:rPr>
        <w:t>] rid:[0x6bd6]</w:t>
      </w:r>
    </w:p>
    <w:p w14:paraId="189FFA4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E.Wood</w:t>
      </w:r>
      <w:proofErr w:type="spellEnd"/>
      <w:r w:rsidRPr="00F63939">
        <w:rPr>
          <w:rFonts w:ascii="Courier New" w:eastAsia="Courier New" w:hAnsi="Courier New" w:cs="Courier New"/>
          <w:b w:val="0"/>
          <w:bCs w:val="0"/>
          <w:smallCaps w:val="0"/>
          <w:color w:val="auto"/>
          <w:sz w:val="20"/>
          <w:szCs w:val="22"/>
        </w:rPr>
        <w:t>] rid:[0x6bd7]</w:t>
      </w:r>
    </w:p>
    <w:p w14:paraId="4C51508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C.Munoz</w:t>
      </w:r>
      <w:proofErr w:type="spellEnd"/>
      <w:r w:rsidRPr="00F63939">
        <w:rPr>
          <w:rFonts w:ascii="Courier New" w:eastAsia="Courier New" w:hAnsi="Courier New" w:cs="Courier New"/>
          <w:b w:val="0"/>
          <w:bCs w:val="0"/>
          <w:smallCaps w:val="0"/>
          <w:color w:val="auto"/>
          <w:sz w:val="20"/>
          <w:szCs w:val="22"/>
        </w:rPr>
        <w:t>] rid:[0x6bd8]</w:t>
      </w:r>
    </w:p>
    <w:p w14:paraId="668B49F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E.Elliott</w:t>
      </w:r>
      <w:proofErr w:type="spellEnd"/>
      <w:r w:rsidRPr="00F63939">
        <w:rPr>
          <w:rFonts w:ascii="Courier New" w:eastAsia="Courier New" w:hAnsi="Courier New" w:cs="Courier New"/>
          <w:b w:val="0"/>
          <w:bCs w:val="0"/>
          <w:smallCaps w:val="0"/>
          <w:color w:val="auto"/>
          <w:sz w:val="20"/>
          <w:szCs w:val="22"/>
        </w:rPr>
        <w:t>] rid:[0x6bd9]</w:t>
      </w:r>
    </w:p>
    <w:p w14:paraId="08A1A3C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O.Parker</w:t>
      </w:r>
      <w:proofErr w:type="spellEnd"/>
      <w:r w:rsidRPr="00F63939">
        <w:rPr>
          <w:rFonts w:ascii="Courier New" w:eastAsia="Courier New" w:hAnsi="Courier New" w:cs="Courier New"/>
          <w:b w:val="0"/>
          <w:bCs w:val="0"/>
          <w:smallCaps w:val="0"/>
          <w:color w:val="auto"/>
          <w:sz w:val="20"/>
          <w:szCs w:val="22"/>
        </w:rPr>
        <w:t>] rid:[0x6bda]</w:t>
      </w:r>
    </w:p>
    <w:p w14:paraId="3C141C3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B.Fletcher</w:t>
      </w:r>
      <w:proofErr w:type="spellEnd"/>
      <w:r w:rsidRPr="00F63939">
        <w:rPr>
          <w:rFonts w:ascii="Courier New" w:eastAsia="Courier New" w:hAnsi="Courier New" w:cs="Courier New"/>
          <w:b w:val="0"/>
          <w:bCs w:val="0"/>
          <w:smallCaps w:val="0"/>
          <w:color w:val="auto"/>
          <w:sz w:val="20"/>
          <w:szCs w:val="22"/>
        </w:rPr>
        <w:t>] rid:[0x6bdb]</w:t>
      </w:r>
    </w:p>
    <w:p w14:paraId="6A8A986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R.Moran</w:t>
      </w:r>
      <w:proofErr w:type="spellEnd"/>
      <w:r w:rsidRPr="00F63939">
        <w:rPr>
          <w:rFonts w:ascii="Courier New" w:eastAsia="Courier New" w:hAnsi="Courier New" w:cs="Courier New"/>
          <w:b w:val="0"/>
          <w:bCs w:val="0"/>
          <w:smallCaps w:val="0"/>
          <w:color w:val="auto"/>
          <w:sz w:val="20"/>
          <w:szCs w:val="22"/>
        </w:rPr>
        <w:t>] rid:[0x6bdc]</w:t>
      </w:r>
    </w:p>
    <w:p w14:paraId="6204C8D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H.Alexander</w:t>
      </w:r>
      <w:proofErr w:type="spellEnd"/>
      <w:r w:rsidRPr="00F63939">
        <w:rPr>
          <w:rFonts w:ascii="Courier New" w:eastAsia="Courier New" w:hAnsi="Courier New" w:cs="Courier New"/>
          <w:b w:val="0"/>
          <w:bCs w:val="0"/>
          <w:smallCaps w:val="0"/>
          <w:color w:val="auto"/>
          <w:sz w:val="20"/>
          <w:szCs w:val="22"/>
        </w:rPr>
        <w:t>] rid:[0x6bdd]</w:t>
      </w:r>
    </w:p>
    <w:p w14:paraId="6C9A70E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lastRenderedPageBreak/>
        <w:t>user:[</w:t>
      </w:r>
      <w:proofErr w:type="spellStart"/>
      <w:proofErr w:type="gramEnd"/>
      <w:r w:rsidRPr="00F63939">
        <w:rPr>
          <w:rFonts w:ascii="Courier New" w:eastAsia="Courier New" w:hAnsi="Courier New" w:cs="Courier New"/>
          <w:b w:val="0"/>
          <w:bCs w:val="0"/>
          <w:smallCaps w:val="0"/>
          <w:color w:val="auto"/>
          <w:sz w:val="20"/>
          <w:szCs w:val="22"/>
        </w:rPr>
        <w:t>F.Payne</w:t>
      </w:r>
      <w:proofErr w:type="spellEnd"/>
      <w:r w:rsidRPr="00F63939">
        <w:rPr>
          <w:rFonts w:ascii="Courier New" w:eastAsia="Courier New" w:hAnsi="Courier New" w:cs="Courier New"/>
          <w:b w:val="0"/>
          <w:bCs w:val="0"/>
          <w:smallCaps w:val="0"/>
          <w:color w:val="auto"/>
          <w:sz w:val="20"/>
          <w:szCs w:val="22"/>
        </w:rPr>
        <w:t>] rid:[0x6bde]</w:t>
      </w:r>
    </w:p>
    <w:p w14:paraId="7BEACEC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L.Vasquez</w:t>
      </w:r>
      <w:proofErr w:type="spellEnd"/>
      <w:r w:rsidRPr="00F63939">
        <w:rPr>
          <w:rFonts w:ascii="Courier New" w:eastAsia="Courier New" w:hAnsi="Courier New" w:cs="Courier New"/>
          <w:b w:val="0"/>
          <w:bCs w:val="0"/>
          <w:smallCaps w:val="0"/>
          <w:color w:val="auto"/>
          <w:sz w:val="20"/>
          <w:szCs w:val="22"/>
        </w:rPr>
        <w:t>] rid:[0x6bdf]</w:t>
      </w:r>
    </w:p>
    <w:p w14:paraId="7A0B4EE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M.Harrington</w:t>
      </w:r>
      <w:proofErr w:type="spellEnd"/>
      <w:r w:rsidRPr="00F63939">
        <w:rPr>
          <w:rFonts w:ascii="Courier New" w:eastAsia="Courier New" w:hAnsi="Courier New" w:cs="Courier New"/>
          <w:b w:val="0"/>
          <w:bCs w:val="0"/>
          <w:smallCaps w:val="0"/>
          <w:color w:val="auto"/>
          <w:sz w:val="20"/>
          <w:szCs w:val="22"/>
        </w:rPr>
        <w:t>] rid:[0x6be0]</w:t>
      </w:r>
    </w:p>
    <w:p w14:paraId="1EDDFC8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J.Patton</w:t>
      </w:r>
      <w:proofErr w:type="spellEnd"/>
      <w:r w:rsidRPr="00F63939">
        <w:rPr>
          <w:rFonts w:ascii="Courier New" w:eastAsia="Courier New" w:hAnsi="Courier New" w:cs="Courier New"/>
          <w:b w:val="0"/>
          <w:bCs w:val="0"/>
          <w:smallCaps w:val="0"/>
          <w:color w:val="auto"/>
          <w:sz w:val="20"/>
          <w:szCs w:val="22"/>
        </w:rPr>
        <w:t>] rid:[0x6be1]</w:t>
      </w:r>
    </w:p>
    <w:p w14:paraId="452EC64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D.Dunn</w:t>
      </w:r>
      <w:proofErr w:type="spellEnd"/>
      <w:r w:rsidRPr="00F63939">
        <w:rPr>
          <w:rFonts w:ascii="Courier New" w:eastAsia="Courier New" w:hAnsi="Courier New" w:cs="Courier New"/>
          <w:b w:val="0"/>
          <w:bCs w:val="0"/>
          <w:smallCaps w:val="0"/>
          <w:color w:val="auto"/>
          <w:sz w:val="20"/>
          <w:szCs w:val="22"/>
        </w:rPr>
        <w:t>] rid:[0x6be2]</w:t>
      </w:r>
    </w:p>
    <w:p w14:paraId="2E7A555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B.Fox</w:t>
      </w:r>
      <w:proofErr w:type="spellEnd"/>
      <w:r w:rsidRPr="00F63939">
        <w:rPr>
          <w:rFonts w:ascii="Courier New" w:eastAsia="Courier New" w:hAnsi="Courier New" w:cs="Courier New"/>
          <w:b w:val="0"/>
          <w:bCs w:val="0"/>
          <w:smallCaps w:val="0"/>
          <w:color w:val="auto"/>
          <w:sz w:val="20"/>
          <w:szCs w:val="22"/>
        </w:rPr>
        <w:t>] rid:[0x6be3]</w:t>
      </w:r>
    </w:p>
    <w:p w14:paraId="2628842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M.Jordan</w:t>
      </w:r>
      <w:proofErr w:type="spellEnd"/>
      <w:r w:rsidRPr="00F63939">
        <w:rPr>
          <w:rFonts w:ascii="Courier New" w:eastAsia="Courier New" w:hAnsi="Courier New" w:cs="Courier New"/>
          <w:b w:val="0"/>
          <w:bCs w:val="0"/>
          <w:smallCaps w:val="0"/>
          <w:color w:val="auto"/>
          <w:sz w:val="20"/>
          <w:szCs w:val="22"/>
        </w:rPr>
        <w:t>] rid:[0x6be4]</w:t>
      </w:r>
    </w:p>
    <w:p w14:paraId="7B62CA0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M.Carson</w:t>
      </w:r>
      <w:proofErr w:type="spellEnd"/>
      <w:r w:rsidRPr="00F63939">
        <w:rPr>
          <w:rFonts w:ascii="Courier New" w:eastAsia="Courier New" w:hAnsi="Courier New" w:cs="Courier New"/>
          <w:b w:val="0"/>
          <w:bCs w:val="0"/>
          <w:smallCaps w:val="0"/>
          <w:color w:val="auto"/>
          <w:sz w:val="20"/>
          <w:szCs w:val="22"/>
        </w:rPr>
        <w:t>] rid:[0x6be5]</w:t>
      </w:r>
    </w:p>
    <w:p w14:paraId="17EE0E3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T.Simmons</w:t>
      </w:r>
      <w:proofErr w:type="spellEnd"/>
      <w:r w:rsidRPr="00F63939">
        <w:rPr>
          <w:rFonts w:ascii="Courier New" w:eastAsia="Courier New" w:hAnsi="Courier New" w:cs="Courier New"/>
          <w:b w:val="0"/>
          <w:bCs w:val="0"/>
          <w:smallCaps w:val="0"/>
          <w:color w:val="auto"/>
          <w:sz w:val="20"/>
          <w:szCs w:val="22"/>
        </w:rPr>
        <w:t>] rid:[0x6be6]</w:t>
      </w:r>
    </w:p>
    <w:p w14:paraId="22A353E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D.Gross</w:t>
      </w:r>
      <w:proofErr w:type="spellEnd"/>
      <w:r w:rsidRPr="00F63939">
        <w:rPr>
          <w:rFonts w:ascii="Courier New" w:eastAsia="Courier New" w:hAnsi="Courier New" w:cs="Courier New"/>
          <w:b w:val="0"/>
          <w:bCs w:val="0"/>
          <w:smallCaps w:val="0"/>
          <w:color w:val="auto"/>
          <w:sz w:val="20"/>
          <w:szCs w:val="22"/>
        </w:rPr>
        <w:t>] rid:[0x6be7]</w:t>
      </w:r>
    </w:p>
    <w:p w14:paraId="6ED79B0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C.Romero</w:t>
      </w:r>
      <w:proofErr w:type="spellEnd"/>
      <w:r w:rsidRPr="00F63939">
        <w:rPr>
          <w:rFonts w:ascii="Courier New" w:eastAsia="Courier New" w:hAnsi="Courier New" w:cs="Courier New"/>
          <w:b w:val="0"/>
          <w:bCs w:val="0"/>
          <w:smallCaps w:val="0"/>
          <w:color w:val="auto"/>
          <w:sz w:val="20"/>
          <w:szCs w:val="22"/>
        </w:rPr>
        <w:t>] rid:[0x6be8]</w:t>
      </w:r>
    </w:p>
    <w:p w14:paraId="6063B6B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S.Brock</w:t>
      </w:r>
      <w:proofErr w:type="spellEnd"/>
      <w:r w:rsidRPr="00F63939">
        <w:rPr>
          <w:rFonts w:ascii="Courier New" w:eastAsia="Courier New" w:hAnsi="Courier New" w:cs="Courier New"/>
          <w:b w:val="0"/>
          <w:bCs w:val="0"/>
          <w:smallCaps w:val="0"/>
          <w:color w:val="auto"/>
          <w:sz w:val="20"/>
          <w:szCs w:val="22"/>
        </w:rPr>
        <w:t>] rid:[0x6be9]</w:t>
      </w:r>
    </w:p>
    <w:p w14:paraId="6C65232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L.Sharp</w:t>
      </w:r>
      <w:proofErr w:type="spellEnd"/>
      <w:r w:rsidRPr="00F63939">
        <w:rPr>
          <w:rFonts w:ascii="Courier New" w:eastAsia="Courier New" w:hAnsi="Courier New" w:cs="Courier New"/>
          <w:b w:val="0"/>
          <w:bCs w:val="0"/>
          <w:smallCaps w:val="0"/>
          <w:color w:val="auto"/>
          <w:sz w:val="20"/>
          <w:szCs w:val="22"/>
        </w:rPr>
        <w:t>] rid:[0x6bea]</w:t>
      </w:r>
    </w:p>
    <w:p w14:paraId="7F019FF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G.Lambert</w:t>
      </w:r>
      <w:proofErr w:type="spellEnd"/>
      <w:r w:rsidRPr="00F63939">
        <w:rPr>
          <w:rFonts w:ascii="Courier New" w:eastAsia="Courier New" w:hAnsi="Courier New" w:cs="Courier New"/>
          <w:b w:val="0"/>
          <w:bCs w:val="0"/>
          <w:smallCaps w:val="0"/>
          <w:color w:val="auto"/>
          <w:sz w:val="20"/>
          <w:szCs w:val="22"/>
        </w:rPr>
        <w:t>] rid:[0x6beb]</w:t>
      </w:r>
    </w:p>
    <w:p w14:paraId="7C62FE6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C.Willis</w:t>
      </w:r>
      <w:proofErr w:type="spellEnd"/>
      <w:r w:rsidRPr="00F63939">
        <w:rPr>
          <w:rFonts w:ascii="Courier New" w:eastAsia="Courier New" w:hAnsi="Courier New" w:cs="Courier New"/>
          <w:b w:val="0"/>
          <w:bCs w:val="0"/>
          <w:smallCaps w:val="0"/>
          <w:color w:val="auto"/>
          <w:sz w:val="20"/>
          <w:szCs w:val="22"/>
        </w:rPr>
        <w:t>] rid:[0x6bec]</w:t>
      </w:r>
    </w:p>
    <w:p w14:paraId="7CC5B0D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G.Turner</w:t>
      </w:r>
      <w:proofErr w:type="spellEnd"/>
      <w:r w:rsidRPr="00F63939">
        <w:rPr>
          <w:rFonts w:ascii="Courier New" w:eastAsia="Courier New" w:hAnsi="Courier New" w:cs="Courier New"/>
          <w:b w:val="0"/>
          <w:bCs w:val="0"/>
          <w:smallCaps w:val="0"/>
          <w:color w:val="auto"/>
          <w:sz w:val="20"/>
          <w:szCs w:val="22"/>
        </w:rPr>
        <w:t>] rid:[0x6bed]</w:t>
      </w:r>
    </w:p>
    <w:p w14:paraId="471F289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L.Campbell</w:t>
      </w:r>
      <w:proofErr w:type="spellEnd"/>
      <w:r w:rsidRPr="00F63939">
        <w:rPr>
          <w:rFonts w:ascii="Courier New" w:eastAsia="Courier New" w:hAnsi="Courier New" w:cs="Courier New"/>
          <w:b w:val="0"/>
          <w:bCs w:val="0"/>
          <w:smallCaps w:val="0"/>
          <w:color w:val="auto"/>
          <w:sz w:val="20"/>
          <w:szCs w:val="22"/>
        </w:rPr>
        <w:t>] rid:[0x6bee]</w:t>
      </w:r>
    </w:p>
    <w:p w14:paraId="1163F62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S.Jennings</w:t>
      </w:r>
      <w:proofErr w:type="spellEnd"/>
      <w:r w:rsidRPr="00F63939">
        <w:rPr>
          <w:rFonts w:ascii="Courier New" w:eastAsia="Courier New" w:hAnsi="Courier New" w:cs="Courier New"/>
          <w:b w:val="0"/>
          <w:bCs w:val="0"/>
          <w:smallCaps w:val="0"/>
          <w:color w:val="auto"/>
          <w:sz w:val="20"/>
          <w:szCs w:val="22"/>
        </w:rPr>
        <w:t>] rid:[0x6bef]</w:t>
      </w:r>
    </w:p>
    <w:p w14:paraId="42E707D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T.Todd</w:t>
      </w:r>
      <w:proofErr w:type="spellEnd"/>
      <w:r w:rsidRPr="00F63939">
        <w:rPr>
          <w:rFonts w:ascii="Courier New" w:eastAsia="Courier New" w:hAnsi="Courier New" w:cs="Courier New"/>
          <w:b w:val="0"/>
          <w:bCs w:val="0"/>
          <w:smallCaps w:val="0"/>
          <w:color w:val="auto"/>
          <w:sz w:val="20"/>
          <w:szCs w:val="22"/>
        </w:rPr>
        <w:t>] rid:[0x6bf0]</w:t>
      </w:r>
    </w:p>
    <w:p w14:paraId="34249C7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J.Poole</w:t>
      </w:r>
      <w:proofErr w:type="spellEnd"/>
      <w:r w:rsidRPr="00F63939">
        <w:rPr>
          <w:rFonts w:ascii="Courier New" w:eastAsia="Courier New" w:hAnsi="Courier New" w:cs="Courier New"/>
          <w:b w:val="0"/>
          <w:bCs w:val="0"/>
          <w:smallCaps w:val="0"/>
          <w:color w:val="auto"/>
          <w:sz w:val="20"/>
          <w:szCs w:val="22"/>
        </w:rPr>
        <w:t>] rid:[0x6bf1]</w:t>
      </w:r>
    </w:p>
    <w:p w14:paraId="7B94825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B.Blair</w:t>
      </w:r>
      <w:proofErr w:type="spellEnd"/>
      <w:r w:rsidRPr="00F63939">
        <w:rPr>
          <w:rFonts w:ascii="Courier New" w:eastAsia="Courier New" w:hAnsi="Courier New" w:cs="Courier New"/>
          <w:b w:val="0"/>
          <w:bCs w:val="0"/>
          <w:smallCaps w:val="0"/>
          <w:color w:val="auto"/>
          <w:sz w:val="20"/>
          <w:szCs w:val="22"/>
        </w:rPr>
        <w:t>] rid:[0x6bf2]</w:t>
      </w:r>
    </w:p>
    <w:p w14:paraId="0B59F58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C.Horton</w:t>
      </w:r>
      <w:proofErr w:type="spellEnd"/>
      <w:r w:rsidRPr="00F63939">
        <w:rPr>
          <w:rFonts w:ascii="Courier New" w:eastAsia="Courier New" w:hAnsi="Courier New" w:cs="Courier New"/>
          <w:b w:val="0"/>
          <w:bCs w:val="0"/>
          <w:smallCaps w:val="0"/>
          <w:color w:val="auto"/>
          <w:sz w:val="20"/>
          <w:szCs w:val="22"/>
        </w:rPr>
        <w:t>] rid:[0x6bf3]</w:t>
      </w:r>
    </w:p>
    <w:p w14:paraId="152D7B3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lastRenderedPageBreak/>
        <w:t>user:[</w:t>
      </w:r>
      <w:proofErr w:type="spellStart"/>
      <w:proofErr w:type="gramEnd"/>
      <w:r w:rsidRPr="00F63939">
        <w:rPr>
          <w:rFonts w:ascii="Courier New" w:eastAsia="Courier New" w:hAnsi="Courier New" w:cs="Courier New"/>
          <w:b w:val="0"/>
          <w:bCs w:val="0"/>
          <w:smallCaps w:val="0"/>
          <w:color w:val="auto"/>
          <w:sz w:val="20"/>
          <w:szCs w:val="22"/>
        </w:rPr>
        <w:t>A.Norris</w:t>
      </w:r>
      <w:proofErr w:type="spellEnd"/>
      <w:r w:rsidRPr="00F63939">
        <w:rPr>
          <w:rFonts w:ascii="Courier New" w:eastAsia="Courier New" w:hAnsi="Courier New" w:cs="Courier New"/>
          <w:b w:val="0"/>
          <w:bCs w:val="0"/>
          <w:smallCaps w:val="0"/>
          <w:color w:val="auto"/>
          <w:sz w:val="20"/>
          <w:szCs w:val="22"/>
        </w:rPr>
        <w:t>] rid:[0x6bf4]</w:t>
      </w:r>
    </w:p>
    <w:p w14:paraId="0CDBA1E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gramEnd"/>
      <w:r w:rsidRPr="00F63939">
        <w:rPr>
          <w:rFonts w:ascii="Courier New" w:eastAsia="Courier New" w:hAnsi="Courier New" w:cs="Courier New"/>
          <w:b w:val="0"/>
          <w:bCs w:val="0"/>
          <w:smallCaps w:val="0"/>
          <w:color w:val="auto"/>
          <w:sz w:val="20"/>
          <w:szCs w:val="22"/>
        </w:rPr>
        <w:t>test] rid:[0x6bf5]</w:t>
      </w:r>
    </w:p>
    <w:p w14:paraId="60DFD17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R.Beck</w:t>
      </w:r>
      <w:proofErr w:type="spellEnd"/>
      <w:r w:rsidRPr="00F63939">
        <w:rPr>
          <w:rFonts w:ascii="Courier New" w:eastAsia="Courier New" w:hAnsi="Courier New" w:cs="Courier New"/>
          <w:b w:val="0"/>
          <w:bCs w:val="0"/>
          <w:smallCaps w:val="0"/>
          <w:color w:val="auto"/>
          <w:sz w:val="20"/>
          <w:szCs w:val="22"/>
        </w:rPr>
        <w:t>] rid:[0x814d]</w:t>
      </w:r>
    </w:p>
    <w:p w14:paraId="0574CB2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H.Graham</w:t>
      </w:r>
      <w:proofErr w:type="spellEnd"/>
      <w:r w:rsidRPr="00F63939">
        <w:rPr>
          <w:rFonts w:ascii="Courier New" w:eastAsia="Courier New" w:hAnsi="Courier New" w:cs="Courier New"/>
          <w:b w:val="0"/>
          <w:bCs w:val="0"/>
          <w:smallCaps w:val="0"/>
          <w:color w:val="auto"/>
          <w:sz w:val="20"/>
          <w:szCs w:val="22"/>
        </w:rPr>
        <w:t>] rid:[0x814e]</w:t>
      </w:r>
    </w:p>
    <w:p w14:paraId="6CA2851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J.Norton</w:t>
      </w:r>
      <w:proofErr w:type="spellEnd"/>
      <w:r w:rsidRPr="00F63939">
        <w:rPr>
          <w:rFonts w:ascii="Courier New" w:eastAsia="Courier New" w:hAnsi="Courier New" w:cs="Courier New"/>
          <w:b w:val="0"/>
          <w:bCs w:val="0"/>
          <w:smallCaps w:val="0"/>
          <w:color w:val="auto"/>
          <w:sz w:val="20"/>
          <w:szCs w:val="22"/>
        </w:rPr>
        <w:t>] rid:[0x814f]</w:t>
      </w:r>
    </w:p>
    <w:p w14:paraId="31D888B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N.Wells</w:t>
      </w:r>
      <w:proofErr w:type="spellEnd"/>
      <w:r w:rsidRPr="00F63939">
        <w:rPr>
          <w:rFonts w:ascii="Courier New" w:eastAsia="Courier New" w:hAnsi="Courier New" w:cs="Courier New"/>
          <w:b w:val="0"/>
          <w:bCs w:val="0"/>
          <w:smallCaps w:val="0"/>
          <w:color w:val="auto"/>
          <w:sz w:val="20"/>
          <w:szCs w:val="22"/>
        </w:rPr>
        <w:t>] rid:[0x8150]</w:t>
      </w:r>
    </w:p>
    <w:p w14:paraId="5B029C4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M.Phillips</w:t>
      </w:r>
      <w:proofErr w:type="spellEnd"/>
      <w:r w:rsidRPr="00F63939">
        <w:rPr>
          <w:rFonts w:ascii="Courier New" w:eastAsia="Courier New" w:hAnsi="Courier New" w:cs="Courier New"/>
          <w:b w:val="0"/>
          <w:bCs w:val="0"/>
          <w:smallCaps w:val="0"/>
          <w:color w:val="auto"/>
          <w:sz w:val="20"/>
          <w:szCs w:val="22"/>
        </w:rPr>
        <w:t>] rid:[0x8151]</w:t>
      </w:r>
    </w:p>
    <w:p w14:paraId="0E32B6B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C.Watkins</w:t>
      </w:r>
      <w:proofErr w:type="spellEnd"/>
      <w:r w:rsidRPr="00F63939">
        <w:rPr>
          <w:rFonts w:ascii="Courier New" w:eastAsia="Courier New" w:hAnsi="Courier New" w:cs="Courier New"/>
          <w:b w:val="0"/>
          <w:bCs w:val="0"/>
          <w:smallCaps w:val="0"/>
          <w:color w:val="auto"/>
          <w:sz w:val="20"/>
          <w:szCs w:val="22"/>
        </w:rPr>
        <w:t>] rid:[0x8152]</w:t>
      </w:r>
    </w:p>
    <w:p w14:paraId="4A98AA0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S.Franklin</w:t>
      </w:r>
      <w:proofErr w:type="spellEnd"/>
      <w:r w:rsidRPr="00F63939">
        <w:rPr>
          <w:rFonts w:ascii="Courier New" w:eastAsia="Courier New" w:hAnsi="Courier New" w:cs="Courier New"/>
          <w:b w:val="0"/>
          <w:bCs w:val="0"/>
          <w:smallCaps w:val="0"/>
          <w:color w:val="auto"/>
          <w:sz w:val="20"/>
          <w:szCs w:val="22"/>
        </w:rPr>
        <w:t>] rid:[0x8153]</w:t>
      </w:r>
    </w:p>
    <w:p w14:paraId="5DBEB73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M.Davidson</w:t>
      </w:r>
      <w:proofErr w:type="spellEnd"/>
      <w:r w:rsidRPr="00F63939">
        <w:rPr>
          <w:rFonts w:ascii="Courier New" w:eastAsia="Courier New" w:hAnsi="Courier New" w:cs="Courier New"/>
          <w:b w:val="0"/>
          <w:bCs w:val="0"/>
          <w:smallCaps w:val="0"/>
          <w:color w:val="auto"/>
          <w:sz w:val="20"/>
          <w:szCs w:val="22"/>
        </w:rPr>
        <w:t>] rid:[0x8154]</w:t>
      </w:r>
    </w:p>
    <w:p w14:paraId="7886899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D.Berry</w:t>
      </w:r>
      <w:proofErr w:type="spellEnd"/>
      <w:r w:rsidRPr="00F63939">
        <w:rPr>
          <w:rFonts w:ascii="Courier New" w:eastAsia="Courier New" w:hAnsi="Courier New" w:cs="Courier New"/>
          <w:b w:val="0"/>
          <w:bCs w:val="0"/>
          <w:smallCaps w:val="0"/>
          <w:color w:val="auto"/>
          <w:sz w:val="20"/>
          <w:szCs w:val="22"/>
        </w:rPr>
        <w:t>] rid:[0x8155]</w:t>
      </w:r>
    </w:p>
    <w:p w14:paraId="5C589DC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B.Brown</w:t>
      </w:r>
      <w:proofErr w:type="spellEnd"/>
      <w:r w:rsidRPr="00F63939">
        <w:rPr>
          <w:rFonts w:ascii="Courier New" w:eastAsia="Courier New" w:hAnsi="Courier New" w:cs="Courier New"/>
          <w:b w:val="0"/>
          <w:bCs w:val="0"/>
          <w:smallCaps w:val="0"/>
          <w:color w:val="auto"/>
          <w:sz w:val="20"/>
          <w:szCs w:val="22"/>
        </w:rPr>
        <w:t>] rid:[0x8156]</w:t>
      </w:r>
    </w:p>
    <w:p w14:paraId="4EA998F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H.Scott</w:t>
      </w:r>
      <w:proofErr w:type="spellEnd"/>
      <w:r w:rsidRPr="00F63939">
        <w:rPr>
          <w:rFonts w:ascii="Courier New" w:eastAsia="Courier New" w:hAnsi="Courier New" w:cs="Courier New"/>
          <w:b w:val="0"/>
          <w:bCs w:val="0"/>
          <w:smallCaps w:val="0"/>
          <w:color w:val="auto"/>
          <w:sz w:val="20"/>
          <w:szCs w:val="22"/>
        </w:rPr>
        <w:t>] rid:[0x8157]</w:t>
      </w:r>
    </w:p>
    <w:p w14:paraId="5B5DDBA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J.Stevenson</w:t>
      </w:r>
      <w:proofErr w:type="spellEnd"/>
      <w:r w:rsidRPr="00F63939">
        <w:rPr>
          <w:rFonts w:ascii="Courier New" w:eastAsia="Courier New" w:hAnsi="Courier New" w:cs="Courier New"/>
          <w:b w:val="0"/>
          <w:bCs w:val="0"/>
          <w:smallCaps w:val="0"/>
          <w:color w:val="auto"/>
          <w:sz w:val="20"/>
          <w:szCs w:val="22"/>
        </w:rPr>
        <w:t>] rid:[0x8158]</w:t>
      </w:r>
    </w:p>
    <w:p w14:paraId="3AC057A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Y.Burton</w:t>
      </w:r>
      <w:proofErr w:type="spellEnd"/>
      <w:r w:rsidRPr="00F63939">
        <w:rPr>
          <w:rFonts w:ascii="Courier New" w:eastAsia="Courier New" w:hAnsi="Courier New" w:cs="Courier New"/>
          <w:b w:val="0"/>
          <w:bCs w:val="0"/>
          <w:smallCaps w:val="0"/>
          <w:color w:val="auto"/>
          <w:sz w:val="20"/>
          <w:szCs w:val="22"/>
        </w:rPr>
        <w:t>] rid:[0x8159]</w:t>
      </w:r>
    </w:p>
    <w:p w14:paraId="7FF0890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P.Cain</w:t>
      </w:r>
      <w:proofErr w:type="spellEnd"/>
      <w:r w:rsidRPr="00F63939">
        <w:rPr>
          <w:rFonts w:ascii="Courier New" w:eastAsia="Courier New" w:hAnsi="Courier New" w:cs="Courier New"/>
          <w:b w:val="0"/>
          <w:bCs w:val="0"/>
          <w:smallCaps w:val="0"/>
          <w:color w:val="auto"/>
          <w:sz w:val="20"/>
          <w:szCs w:val="22"/>
        </w:rPr>
        <w:t>] rid:[0x815a]</w:t>
      </w:r>
    </w:p>
    <w:p w14:paraId="49C58AB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G.Adkins</w:t>
      </w:r>
      <w:proofErr w:type="spellEnd"/>
      <w:r w:rsidRPr="00F63939">
        <w:rPr>
          <w:rFonts w:ascii="Courier New" w:eastAsia="Courier New" w:hAnsi="Courier New" w:cs="Courier New"/>
          <w:b w:val="0"/>
          <w:bCs w:val="0"/>
          <w:smallCaps w:val="0"/>
          <w:color w:val="auto"/>
          <w:sz w:val="20"/>
          <w:szCs w:val="22"/>
        </w:rPr>
        <w:t>] rid:[0x815b]</w:t>
      </w:r>
    </w:p>
    <w:p w14:paraId="3A6758B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T.Gibson</w:t>
      </w:r>
      <w:proofErr w:type="spellEnd"/>
      <w:r w:rsidRPr="00F63939">
        <w:rPr>
          <w:rFonts w:ascii="Courier New" w:eastAsia="Courier New" w:hAnsi="Courier New" w:cs="Courier New"/>
          <w:b w:val="0"/>
          <w:bCs w:val="0"/>
          <w:smallCaps w:val="0"/>
          <w:color w:val="auto"/>
          <w:sz w:val="20"/>
          <w:szCs w:val="22"/>
        </w:rPr>
        <w:t>] rid:[0x815c]</w:t>
      </w:r>
    </w:p>
    <w:p w14:paraId="29C3FE5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S.Hicks</w:t>
      </w:r>
      <w:proofErr w:type="spellEnd"/>
      <w:r w:rsidRPr="00F63939">
        <w:rPr>
          <w:rFonts w:ascii="Courier New" w:eastAsia="Courier New" w:hAnsi="Courier New" w:cs="Courier New"/>
          <w:b w:val="0"/>
          <w:bCs w:val="0"/>
          <w:smallCaps w:val="0"/>
          <w:color w:val="auto"/>
          <w:sz w:val="20"/>
          <w:szCs w:val="22"/>
        </w:rPr>
        <w:t>] rid:[0x815d]</w:t>
      </w:r>
    </w:p>
    <w:p w14:paraId="5F01F5F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K.Mcgee</w:t>
      </w:r>
      <w:proofErr w:type="spellEnd"/>
      <w:r w:rsidRPr="00F63939">
        <w:rPr>
          <w:rFonts w:ascii="Courier New" w:eastAsia="Courier New" w:hAnsi="Courier New" w:cs="Courier New"/>
          <w:b w:val="0"/>
          <w:bCs w:val="0"/>
          <w:smallCaps w:val="0"/>
          <w:color w:val="auto"/>
          <w:sz w:val="20"/>
          <w:szCs w:val="22"/>
        </w:rPr>
        <w:t>] rid:[0x815e]</w:t>
      </w:r>
    </w:p>
    <w:p w14:paraId="69472B0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E.Fields</w:t>
      </w:r>
      <w:proofErr w:type="spellEnd"/>
      <w:r w:rsidRPr="00F63939">
        <w:rPr>
          <w:rFonts w:ascii="Courier New" w:eastAsia="Courier New" w:hAnsi="Courier New" w:cs="Courier New"/>
          <w:b w:val="0"/>
          <w:bCs w:val="0"/>
          <w:smallCaps w:val="0"/>
          <w:color w:val="auto"/>
          <w:sz w:val="20"/>
          <w:szCs w:val="22"/>
        </w:rPr>
        <w:t>] rid:[0x815f]</w:t>
      </w:r>
    </w:p>
    <w:p w14:paraId="6A4A7AE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R.Baker</w:t>
      </w:r>
      <w:proofErr w:type="spellEnd"/>
      <w:r w:rsidRPr="00F63939">
        <w:rPr>
          <w:rFonts w:ascii="Courier New" w:eastAsia="Courier New" w:hAnsi="Courier New" w:cs="Courier New"/>
          <w:b w:val="0"/>
          <w:bCs w:val="0"/>
          <w:smallCaps w:val="0"/>
          <w:color w:val="auto"/>
          <w:sz w:val="20"/>
          <w:szCs w:val="22"/>
        </w:rPr>
        <w:t>] rid:[0x8160]</w:t>
      </w:r>
    </w:p>
    <w:p w14:paraId="4659646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lastRenderedPageBreak/>
        <w:t>user:[</w:t>
      </w:r>
      <w:proofErr w:type="spellStart"/>
      <w:proofErr w:type="gramEnd"/>
      <w:r w:rsidRPr="00F63939">
        <w:rPr>
          <w:rFonts w:ascii="Courier New" w:eastAsia="Courier New" w:hAnsi="Courier New" w:cs="Courier New"/>
          <w:b w:val="0"/>
          <w:bCs w:val="0"/>
          <w:smallCaps w:val="0"/>
          <w:color w:val="auto"/>
          <w:sz w:val="20"/>
          <w:szCs w:val="22"/>
        </w:rPr>
        <w:t>J.Wagner</w:t>
      </w:r>
      <w:proofErr w:type="spellEnd"/>
      <w:r w:rsidRPr="00F63939">
        <w:rPr>
          <w:rFonts w:ascii="Courier New" w:eastAsia="Courier New" w:hAnsi="Courier New" w:cs="Courier New"/>
          <w:b w:val="0"/>
          <w:bCs w:val="0"/>
          <w:smallCaps w:val="0"/>
          <w:color w:val="auto"/>
          <w:sz w:val="20"/>
          <w:szCs w:val="22"/>
        </w:rPr>
        <w:t>] rid:[0x8161]</w:t>
      </w:r>
    </w:p>
    <w:p w14:paraId="6E6CB82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G.Francis</w:t>
      </w:r>
      <w:proofErr w:type="spellEnd"/>
      <w:r w:rsidRPr="00F63939">
        <w:rPr>
          <w:rFonts w:ascii="Courier New" w:eastAsia="Courier New" w:hAnsi="Courier New" w:cs="Courier New"/>
          <w:b w:val="0"/>
          <w:bCs w:val="0"/>
          <w:smallCaps w:val="0"/>
          <w:color w:val="auto"/>
          <w:sz w:val="20"/>
          <w:szCs w:val="22"/>
        </w:rPr>
        <w:t>] rid:[0x8162]</w:t>
      </w:r>
    </w:p>
    <w:p w14:paraId="5BE08A2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A.Pearson</w:t>
      </w:r>
      <w:proofErr w:type="spellEnd"/>
      <w:r w:rsidRPr="00F63939">
        <w:rPr>
          <w:rFonts w:ascii="Courier New" w:eastAsia="Courier New" w:hAnsi="Courier New" w:cs="Courier New"/>
          <w:b w:val="0"/>
          <w:bCs w:val="0"/>
          <w:smallCaps w:val="0"/>
          <w:color w:val="auto"/>
          <w:sz w:val="20"/>
          <w:szCs w:val="22"/>
        </w:rPr>
        <w:t>] rid:[0x8163]</w:t>
      </w:r>
    </w:p>
    <w:p w14:paraId="501FDA0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L.Mcguire</w:t>
      </w:r>
      <w:proofErr w:type="spellEnd"/>
      <w:r w:rsidRPr="00F63939">
        <w:rPr>
          <w:rFonts w:ascii="Courier New" w:eastAsia="Courier New" w:hAnsi="Courier New" w:cs="Courier New"/>
          <w:b w:val="0"/>
          <w:bCs w:val="0"/>
          <w:smallCaps w:val="0"/>
          <w:color w:val="auto"/>
          <w:sz w:val="20"/>
          <w:szCs w:val="22"/>
        </w:rPr>
        <w:t>] rid:[0x8164]</w:t>
      </w:r>
    </w:p>
    <w:p w14:paraId="70FCD1D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D.Doyle</w:t>
      </w:r>
      <w:proofErr w:type="spellEnd"/>
      <w:r w:rsidRPr="00F63939">
        <w:rPr>
          <w:rFonts w:ascii="Courier New" w:eastAsia="Courier New" w:hAnsi="Courier New" w:cs="Courier New"/>
          <w:b w:val="0"/>
          <w:bCs w:val="0"/>
          <w:smallCaps w:val="0"/>
          <w:color w:val="auto"/>
          <w:sz w:val="20"/>
          <w:szCs w:val="22"/>
        </w:rPr>
        <w:t>] rid:[0x8165]</w:t>
      </w:r>
    </w:p>
    <w:p w14:paraId="2E0A993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D.Sandoval</w:t>
      </w:r>
      <w:proofErr w:type="spellEnd"/>
      <w:r w:rsidRPr="00F63939">
        <w:rPr>
          <w:rFonts w:ascii="Courier New" w:eastAsia="Courier New" w:hAnsi="Courier New" w:cs="Courier New"/>
          <w:b w:val="0"/>
          <w:bCs w:val="0"/>
          <w:smallCaps w:val="0"/>
          <w:color w:val="auto"/>
          <w:sz w:val="20"/>
          <w:szCs w:val="22"/>
        </w:rPr>
        <w:t>] rid:[0x8166]</w:t>
      </w:r>
    </w:p>
    <w:p w14:paraId="67A3CB4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S.Daniels</w:t>
      </w:r>
      <w:proofErr w:type="spellEnd"/>
      <w:r w:rsidRPr="00F63939">
        <w:rPr>
          <w:rFonts w:ascii="Courier New" w:eastAsia="Courier New" w:hAnsi="Courier New" w:cs="Courier New"/>
          <w:b w:val="0"/>
          <w:bCs w:val="0"/>
          <w:smallCaps w:val="0"/>
          <w:color w:val="auto"/>
          <w:sz w:val="20"/>
          <w:szCs w:val="22"/>
        </w:rPr>
        <w:t>] rid:[0x8167]</w:t>
      </w:r>
    </w:p>
    <w:p w14:paraId="11BA8B3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M.Boyd</w:t>
      </w:r>
      <w:proofErr w:type="spellEnd"/>
      <w:r w:rsidRPr="00F63939">
        <w:rPr>
          <w:rFonts w:ascii="Courier New" w:eastAsia="Courier New" w:hAnsi="Courier New" w:cs="Courier New"/>
          <w:b w:val="0"/>
          <w:bCs w:val="0"/>
          <w:smallCaps w:val="0"/>
          <w:color w:val="auto"/>
          <w:sz w:val="20"/>
          <w:szCs w:val="22"/>
        </w:rPr>
        <w:t>] rid:[0x8168]</w:t>
      </w:r>
    </w:p>
    <w:p w14:paraId="3C7C3CD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F.Stokes</w:t>
      </w:r>
      <w:proofErr w:type="spellEnd"/>
      <w:r w:rsidRPr="00F63939">
        <w:rPr>
          <w:rFonts w:ascii="Courier New" w:eastAsia="Courier New" w:hAnsi="Courier New" w:cs="Courier New"/>
          <w:b w:val="0"/>
          <w:bCs w:val="0"/>
          <w:smallCaps w:val="0"/>
          <w:color w:val="auto"/>
          <w:sz w:val="20"/>
          <w:szCs w:val="22"/>
        </w:rPr>
        <w:t>] rid:[0x8169]</w:t>
      </w:r>
    </w:p>
    <w:p w14:paraId="0537A96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J.Gonzales</w:t>
      </w:r>
      <w:proofErr w:type="spellEnd"/>
      <w:r w:rsidRPr="00F63939">
        <w:rPr>
          <w:rFonts w:ascii="Courier New" w:eastAsia="Courier New" w:hAnsi="Courier New" w:cs="Courier New"/>
          <w:b w:val="0"/>
          <w:bCs w:val="0"/>
          <w:smallCaps w:val="0"/>
          <w:color w:val="auto"/>
          <w:sz w:val="20"/>
          <w:szCs w:val="22"/>
        </w:rPr>
        <w:t>] rid:[0x816a]</w:t>
      </w:r>
    </w:p>
    <w:p w14:paraId="43699F7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D.Ford</w:t>
      </w:r>
      <w:proofErr w:type="spellEnd"/>
      <w:r w:rsidRPr="00F63939">
        <w:rPr>
          <w:rFonts w:ascii="Courier New" w:eastAsia="Courier New" w:hAnsi="Courier New" w:cs="Courier New"/>
          <w:b w:val="0"/>
          <w:bCs w:val="0"/>
          <w:smallCaps w:val="0"/>
          <w:color w:val="auto"/>
          <w:sz w:val="20"/>
          <w:szCs w:val="22"/>
        </w:rPr>
        <w:t>] rid:[0x816b]</w:t>
      </w:r>
    </w:p>
    <w:p w14:paraId="46177F0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J.Farmer</w:t>
      </w:r>
      <w:proofErr w:type="spellEnd"/>
      <w:r w:rsidRPr="00F63939">
        <w:rPr>
          <w:rFonts w:ascii="Courier New" w:eastAsia="Courier New" w:hAnsi="Courier New" w:cs="Courier New"/>
          <w:b w:val="0"/>
          <w:bCs w:val="0"/>
          <w:smallCaps w:val="0"/>
          <w:color w:val="auto"/>
          <w:sz w:val="20"/>
          <w:szCs w:val="22"/>
        </w:rPr>
        <w:t>] rid:[0x816c]</w:t>
      </w:r>
    </w:p>
    <w:p w14:paraId="0E7137D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E.Blake</w:t>
      </w:r>
      <w:proofErr w:type="spellEnd"/>
      <w:r w:rsidRPr="00F63939">
        <w:rPr>
          <w:rFonts w:ascii="Courier New" w:eastAsia="Courier New" w:hAnsi="Courier New" w:cs="Courier New"/>
          <w:b w:val="0"/>
          <w:bCs w:val="0"/>
          <w:smallCaps w:val="0"/>
          <w:color w:val="auto"/>
          <w:sz w:val="20"/>
          <w:szCs w:val="22"/>
        </w:rPr>
        <w:t>] rid:[0x816d]</w:t>
      </w:r>
    </w:p>
    <w:p w14:paraId="2877F61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V.Lawson</w:t>
      </w:r>
      <w:proofErr w:type="spellEnd"/>
      <w:r w:rsidRPr="00F63939">
        <w:rPr>
          <w:rFonts w:ascii="Courier New" w:eastAsia="Courier New" w:hAnsi="Courier New" w:cs="Courier New"/>
          <w:b w:val="0"/>
          <w:bCs w:val="0"/>
          <w:smallCaps w:val="0"/>
          <w:color w:val="auto"/>
          <w:sz w:val="20"/>
          <w:szCs w:val="22"/>
        </w:rPr>
        <w:t>] rid:[0x816e]</w:t>
      </w:r>
    </w:p>
    <w:p w14:paraId="1D28B90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K.Russell</w:t>
      </w:r>
      <w:proofErr w:type="spellEnd"/>
      <w:r w:rsidRPr="00F63939">
        <w:rPr>
          <w:rFonts w:ascii="Courier New" w:eastAsia="Courier New" w:hAnsi="Courier New" w:cs="Courier New"/>
          <w:b w:val="0"/>
          <w:bCs w:val="0"/>
          <w:smallCaps w:val="0"/>
          <w:color w:val="auto"/>
          <w:sz w:val="20"/>
          <w:szCs w:val="22"/>
        </w:rPr>
        <w:t>] rid:[0x816f]</w:t>
      </w:r>
    </w:p>
    <w:p w14:paraId="3E4F383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C.Welch</w:t>
      </w:r>
      <w:proofErr w:type="spellEnd"/>
      <w:r w:rsidRPr="00F63939">
        <w:rPr>
          <w:rFonts w:ascii="Courier New" w:eastAsia="Courier New" w:hAnsi="Courier New" w:cs="Courier New"/>
          <w:b w:val="0"/>
          <w:bCs w:val="0"/>
          <w:smallCaps w:val="0"/>
          <w:color w:val="auto"/>
          <w:sz w:val="20"/>
          <w:szCs w:val="22"/>
        </w:rPr>
        <w:t>] rid:[0x8170]</w:t>
      </w:r>
    </w:p>
    <w:p w14:paraId="002CFE7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J.Wilkerson</w:t>
      </w:r>
      <w:proofErr w:type="spellEnd"/>
      <w:r w:rsidRPr="00F63939">
        <w:rPr>
          <w:rFonts w:ascii="Courier New" w:eastAsia="Courier New" w:hAnsi="Courier New" w:cs="Courier New"/>
          <w:b w:val="0"/>
          <w:bCs w:val="0"/>
          <w:smallCaps w:val="0"/>
          <w:color w:val="auto"/>
          <w:sz w:val="20"/>
          <w:szCs w:val="22"/>
        </w:rPr>
        <w:t>] rid:[0x8171]</w:t>
      </w:r>
    </w:p>
    <w:p w14:paraId="592BA6B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M.Patterson</w:t>
      </w:r>
      <w:proofErr w:type="spellEnd"/>
      <w:r w:rsidRPr="00F63939">
        <w:rPr>
          <w:rFonts w:ascii="Courier New" w:eastAsia="Courier New" w:hAnsi="Courier New" w:cs="Courier New"/>
          <w:b w:val="0"/>
          <w:bCs w:val="0"/>
          <w:smallCaps w:val="0"/>
          <w:color w:val="auto"/>
          <w:sz w:val="20"/>
          <w:szCs w:val="22"/>
        </w:rPr>
        <w:t>] rid:[0x8172]</w:t>
      </w:r>
    </w:p>
    <w:p w14:paraId="7AA7F29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J.Rhodes</w:t>
      </w:r>
      <w:proofErr w:type="spellEnd"/>
      <w:r w:rsidRPr="00F63939">
        <w:rPr>
          <w:rFonts w:ascii="Courier New" w:eastAsia="Courier New" w:hAnsi="Courier New" w:cs="Courier New"/>
          <w:b w:val="0"/>
          <w:bCs w:val="0"/>
          <w:smallCaps w:val="0"/>
          <w:color w:val="auto"/>
          <w:sz w:val="20"/>
          <w:szCs w:val="22"/>
        </w:rPr>
        <w:t>] rid:[0x8173]</w:t>
      </w:r>
    </w:p>
    <w:p w14:paraId="18120B2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N.Norman</w:t>
      </w:r>
      <w:proofErr w:type="spellEnd"/>
      <w:r w:rsidRPr="00F63939">
        <w:rPr>
          <w:rFonts w:ascii="Courier New" w:eastAsia="Courier New" w:hAnsi="Courier New" w:cs="Courier New"/>
          <w:b w:val="0"/>
          <w:bCs w:val="0"/>
          <w:smallCaps w:val="0"/>
          <w:color w:val="auto"/>
          <w:sz w:val="20"/>
          <w:szCs w:val="22"/>
        </w:rPr>
        <w:t>] rid:[0x8174]</w:t>
      </w:r>
    </w:p>
    <w:p w14:paraId="0742CCE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K.Castillo</w:t>
      </w:r>
      <w:proofErr w:type="spellEnd"/>
      <w:r w:rsidRPr="00F63939">
        <w:rPr>
          <w:rFonts w:ascii="Courier New" w:eastAsia="Courier New" w:hAnsi="Courier New" w:cs="Courier New"/>
          <w:b w:val="0"/>
          <w:bCs w:val="0"/>
          <w:smallCaps w:val="0"/>
          <w:color w:val="auto"/>
          <w:sz w:val="20"/>
          <w:szCs w:val="22"/>
        </w:rPr>
        <w:t>] rid:[0x8175]</w:t>
      </w:r>
    </w:p>
    <w:p w14:paraId="28BABB4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A.Benson</w:t>
      </w:r>
      <w:proofErr w:type="spellEnd"/>
      <w:r w:rsidRPr="00F63939">
        <w:rPr>
          <w:rFonts w:ascii="Courier New" w:eastAsia="Courier New" w:hAnsi="Courier New" w:cs="Courier New"/>
          <w:b w:val="0"/>
          <w:bCs w:val="0"/>
          <w:smallCaps w:val="0"/>
          <w:color w:val="auto"/>
          <w:sz w:val="20"/>
          <w:szCs w:val="22"/>
        </w:rPr>
        <w:t>] rid:[0x8176]</w:t>
      </w:r>
    </w:p>
    <w:p w14:paraId="1EAFE0C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lastRenderedPageBreak/>
        <w:t>user:[</w:t>
      </w:r>
      <w:proofErr w:type="spellStart"/>
      <w:proofErr w:type="gramEnd"/>
      <w:r w:rsidRPr="00F63939">
        <w:rPr>
          <w:rFonts w:ascii="Courier New" w:eastAsia="Courier New" w:hAnsi="Courier New" w:cs="Courier New"/>
          <w:b w:val="0"/>
          <w:bCs w:val="0"/>
          <w:smallCaps w:val="0"/>
          <w:color w:val="auto"/>
          <w:sz w:val="20"/>
          <w:szCs w:val="22"/>
        </w:rPr>
        <w:t>N.Hogan</w:t>
      </w:r>
      <w:proofErr w:type="spellEnd"/>
      <w:r w:rsidRPr="00F63939">
        <w:rPr>
          <w:rFonts w:ascii="Courier New" w:eastAsia="Courier New" w:hAnsi="Courier New" w:cs="Courier New"/>
          <w:b w:val="0"/>
          <w:bCs w:val="0"/>
          <w:smallCaps w:val="0"/>
          <w:color w:val="auto"/>
          <w:sz w:val="20"/>
          <w:szCs w:val="22"/>
        </w:rPr>
        <w:t>] rid:[0x8177]</w:t>
      </w:r>
    </w:p>
    <w:p w14:paraId="5C4ECC1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L.Nguyen</w:t>
      </w:r>
      <w:proofErr w:type="spellEnd"/>
      <w:r w:rsidRPr="00F63939">
        <w:rPr>
          <w:rFonts w:ascii="Courier New" w:eastAsia="Courier New" w:hAnsi="Courier New" w:cs="Courier New"/>
          <w:b w:val="0"/>
          <w:bCs w:val="0"/>
          <w:smallCaps w:val="0"/>
          <w:color w:val="auto"/>
          <w:sz w:val="20"/>
          <w:szCs w:val="22"/>
        </w:rPr>
        <w:t>] rid:[0x8178]</w:t>
      </w:r>
    </w:p>
    <w:p w14:paraId="55F7949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M.Murphy</w:t>
      </w:r>
      <w:proofErr w:type="spellEnd"/>
      <w:r w:rsidRPr="00F63939">
        <w:rPr>
          <w:rFonts w:ascii="Courier New" w:eastAsia="Courier New" w:hAnsi="Courier New" w:cs="Courier New"/>
          <w:b w:val="0"/>
          <w:bCs w:val="0"/>
          <w:smallCaps w:val="0"/>
          <w:color w:val="auto"/>
          <w:sz w:val="20"/>
          <w:szCs w:val="22"/>
        </w:rPr>
        <w:t>] rid:[0x8179]</w:t>
      </w:r>
    </w:p>
    <w:p w14:paraId="160C850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R.Holloway</w:t>
      </w:r>
      <w:proofErr w:type="spellEnd"/>
      <w:r w:rsidRPr="00F63939">
        <w:rPr>
          <w:rFonts w:ascii="Courier New" w:eastAsia="Courier New" w:hAnsi="Courier New" w:cs="Courier New"/>
          <w:b w:val="0"/>
          <w:bCs w:val="0"/>
          <w:smallCaps w:val="0"/>
          <w:color w:val="auto"/>
          <w:sz w:val="20"/>
          <w:szCs w:val="22"/>
        </w:rPr>
        <w:t>] rid:[0x817a]</w:t>
      </w:r>
    </w:p>
    <w:p w14:paraId="79592AE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spellStart"/>
      <w:proofErr w:type="gramEnd"/>
      <w:r w:rsidRPr="00F63939">
        <w:rPr>
          <w:rFonts w:ascii="Courier New" w:eastAsia="Courier New" w:hAnsi="Courier New" w:cs="Courier New"/>
          <w:b w:val="0"/>
          <w:bCs w:val="0"/>
          <w:smallCaps w:val="0"/>
          <w:color w:val="auto"/>
          <w:sz w:val="20"/>
          <w:szCs w:val="22"/>
        </w:rPr>
        <w:t>K.Cohen</w:t>
      </w:r>
      <w:proofErr w:type="spellEnd"/>
      <w:r w:rsidRPr="00F63939">
        <w:rPr>
          <w:rFonts w:ascii="Courier New" w:eastAsia="Courier New" w:hAnsi="Courier New" w:cs="Courier New"/>
          <w:b w:val="0"/>
          <w:bCs w:val="0"/>
          <w:smallCaps w:val="0"/>
          <w:color w:val="auto"/>
          <w:sz w:val="20"/>
          <w:szCs w:val="22"/>
        </w:rPr>
        <w:t>] rid:[0x817b]</w:t>
      </w:r>
    </w:p>
    <w:p w14:paraId="6CCF97F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user:[</w:t>
      </w:r>
      <w:proofErr w:type="gramEnd"/>
      <w:r w:rsidRPr="00F63939">
        <w:rPr>
          <w:rFonts w:ascii="Courier New" w:eastAsia="Courier New" w:hAnsi="Courier New" w:cs="Courier New"/>
          <w:b w:val="0"/>
          <w:bCs w:val="0"/>
          <w:smallCaps w:val="0"/>
          <w:color w:val="auto"/>
          <w:sz w:val="20"/>
          <w:szCs w:val="22"/>
        </w:rPr>
        <w:t>hacker] rid:[0x817c]</w:t>
      </w:r>
    </w:p>
    <w:p w14:paraId="7305B37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3CC3139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22D300E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Share Enumeration on 192.168.10.1    |</w:t>
      </w:r>
    </w:p>
    <w:p w14:paraId="13D5E26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0F5C40E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spellStart"/>
      <w:r w:rsidRPr="00F63939">
        <w:rPr>
          <w:rFonts w:ascii="Courier New" w:eastAsia="Courier New" w:hAnsi="Courier New" w:cs="Courier New"/>
          <w:b w:val="0"/>
          <w:bCs w:val="0"/>
          <w:smallCaps w:val="0"/>
          <w:color w:val="auto"/>
          <w:sz w:val="20"/>
          <w:szCs w:val="22"/>
        </w:rPr>
        <w:t>do_connect</w:t>
      </w:r>
      <w:proofErr w:type="spellEnd"/>
      <w:r w:rsidRPr="00F63939">
        <w:rPr>
          <w:rFonts w:ascii="Courier New" w:eastAsia="Courier New" w:hAnsi="Courier New" w:cs="Courier New"/>
          <w:b w:val="0"/>
          <w:bCs w:val="0"/>
          <w:smallCaps w:val="0"/>
          <w:color w:val="auto"/>
          <w:sz w:val="20"/>
          <w:szCs w:val="22"/>
        </w:rPr>
        <w:t>: Connection to 192.168.10.1 failed (Error NT_STATUS_RESOURCE_NAME_NOT_FOUND)</w:t>
      </w:r>
    </w:p>
    <w:p w14:paraId="61326E1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66B6BE4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r>
      <w:proofErr w:type="spellStart"/>
      <w:r w:rsidRPr="00F63939">
        <w:rPr>
          <w:rFonts w:ascii="Courier New" w:eastAsia="Courier New" w:hAnsi="Courier New" w:cs="Courier New"/>
          <w:b w:val="0"/>
          <w:bCs w:val="0"/>
          <w:smallCaps w:val="0"/>
          <w:color w:val="auto"/>
          <w:sz w:val="20"/>
          <w:szCs w:val="22"/>
        </w:rPr>
        <w:t>Sharename</w:t>
      </w:r>
      <w:proofErr w:type="spellEnd"/>
      <w:r w:rsidRPr="00F63939">
        <w:rPr>
          <w:rFonts w:ascii="Courier New" w:eastAsia="Courier New" w:hAnsi="Courier New" w:cs="Courier New"/>
          <w:b w:val="0"/>
          <w:bCs w:val="0"/>
          <w:smallCaps w:val="0"/>
          <w:color w:val="auto"/>
          <w:sz w:val="20"/>
          <w:szCs w:val="22"/>
        </w:rPr>
        <w:t xml:space="preserve">       Type      Comment</w:t>
      </w:r>
    </w:p>
    <w:p w14:paraId="0BAE73A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       ----      -------</w:t>
      </w:r>
    </w:p>
    <w:p w14:paraId="3E986B1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ADMIN$          Disk      Remote Admin</w:t>
      </w:r>
    </w:p>
    <w:p w14:paraId="7850665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C$              Disk      Default share</w:t>
      </w:r>
    </w:p>
    <w:p w14:paraId="3F73A29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 xml:space="preserve">Fileshare1      Disk      </w:t>
      </w:r>
    </w:p>
    <w:p w14:paraId="5230C26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 xml:space="preserve">Fileshare2      Disk      </w:t>
      </w:r>
    </w:p>
    <w:p w14:paraId="339FFEC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 xml:space="preserve">HR              Disk      </w:t>
      </w:r>
    </w:p>
    <w:p w14:paraId="1BFE0C0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IPC$            IPC       Remote IPC</w:t>
      </w:r>
    </w:p>
    <w:p w14:paraId="7C21674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 xml:space="preserve">NETLOGON        Disk      Logon server share </w:t>
      </w:r>
    </w:p>
    <w:p w14:paraId="2883E1B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ab/>
        <w:t xml:space="preserve">Resources       Disk      </w:t>
      </w:r>
    </w:p>
    <w:p w14:paraId="6677EC7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 xml:space="preserve">SYSVOL          Disk      Logon server share </w:t>
      </w:r>
    </w:p>
    <w:p w14:paraId="21B8A00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 xml:space="preserve">SYSVOL2         Disk      </w:t>
      </w:r>
    </w:p>
    <w:p w14:paraId="42DEEE0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Reconnecting with SMB1 for workgroup listing.</w:t>
      </w:r>
    </w:p>
    <w:p w14:paraId="7D5D533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Unable to connect with SMB1 -- no workgroup available</w:t>
      </w:r>
    </w:p>
    <w:p w14:paraId="004E16F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4ED394D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Attempting to map shares on 192.168.10.1</w:t>
      </w:r>
    </w:p>
    <w:p w14:paraId="2601BBC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//192.168.10.1/ADMIN$</w:t>
      </w:r>
      <w:r w:rsidRPr="00F63939">
        <w:rPr>
          <w:rFonts w:ascii="Courier New" w:eastAsia="Courier New" w:hAnsi="Courier New" w:cs="Courier New"/>
          <w:b w:val="0"/>
          <w:bCs w:val="0"/>
          <w:smallCaps w:val="0"/>
          <w:color w:val="auto"/>
          <w:sz w:val="20"/>
          <w:szCs w:val="22"/>
        </w:rPr>
        <w:tab/>
        <w:t>Mapping: DENIED, Listing: N/A</w:t>
      </w:r>
    </w:p>
    <w:p w14:paraId="2B8E521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//192.168.10.1/C$</w:t>
      </w:r>
      <w:r w:rsidRPr="00F63939">
        <w:rPr>
          <w:rFonts w:ascii="Courier New" w:eastAsia="Courier New" w:hAnsi="Courier New" w:cs="Courier New"/>
          <w:b w:val="0"/>
          <w:bCs w:val="0"/>
          <w:smallCaps w:val="0"/>
          <w:color w:val="auto"/>
          <w:sz w:val="20"/>
          <w:szCs w:val="22"/>
        </w:rPr>
        <w:tab/>
        <w:t>Mapping: DENIED, Listing: N/A</w:t>
      </w:r>
    </w:p>
    <w:p w14:paraId="0DF0BD3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//192.168.10.1/Fileshare1</w:t>
      </w:r>
      <w:r w:rsidRPr="00F63939">
        <w:rPr>
          <w:rFonts w:ascii="Courier New" w:eastAsia="Courier New" w:hAnsi="Courier New" w:cs="Courier New"/>
          <w:b w:val="0"/>
          <w:bCs w:val="0"/>
          <w:smallCaps w:val="0"/>
          <w:color w:val="auto"/>
          <w:sz w:val="20"/>
          <w:szCs w:val="22"/>
        </w:rPr>
        <w:tab/>
        <w:t>Mapping: OK, Listing: OK</w:t>
      </w:r>
    </w:p>
    <w:p w14:paraId="67978D9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//192.168.10.1/Fileshare2</w:t>
      </w:r>
      <w:r w:rsidRPr="00F63939">
        <w:rPr>
          <w:rFonts w:ascii="Courier New" w:eastAsia="Courier New" w:hAnsi="Courier New" w:cs="Courier New"/>
          <w:b w:val="0"/>
          <w:bCs w:val="0"/>
          <w:smallCaps w:val="0"/>
          <w:color w:val="auto"/>
          <w:sz w:val="20"/>
          <w:szCs w:val="22"/>
        </w:rPr>
        <w:tab/>
        <w:t>Mapping: OK, Listing: OK</w:t>
      </w:r>
    </w:p>
    <w:p w14:paraId="3C1EE26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//192.168.10.1/HR</w:t>
      </w:r>
      <w:r w:rsidRPr="00F63939">
        <w:rPr>
          <w:rFonts w:ascii="Courier New" w:eastAsia="Courier New" w:hAnsi="Courier New" w:cs="Courier New"/>
          <w:b w:val="0"/>
          <w:bCs w:val="0"/>
          <w:smallCaps w:val="0"/>
          <w:color w:val="auto"/>
          <w:sz w:val="20"/>
          <w:szCs w:val="22"/>
        </w:rPr>
        <w:tab/>
        <w:t>Mapping: OK, Listing: OK</w:t>
      </w:r>
    </w:p>
    <w:p w14:paraId="07E10E8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//192.168.10.1/IPC$</w:t>
      </w:r>
      <w:r w:rsidRPr="00F63939">
        <w:rPr>
          <w:rFonts w:ascii="Courier New" w:eastAsia="Courier New" w:hAnsi="Courier New" w:cs="Courier New"/>
          <w:b w:val="0"/>
          <w:bCs w:val="0"/>
          <w:smallCaps w:val="0"/>
          <w:color w:val="auto"/>
          <w:sz w:val="20"/>
          <w:szCs w:val="22"/>
        </w:rPr>
        <w:tab/>
        <w:t>[E] Can't understand response:</w:t>
      </w:r>
    </w:p>
    <w:p w14:paraId="5FF7C50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NT_STATUS_INVALID_INFO_CLASS listing \*</w:t>
      </w:r>
    </w:p>
    <w:p w14:paraId="3F4DC7C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//192.168.10.1/NETLOGON</w:t>
      </w:r>
      <w:r w:rsidRPr="00F63939">
        <w:rPr>
          <w:rFonts w:ascii="Courier New" w:eastAsia="Courier New" w:hAnsi="Courier New" w:cs="Courier New"/>
          <w:b w:val="0"/>
          <w:bCs w:val="0"/>
          <w:smallCaps w:val="0"/>
          <w:color w:val="auto"/>
          <w:sz w:val="20"/>
          <w:szCs w:val="22"/>
        </w:rPr>
        <w:tab/>
        <w:t>Mapping: OK, Listing: OK</w:t>
      </w:r>
    </w:p>
    <w:p w14:paraId="25F4EB6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//192.168.10.1/Resources</w:t>
      </w:r>
      <w:r w:rsidRPr="00F63939">
        <w:rPr>
          <w:rFonts w:ascii="Courier New" w:eastAsia="Courier New" w:hAnsi="Courier New" w:cs="Courier New"/>
          <w:b w:val="0"/>
          <w:bCs w:val="0"/>
          <w:smallCaps w:val="0"/>
          <w:color w:val="auto"/>
          <w:sz w:val="20"/>
          <w:szCs w:val="22"/>
        </w:rPr>
        <w:tab/>
        <w:t>Mapping: OK, Listing: OK</w:t>
      </w:r>
    </w:p>
    <w:p w14:paraId="3FF8131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//192.168.10.1/SYSVOL</w:t>
      </w:r>
      <w:r w:rsidRPr="00F63939">
        <w:rPr>
          <w:rFonts w:ascii="Courier New" w:eastAsia="Courier New" w:hAnsi="Courier New" w:cs="Courier New"/>
          <w:b w:val="0"/>
          <w:bCs w:val="0"/>
          <w:smallCaps w:val="0"/>
          <w:color w:val="auto"/>
          <w:sz w:val="20"/>
          <w:szCs w:val="22"/>
        </w:rPr>
        <w:tab/>
        <w:t>Mapping: OK, Listing: OK</w:t>
      </w:r>
    </w:p>
    <w:p w14:paraId="2B01C53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//192.168.10.1/SYSVOL2</w:t>
      </w:r>
      <w:r w:rsidRPr="00F63939">
        <w:rPr>
          <w:rFonts w:ascii="Courier New" w:eastAsia="Courier New" w:hAnsi="Courier New" w:cs="Courier New"/>
          <w:b w:val="0"/>
          <w:bCs w:val="0"/>
          <w:smallCaps w:val="0"/>
          <w:color w:val="auto"/>
          <w:sz w:val="20"/>
          <w:szCs w:val="22"/>
        </w:rPr>
        <w:tab/>
        <w:t>Mapping: OK, Listing: OK</w:t>
      </w:r>
    </w:p>
    <w:p w14:paraId="7DF83AC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36F3D60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4366E6E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Password Policy Information for 192.168.10.1    |</w:t>
      </w:r>
    </w:p>
    <w:p w14:paraId="5DB5A26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1C2546B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5D17359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5E6F005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Attaching to 192.168.10.1 using test:test123</w:t>
      </w:r>
    </w:p>
    <w:p w14:paraId="636E30A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154D3EF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Trying protocol 139/SMB...</w:t>
      </w:r>
    </w:p>
    <w:p w14:paraId="4F75BB2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7299F28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 Protocol failed: Cannot request session (Called Name:192.168.10.1)</w:t>
      </w:r>
    </w:p>
    <w:p w14:paraId="16FA0EB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12127AA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Trying protocol 445/SMB...</w:t>
      </w:r>
    </w:p>
    <w:p w14:paraId="69F78CF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58E8B49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Found domain(s):</w:t>
      </w:r>
    </w:p>
    <w:p w14:paraId="7264767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1321B83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 UADCWNET</w:t>
      </w:r>
    </w:p>
    <w:p w14:paraId="0FA572C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 xml:space="preserve">[+] </w:t>
      </w:r>
      <w:proofErr w:type="spellStart"/>
      <w:r w:rsidRPr="00F63939">
        <w:rPr>
          <w:rFonts w:ascii="Courier New" w:eastAsia="Courier New" w:hAnsi="Courier New" w:cs="Courier New"/>
          <w:b w:val="0"/>
          <w:bCs w:val="0"/>
          <w:smallCaps w:val="0"/>
          <w:color w:val="auto"/>
          <w:sz w:val="20"/>
          <w:szCs w:val="22"/>
        </w:rPr>
        <w:t>Builtin</w:t>
      </w:r>
      <w:proofErr w:type="spellEnd"/>
    </w:p>
    <w:p w14:paraId="5931BAE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63DBEBA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Password Info for Domain: UADCWNET</w:t>
      </w:r>
    </w:p>
    <w:p w14:paraId="06EB9D2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17F8282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 Minimum password length: None</w:t>
      </w:r>
    </w:p>
    <w:p w14:paraId="26290AE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 Password history length: None</w:t>
      </w:r>
    </w:p>
    <w:p w14:paraId="0F9321B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 xml:space="preserve">[+] Maximum password age: 136 days 23 hours 58 minutes </w:t>
      </w:r>
    </w:p>
    <w:p w14:paraId="1A82653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 Password Complexity Flags: 010000</w:t>
      </w:r>
    </w:p>
    <w:p w14:paraId="1771DE1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06624D3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r>
      <w:r w:rsidRPr="00F63939">
        <w:rPr>
          <w:rFonts w:ascii="Courier New" w:eastAsia="Courier New" w:hAnsi="Courier New" w:cs="Courier New"/>
          <w:b w:val="0"/>
          <w:bCs w:val="0"/>
          <w:smallCaps w:val="0"/>
          <w:color w:val="auto"/>
          <w:sz w:val="20"/>
          <w:szCs w:val="22"/>
        </w:rPr>
        <w:tab/>
        <w:t>[+] Domain Refuse Password Change: 0</w:t>
      </w:r>
    </w:p>
    <w:p w14:paraId="0439BCB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r>
      <w:r w:rsidRPr="00F63939">
        <w:rPr>
          <w:rFonts w:ascii="Courier New" w:eastAsia="Courier New" w:hAnsi="Courier New" w:cs="Courier New"/>
          <w:b w:val="0"/>
          <w:bCs w:val="0"/>
          <w:smallCaps w:val="0"/>
          <w:color w:val="auto"/>
          <w:sz w:val="20"/>
          <w:szCs w:val="22"/>
        </w:rPr>
        <w:tab/>
        <w:t>[+] Domain Password Store Cleartext: 1</w:t>
      </w:r>
    </w:p>
    <w:p w14:paraId="3609314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r>
      <w:r w:rsidRPr="00F63939">
        <w:rPr>
          <w:rFonts w:ascii="Courier New" w:eastAsia="Courier New" w:hAnsi="Courier New" w:cs="Courier New"/>
          <w:b w:val="0"/>
          <w:bCs w:val="0"/>
          <w:smallCaps w:val="0"/>
          <w:color w:val="auto"/>
          <w:sz w:val="20"/>
          <w:szCs w:val="22"/>
        </w:rPr>
        <w:tab/>
        <w:t>[+] Domain Password Lockout Admins: 0</w:t>
      </w:r>
    </w:p>
    <w:p w14:paraId="19B4ACF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r>
      <w:r w:rsidRPr="00F63939">
        <w:rPr>
          <w:rFonts w:ascii="Courier New" w:eastAsia="Courier New" w:hAnsi="Courier New" w:cs="Courier New"/>
          <w:b w:val="0"/>
          <w:bCs w:val="0"/>
          <w:smallCaps w:val="0"/>
          <w:color w:val="auto"/>
          <w:sz w:val="20"/>
          <w:szCs w:val="22"/>
        </w:rPr>
        <w:tab/>
        <w:t>[+] Domain Password No Clear Change: 0</w:t>
      </w:r>
    </w:p>
    <w:p w14:paraId="435B50D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r>
      <w:r w:rsidRPr="00F63939">
        <w:rPr>
          <w:rFonts w:ascii="Courier New" w:eastAsia="Courier New" w:hAnsi="Courier New" w:cs="Courier New"/>
          <w:b w:val="0"/>
          <w:bCs w:val="0"/>
          <w:smallCaps w:val="0"/>
          <w:color w:val="auto"/>
          <w:sz w:val="20"/>
          <w:szCs w:val="22"/>
        </w:rPr>
        <w:tab/>
        <w:t>[+] Domain Password No Anon Change: 0</w:t>
      </w:r>
    </w:p>
    <w:p w14:paraId="2139709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r>
      <w:r w:rsidRPr="00F63939">
        <w:rPr>
          <w:rFonts w:ascii="Courier New" w:eastAsia="Courier New" w:hAnsi="Courier New" w:cs="Courier New"/>
          <w:b w:val="0"/>
          <w:bCs w:val="0"/>
          <w:smallCaps w:val="0"/>
          <w:color w:val="auto"/>
          <w:sz w:val="20"/>
          <w:szCs w:val="22"/>
        </w:rPr>
        <w:tab/>
        <w:t>[+] Domain Password Complex: 0</w:t>
      </w:r>
    </w:p>
    <w:p w14:paraId="33A24AC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741C2F1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 Minimum password age: None</w:t>
      </w:r>
    </w:p>
    <w:p w14:paraId="7846EA3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 xml:space="preserve">[+] Reset Account Lockout Counter: </w:t>
      </w:r>
    </w:p>
    <w:p w14:paraId="5394BCD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 xml:space="preserve">[+] Locked Account Duration: </w:t>
      </w:r>
    </w:p>
    <w:p w14:paraId="0C1E45A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 Account Lockout Threshold: None</w:t>
      </w:r>
    </w:p>
    <w:p w14:paraId="0061CEB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ab/>
        <w:t>[+] Forced Log off Time: Not Set</w:t>
      </w:r>
    </w:p>
    <w:p w14:paraId="4343EFD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2053D44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4B03AE9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w:t>
      </w:r>
      <w:proofErr w:type="spellStart"/>
      <w:r w:rsidRPr="00F63939">
        <w:rPr>
          <w:rFonts w:ascii="Courier New" w:eastAsia="Courier New" w:hAnsi="Courier New" w:cs="Courier New"/>
          <w:b w:val="0"/>
          <w:bCs w:val="0"/>
          <w:smallCaps w:val="0"/>
          <w:color w:val="auto"/>
          <w:sz w:val="20"/>
          <w:szCs w:val="22"/>
        </w:rPr>
        <w:t>Retieved</w:t>
      </w:r>
      <w:proofErr w:type="spellEnd"/>
      <w:r w:rsidRPr="00F63939">
        <w:rPr>
          <w:rFonts w:ascii="Courier New" w:eastAsia="Courier New" w:hAnsi="Courier New" w:cs="Courier New"/>
          <w:b w:val="0"/>
          <w:bCs w:val="0"/>
          <w:smallCaps w:val="0"/>
          <w:color w:val="auto"/>
          <w:sz w:val="20"/>
          <w:szCs w:val="22"/>
        </w:rPr>
        <w:t xml:space="preserve"> partial password policy with </w:t>
      </w:r>
      <w:proofErr w:type="spellStart"/>
      <w:r w:rsidRPr="00F63939">
        <w:rPr>
          <w:rFonts w:ascii="Courier New" w:eastAsia="Courier New" w:hAnsi="Courier New" w:cs="Courier New"/>
          <w:b w:val="0"/>
          <w:bCs w:val="0"/>
          <w:smallCaps w:val="0"/>
          <w:color w:val="auto"/>
          <w:sz w:val="20"/>
          <w:szCs w:val="22"/>
        </w:rPr>
        <w:t>rpcclient</w:t>
      </w:r>
      <w:proofErr w:type="spellEnd"/>
      <w:r w:rsidRPr="00F63939">
        <w:rPr>
          <w:rFonts w:ascii="Courier New" w:eastAsia="Courier New" w:hAnsi="Courier New" w:cs="Courier New"/>
          <w:b w:val="0"/>
          <w:bCs w:val="0"/>
          <w:smallCaps w:val="0"/>
          <w:color w:val="auto"/>
          <w:sz w:val="20"/>
          <w:szCs w:val="22"/>
        </w:rPr>
        <w:t>:</w:t>
      </w:r>
    </w:p>
    <w:p w14:paraId="674DA7E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29301D7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Password Complexity: Disabled</w:t>
      </w:r>
    </w:p>
    <w:p w14:paraId="35E74D6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Minimum Password Length: 0</w:t>
      </w:r>
    </w:p>
    <w:p w14:paraId="0592175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5096BFD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424AADB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45F8178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    Groups on 192.168.10.1    |</w:t>
      </w:r>
    </w:p>
    <w:p w14:paraId="59AC920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4C6A0E0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1BA8D7F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Getting </w:t>
      </w:r>
      <w:proofErr w:type="spellStart"/>
      <w:r w:rsidRPr="00F63939">
        <w:rPr>
          <w:rFonts w:ascii="Courier New" w:eastAsia="Courier New" w:hAnsi="Courier New" w:cs="Courier New"/>
          <w:b w:val="0"/>
          <w:bCs w:val="0"/>
          <w:smallCaps w:val="0"/>
          <w:color w:val="auto"/>
          <w:sz w:val="20"/>
          <w:szCs w:val="22"/>
        </w:rPr>
        <w:t>builtin</w:t>
      </w:r>
      <w:proofErr w:type="spellEnd"/>
      <w:r w:rsidRPr="00F63939">
        <w:rPr>
          <w:rFonts w:ascii="Courier New" w:eastAsia="Courier New" w:hAnsi="Courier New" w:cs="Courier New"/>
          <w:b w:val="0"/>
          <w:bCs w:val="0"/>
          <w:smallCaps w:val="0"/>
          <w:color w:val="auto"/>
          <w:sz w:val="20"/>
          <w:szCs w:val="22"/>
        </w:rPr>
        <w:t xml:space="preserve"> groups:</w:t>
      </w:r>
    </w:p>
    <w:p w14:paraId="37720C2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Server Operators] rid:[0x225]</w:t>
      </w:r>
    </w:p>
    <w:p w14:paraId="2D4808F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Account Operators] rid:[0x224]</w:t>
      </w:r>
    </w:p>
    <w:p w14:paraId="3F8C76F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Pre-Windows 2000 Compatible Access] rid:[0x22a]</w:t>
      </w:r>
    </w:p>
    <w:p w14:paraId="0ABCEB6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Incoming Forest Trust Builders] rid:[0x22d]</w:t>
      </w:r>
    </w:p>
    <w:p w14:paraId="0C9E8F3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Windows Authorization Access Group] rid:[0x230]</w:t>
      </w:r>
    </w:p>
    <w:p w14:paraId="39E882C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Terminal Server License Servers] rid:[0x231]</w:t>
      </w:r>
    </w:p>
    <w:p w14:paraId="27ECD6D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Administrators] rid:[0x220]</w:t>
      </w:r>
    </w:p>
    <w:p w14:paraId="43F9EC5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Users] rid:[0x221]</w:t>
      </w:r>
    </w:p>
    <w:p w14:paraId="65EB917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Guests] rid:[0x222]</w:t>
      </w:r>
    </w:p>
    <w:p w14:paraId="1938DC0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Print Operators] rid:[0x226]</w:t>
      </w:r>
    </w:p>
    <w:p w14:paraId="355E935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Backup Operators] rid:[0x227]</w:t>
      </w:r>
    </w:p>
    <w:p w14:paraId="08469E4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Replicator] rid:[0x228]</w:t>
      </w:r>
    </w:p>
    <w:p w14:paraId="1832324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Remote Desktop Users] rid:[0x22b]</w:t>
      </w:r>
    </w:p>
    <w:p w14:paraId="58BFA1A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Network Configuration Operators] rid:[0x22c]</w:t>
      </w:r>
    </w:p>
    <w:p w14:paraId="4AA8CDD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Performance Monitor Users] rid:[0x22e]</w:t>
      </w:r>
    </w:p>
    <w:p w14:paraId="48EEADD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Performance Log Users] rid:[0x22f]</w:t>
      </w:r>
    </w:p>
    <w:p w14:paraId="078F018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Distributed COM Users] rid:[0x232]</w:t>
      </w:r>
    </w:p>
    <w:p w14:paraId="143B0A7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IIS_IUSRS] rid:[0x238]</w:t>
      </w:r>
    </w:p>
    <w:p w14:paraId="380C357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lastRenderedPageBreak/>
        <w:t>group:[</w:t>
      </w:r>
      <w:proofErr w:type="gramEnd"/>
      <w:r w:rsidRPr="00F63939">
        <w:rPr>
          <w:rFonts w:ascii="Courier New" w:eastAsia="Courier New" w:hAnsi="Courier New" w:cs="Courier New"/>
          <w:b w:val="0"/>
          <w:bCs w:val="0"/>
          <w:smallCaps w:val="0"/>
          <w:color w:val="auto"/>
          <w:sz w:val="20"/>
          <w:szCs w:val="22"/>
        </w:rPr>
        <w:t>Cryptographic Operators] rid:[0x239]</w:t>
      </w:r>
    </w:p>
    <w:p w14:paraId="476BFAB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Event Log Readers] rid:[0x23d]</w:t>
      </w:r>
    </w:p>
    <w:p w14:paraId="147DE1D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Certificate Service DCOM Access] rid:[0x23e]</w:t>
      </w:r>
    </w:p>
    <w:p w14:paraId="3C4E117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RDS Remote Access Servers] rid:[0x23f]</w:t>
      </w:r>
    </w:p>
    <w:p w14:paraId="1A0178B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RDS Endpoint Servers] rid:[0x240]</w:t>
      </w:r>
    </w:p>
    <w:p w14:paraId="458201C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RDS Management Servers] rid:[0x241]</w:t>
      </w:r>
    </w:p>
    <w:p w14:paraId="278B8A6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Hyper-V Administrators] rid:[0x242]</w:t>
      </w:r>
    </w:p>
    <w:p w14:paraId="2F48AFF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Access Control Assistance Operators] rid:[0x243]</w:t>
      </w:r>
    </w:p>
    <w:p w14:paraId="129257F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Remote Management Users] rid:[0x244]</w:t>
      </w:r>
    </w:p>
    <w:p w14:paraId="1345670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Storage Replica Administrators] rid:[0x246]</w:t>
      </w:r>
    </w:p>
    <w:p w14:paraId="688EA8F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43F5371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Getting </w:t>
      </w:r>
      <w:proofErr w:type="spellStart"/>
      <w:r w:rsidRPr="00F63939">
        <w:rPr>
          <w:rFonts w:ascii="Courier New" w:eastAsia="Courier New" w:hAnsi="Courier New" w:cs="Courier New"/>
          <w:b w:val="0"/>
          <w:bCs w:val="0"/>
          <w:smallCaps w:val="0"/>
          <w:color w:val="auto"/>
          <w:sz w:val="20"/>
          <w:szCs w:val="22"/>
        </w:rPr>
        <w:t>builtin</w:t>
      </w:r>
      <w:proofErr w:type="spellEnd"/>
      <w:r w:rsidRPr="00F63939">
        <w:rPr>
          <w:rFonts w:ascii="Courier New" w:eastAsia="Courier New" w:hAnsi="Courier New" w:cs="Courier New"/>
          <w:b w:val="0"/>
          <w:bCs w:val="0"/>
          <w:smallCaps w:val="0"/>
          <w:color w:val="auto"/>
          <w:sz w:val="20"/>
          <w:szCs w:val="22"/>
        </w:rPr>
        <w:t xml:space="preserve"> group memberships:</w:t>
      </w:r>
    </w:p>
    <w:p w14:paraId="314F570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'Pre-Windows 2000 Compatible Access' (RID: 554) has member: NT AUTHORITY\Authenticated Users</w:t>
      </w:r>
    </w:p>
    <w:p w14:paraId="4BC99F8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'Guests' (RID: 546) has member: UADCWNET\Guest</w:t>
      </w:r>
    </w:p>
    <w:p w14:paraId="10FAA41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'Guests' (RID: 546) has member: UADCWNET\Domain Guests</w:t>
      </w:r>
    </w:p>
    <w:p w14:paraId="7A74CA5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'Administrators' (RID: 544) has member: UADCWNET\Administrator</w:t>
      </w:r>
    </w:p>
    <w:p w14:paraId="6D840F6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'Administrators' (RID: 544) has member: UADCWNET\Enterprise Admins</w:t>
      </w:r>
    </w:p>
    <w:p w14:paraId="7E4EBBB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'Administrators' (RID: 544) has member: UADCWNET\Domain Admins</w:t>
      </w:r>
    </w:p>
    <w:p w14:paraId="2D83BC8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'Administrators' (RID: 544) has member: UADCWNET\hacker</w:t>
      </w:r>
    </w:p>
    <w:p w14:paraId="31E4AD0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'Remote Desktop Users' (RID: 555) has member: UADCWNET\hacker</w:t>
      </w:r>
    </w:p>
    <w:p w14:paraId="2CCE0C6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'Windows Authorization Access Group' (RID: 560) has member: NT AUTHORITY\ENTERPRISE DOMAIN CONTROLLERS</w:t>
      </w:r>
    </w:p>
    <w:p w14:paraId="77BDB93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Group 'Users' (RID: 545) has member: NT AUTHORITY\INTERACTIVE</w:t>
      </w:r>
    </w:p>
    <w:p w14:paraId="4477FE0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'Users' (RID: 545) has member: NT AUTHORITY\Authenticated Users</w:t>
      </w:r>
    </w:p>
    <w:p w14:paraId="4A59141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'Users' (RID: 545) has member: UADCWNET\Domain Users</w:t>
      </w:r>
    </w:p>
    <w:p w14:paraId="5665272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'IIS_IUSRS' (RID: 568) has member: NT AUTHORITY\IUSR</w:t>
      </w:r>
    </w:p>
    <w:p w14:paraId="019CBB4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74C827D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Getting local groups:</w:t>
      </w:r>
    </w:p>
    <w:p w14:paraId="3DAC652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Cert Publishers] rid:[0x205]</w:t>
      </w:r>
    </w:p>
    <w:p w14:paraId="19B161A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RAS and IAS Servers] rid:[0x229]</w:t>
      </w:r>
    </w:p>
    <w:p w14:paraId="44FC57B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Allowed RODC Password Replication Group] rid:[0x23b]</w:t>
      </w:r>
    </w:p>
    <w:p w14:paraId="1FBE516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Denied RODC Password Replication Group] rid:[0x23c]</w:t>
      </w:r>
    </w:p>
    <w:p w14:paraId="634616F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spellStart"/>
      <w:proofErr w:type="gramEnd"/>
      <w:r w:rsidRPr="00F63939">
        <w:rPr>
          <w:rFonts w:ascii="Courier New" w:eastAsia="Courier New" w:hAnsi="Courier New" w:cs="Courier New"/>
          <w:b w:val="0"/>
          <w:bCs w:val="0"/>
          <w:smallCaps w:val="0"/>
          <w:color w:val="auto"/>
          <w:sz w:val="20"/>
          <w:szCs w:val="22"/>
        </w:rPr>
        <w:t>DnsAdmins</w:t>
      </w:r>
      <w:proofErr w:type="spellEnd"/>
      <w:r w:rsidRPr="00F63939">
        <w:rPr>
          <w:rFonts w:ascii="Courier New" w:eastAsia="Courier New" w:hAnsi="Courier New" w:cs="Courier New"/>
          <w:b w:val="0"/>
          <w:bCs w:val="0"/>
          <w:smallCaps w:val="0"/>
          <w:color w:val="auto"/>
          <w:sz w:val="20"/>
          <w:szCs w:val="22"/>
        </w:rPr>
        <w:t>] rid:[0x44d]</w:t>
      </w:r>
    </w:p>
    <w:p w14:paraId="12ECCCB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2175618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Getting local group memberships:</w:t>
      </w:r>
    </w:p>
    <w:p w14:paraId="2F2BD0A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'Denied RODC Password Replication Group' (RID: 572) has member: UADCWNET\</w:t>
      </w:r>
      <w:proofErr w:type="spellStart"/>
      <w:r w:rsidRPr="00F63939">
        <w:rPr>
          <w:rFonts w:ascii="Courier New" w:eastAsia="Courier New" w:hAnsi="Courier New" w:cs="Courier New"/>
          <w:b w:val="0"/>
          <w:bCs w:val="0"/>
          <w:smallCaps w:val="0"/>
          <w:color w:val="auto"/>
          <w:sz w:val="20"/>
          <w:szCs w:val="22"/>
        </w:rPr>
        <w:t>krbtgt</w:t>
      </w:r>
      <w:proofErr w:type="spellEnd"/>
    </w:p>
    <w:p w14:paraId="3EF0C1F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'Denied RODC Password Replication Group' (RID: 572) has member: UADCWNET\Domain Controllers</w:t>
      </w:r>
    </w:p>
    <w:p w14:paraId="354D905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'Denied RODC Password Replication Group' (RID: 572) has member: UADCWNET\Schema Admins</w:t>
      </w:r>
    </w:p>
    <w:p w14:paraId="7BA67C1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'Denied RODC Password Replication Group' (RID: 572) has member: UADCWNET\Enterprise Admins</w:t>
      </w:r>
    </w:p>
    <w:p w14:paraId="3CF38A8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'Denied RODC Password Replication Group' (RID: 572) has member: UADCWNET\Cert Publishers</w:t>
      </w:r>
    </w:p>
    <w:p w14:paraId="6616F10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'Denied RODC Password Replication Group' (RID: 572) has member: UADCWNET\Domain Admins</w:t>
      </w:r>
    </w:p>
    <w:p w14:paraId="19288C8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Group 'Denied RODC Password Replication Group' (RID: 572) has member: UADCWNET\Group Policy Creator Owners</w:t>
      </w:r>
    </w:p>
    <w:p w14:paraId="43A3F6B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'Denied RODC Password Replication Group' (RID: 572) has member: UADCWNET\Read-only Domain Controllers</w:t>
      </w:r>
    </w:p>
    <w:p w14:paraId="043D15B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w:t>
      </w:r>
      <w:proofErr w:type="spellStart"/>
      <w:r w:rsidRPr="00F63939">
        <w:rPr>
          <w:rFonts w:ascii="Courier New" w:eastAsia="Courier New" w:hAnsi="Courier New" w:cs="Courier New"/>
          <w:b w:val="0"/>
          <w:bCs w:val="0"/>
          <w:smallCaps w:val="0"/>
          <w:color w:val="auto"/>
          <w:sz w:val="20"/>
          <w:szCs w:val="22"/>
        </w:rPr>
        <w:t>DnsAdmins</w:t>
      </w:r>
      <w:proofErr w:type="spellEnd"/>
      <w:r w:rsidRPr="00F63939">
        <w:rPr>
          <w:rFonts w:ascii="Courier New" w:eastAsia="Courier New" w:hAnsi="Courier New" w:cs="Courier New"/>
          <w:b w:val="0"/>
          <w:bCs w:val="0"/>
          <w:smallCaps w:val="0"/>
          <w:color w:val="auto"/>
          <w:sz w:val="20"/>
          <w:szCs w:val="22"/>
        </w:rPr>
        <w:t>' (RID: 1101) has member: UADCWNET\</w:t>
      </w:r>
      <w:proofErr w:type="spellStart"/>
      <w:r w:rsidRPr="00F63939">
        <w:rPr>
          <w:rFonts w:ascii="Courier New" w:eastAsia="Courier New" w:hAnsi="Courier New" w:cs="Courier New"/>
          <w:b w:val="0"/>
          <w:bCs w:val="0"/>
          <w:smallCaps w:val="0"/>
          <w:color w:val="auto"/>
          <w:sz w:val="20"/>
          <w:szCs w:val="22"/>
        </w:rPr>
        <w:t>N.Colon</w:t>
      </w:r>
      <w:proofErr w:type="spellEnd"/>
    </w:p>
    <w:p w14:paraId="3675CBC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w:t>
      </w:r>
      <w:proofErr w:type="spellStart"/>
      <w:r w:rsidRPr="00F63939">
        <w:rPr>
          <w:rFonts w:ascii="Courier New" w:eastAsia="Courier New" w:hAnsi="Courier New" w:cs="Courier New"/>
          <w:b w:val="0"/>
          <w:bCs w:val="0"/>
          <w:smallCaps w:val="0"/>
          <w:color w:val="auto"/>
          <w:sz w:val="20"/>
          <w:szCs w:val="22"/>
        </w:rPr>
        <w:t>DnsAdmins</w:t>
      </w:r>
      <w:proofErr w:type="spellEnd"/>
      <w:r w:rsidRPr="00F63939">
        <w:rPr>
          <w:rFonts w:ascii="Courier New" w:eastAsia="Courier New" w:hAnsi="Courier New" w:cs="Courier New"/>
          <w:b w:val="0"/>
          <w:bCs w:val="0"/>
          <w:smallCaps w:val="0"/>
          <w:color w:val="auto"/>
          <w:sz w:val="20"/>
          <w:szCs w:val="22"/>
        </w:rPr>
        <w:t>' (RID: 1101) has member: UADCWNET\</w:t>
      </w:r>
      <w:proofErr w:type="spellStart"/>
      <w:r w:rsidRPr="00F63939">
        <w:rPr>
          <w:rFonts w:ascii="Courier New" w:eastAsia="Courier New" w:hAnsi="Courier New" w:cs="Courier New"/>
          <w:b w:val="0"/>
          <w:bCs w:val="0"/>
          <w:smallCaps w:val="0"/>
          <w:color w:val="auto"/>
          <w:sz w:val="20"/>
          <w:szCs w:val="22"/>
        </w:rPr>
        <w:t>J.Norton</w:t>
      </w:r>
      <w:proofErr w:type="spellEnd"/>
    </w:p>
    <w:p w14:paraId="6017EFD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115883F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Getting domain groups:</w:t>
      </w:r>
    </w:p>
    <w:p w14:paraId="0BCC50F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Enterprise Read-only Domain Controllers] rid:[0x1f2]</w:t>
      </w:r>
    </w:p>
    <w:p w14:paraId="3849BA5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Domain Admins] rid:[0x200]</w:t>
      </w:r>
    </w:p>
    <w:p w14:paraId="7F7F5DF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Domain Users] rid:[0x201]</w:t>
      </w:r>
    </w:p>
    <w:p w14:paraId="5443F6C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Domain Guests] rid:[0x202]</w:t>
      </w:r>
    </w:p>
    <w:p w14:paraId="4E5F702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Domain Computers] rid:[0x203]</w:t>
      </w:r>
    </w:p>
    <w:p w14:paraId="3E5F9BE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Domain Controllers] rid:[0x204]</w:t>
      </w:r>
    </w:p>
    <w:p w14:paraId="74EBFAA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Schema Admins] rid:[0x206]</w:t>
      </w:r>
    </w:p>
    <w:p w14:paraId="1BFBB26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Enterprise Admins] rid:[0x207]</w:t>
      </w:r>
    </w:p>
    <w:p w14:paraId="21F9172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Group Policy Creator Owners] rid:[0x208]</w:t>
      </w:r>
    </w:p>
    <w:p w14:paraId="6BFB04C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Read-only Domain Controllers] rid:[0x209]</w:t>
      </w:r>
    </w:p>
    <w:p w14:paraId="17F3CBB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Cloneable Domain Controllers] rid:[0x20a]</w:t>
      </w:r>
    </w:p>
    <w:p w14:paraId="7EDB21F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Protected Users] rid:[0x20d]</w:t>
      </w:r>
    </w:p>
    <w:p w14:paraId="37B1FB0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Key Admins] rid:[0x20e]</w:t>
      </w:r>
    </w:p>
    <w:p w14:paraId="41F9467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Enterprise Key Admins] rid:[0x20f]</w:t>
      </w:r>
    </w:p>
    <w:p w14:paraId="131213A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spellStart"/>
      <w:proofErr w:type="gramEnd"/>
      <w:r w:rsidRPr="00F63939">
        <w:rPr>
          <w:rFonts w:ascii="Courier New" w:eastAsia="Courier New" w:hAnsi="Courier New" w:cs="Courier New"/>
          <w:b w:val="0"/>
          <w:bCs w:val="0"/>
          <w:smallCaps w:val="0"/>
          <w:color w:val="auto"/>
          <w:sz w:val="20"/>
          <w:szCs w:val="22"/>
        </w:rPr>
        <w:t>DnsUpdateProxy</w:t>
      </w:r>
      <w:proofErr w:type="spellEnd"/>
      <w:r w:rsidRPr="00F63939">
        <w:rPr>
          <w:rFonts w:ascii="Courier New" w:eastAsia="Courier New" w:hAnsi="Courier New" w:cs="Courier New"/>
          <w:b w:val="0"/>
          <w:bCs w:val="0"/>
          <w:smallCaps w:val="0"/>
          <w:color w:val="auto"/>
          <w:sz w:val="20"/>
          <w:szCs w:val="22"/>
        </w:rPr>
        <w:t>] rid:[0x44e]</w:t>
      </w:r>
    </w:p>
    <w:p w14:paraId="3789039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lastRenderedPageBreak/>
        <w:t>group:[</w:t>
      </w:r>
      <w:proofErr w:type="gramEnd"/>
      <w:r w:rsidRPr="00F63939">
        <w:rPr>
          <w:rFonts w:ascii="Courier New" w:eastAsia="Courier New" w:hAnsi="Courier New" w:cs="Courier New"/>
          <w:b w:val="0"/>
          <w:bCs w:val="0"/>
          <w:smallCaps w:val="0"/>
          <w:color w:val="auto"/>
          <w:sz w:val="20"/>
          <w:szCs w:val="22"/>
        </w:rPr>
        <w:t>Human Resources] rid:[0x44f]</w:t>
      </w:r>
    </w:p>
    <w:p w14:paraId="1E5BF02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Legal] rid:[0x450]</w:t>
      </w:r>
    </w:p>
    <w:p w14:paraId="4819E84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Finance] rid:[0x451]</w:t>
      </w:r>
    </w:p>
    <w:p w14:paraId="24EFF3C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Engineering] rid:[0x452]</w:t>
      </w:r>
    </w:p>
    <w:p w14:paraId="246733C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Sales] rid:[0x453]</w:t>
      </w:r>
    </w:p>
    <w:p w14:paraId="2639BB5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roofErr w:type="gramStart"/>
      <w:r w:rsidRPr="00F63939">
        <w:rPr>
          <w:rFonts w:ascii="Courier New" w:eastAsia="Courier New" w:hAnsi="Courier New" w:cs="Courier New"/>
          <w:b w:val="0"/>
          <w:bCs w:val="0"/>
          <w:smallCaps w:val="0"/>
          <w:color w:val="auto"/>
          <w:sz w:val="20"/>
          <w:szCs w:val="22"/>
        </w:rPr>
        <w:t>group:[</w:t>
      </w:r>
      <w:proofErr w:type="gramEnd"/>
      <w:r w:rsidRPr="00F63939">
        <w:rPr>
          <w:rFonts w:ascii="Courier New" w:eastAsia="Courier New" w:hAnsi="Courier New" w:cs="Courier New"/>
          <w:b w:val="0"/>
          <w:bCs w:val="0"/>
          <w:smallCaps w:val="0"/>
          <w:color w:val="auto"/>
          <w:sz w:val="20"/>
          <w:szCs w:val="22"/>
        </w:rPr>
        <w:t>Information Technology] rid:[0x454]</w:t>
      </w:r>
    </w:p>
    <w:p w14:paraId="0FD41FD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57D5656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Getting domain group memberships:</w:t>
      </w:r>
    </w:p>
    <w:p w14:paraId="309FD70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UADCWNET\Administrator</w:t>
      </w:r>
    </w:p>
    <w:p w14:paraId="7F09846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krbtgt</w:t>
      </w:r>
      <w:proofErr w:type="spellEnd"/>
    </w:p>
    <w:p w14:paraId="2B2A5C1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N.Colon</w:t>
      </w:r>
      <w:proofErr w:type="spellEnd"/>
    </w:p>
    <w:p w14:paraId="131B6FA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J.Ballard</w:t>
      </w:r>
      <w:proofErr w:type="spellEnd"/>
    </w:p>
    <w:p w14:paraId="1E97A50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C.Mathis</w:t>
      </w:r>
      <w:proofErr w:type="spellEnd"/>
    </w:p>
    <w:p w14:paraId="3AA2AFF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S.Higgins</w:t>
      </w:r>
      <w:proofErr w:type="spellEnd"/>
    </w:p>
    <w:p w14:paraId="0E45A04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T.Maldonado</w:t>
      </w:r>
      <w:proofErr w:type="spellEnd"/>
    </w:p>
    <w:p w14:paraId="2023705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A.Lucas</w:t>
      </w:r>
      <w:proofErr w:type="spellEnd"/>
    </w:p>
    <w:p w14:paraId="0A9935D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E.Wood</w:t>
      </w:r>
      <w:proofErr w:type="spellEnd"/>
    </w:p>
    <w:p w14:paraId="32B40F9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C.Munoz</w:t>
      </w:r>
      <w:proofErr w:type="spellEnd"/>
    </w:p>
    <w:p w14:paraId="40C7D9F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E.Elliott</w:t>
      </w:r>
      <w:proofErr w:type="spellEnd"/>
    </w:p>
    <w:p w14:paraId="4E00DF9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O.Parker</w:t>
      </w:r>
      <w:proofErr w:type="spellEnd"/>
    </w:p>
    <w:p w14:paraId="128DC8E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B.Fletcher</w:t>
      </w:r>
      <w:proofErr w:type="spellEnd"/>
    </w:p>
    <w:p w14:paraId="6460BF6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R.Moran</w:t>
      </w:r>
      <w:proofErr w:type="spellEnd"/>
    </w:p>
    <w:p w14:paraId="6E9B8D7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Group 'Domain Users' (RID: 513) has member: UADCWNET\</w:t>
      </w:r>
      <w:proofErr w:type="spellStart"/>
      <w:r w:rsidRPr="00F63939">
        <w:rPr>
          <w:rFonts w:ascii="Courier New" w:eastAsia="Courier New" w:hAnsi="Courier New" w:cs="Courier New"/>
          <w:b w:val="0"/>
          <w:bCs w:val="0"/>
          <w:smallCaps w:val="0"/>
          <w:color w:val="auto"/>
          <w:sz w:val="20"/>
          <w:szCs w:val="22"/>
        </w:rPr>
        <w:t>H.Alexander</w:t>
      </w:r>
      <w:proofErr w:type="spellEnd"/>
    </w:p>
    <w:p w14:paraId="608EC6C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F.Payne</w:t>
      </w:r>
      <w:proofErr w:type="spellEnd"/>
    </w:p>
    <w:p w14:paraId="606D85B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L.Vasquez</w:t>
      </w:r>
      <w:proofErr w:type="spellEnd"/>
    </w:p>
    <w:p w14:paraId="64AF456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M.Harrington</w:t>
      </w:r>
      <w:proofErr w:type="spellEnd"/>
    </w:p>
    <w:p w14:paraId="330723D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J.Patton</w:t>
      </w:r>
      <w:proofErr w:type="spellEnd"/>
    </w:p>
    <w:p w14:paraId="33F5CBC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D.Dunn</w:t>
      </w:r>
      <w:proofErr w:type="spellEnd"/>
    </w:p>
    <w:p w14:paraId="7796D29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proofErr w:type="gramStart"/>
      <w:r w:rsidRPr="00F63939">
        <w:rPr>
          <w:rFonts w:ascii="Courier New" w:eastAsia="Courier New" w:hAnsi="Courier New" w:cs="Courier New"/>
          <w:b w:val="0"/>
          <w:bCs w:val="0"/>
          <w:smallCaps w:val="0"/>
          <w:color w:val="auto"/>
          <w:sz w:val="20"/>
          <w:szCs w:val="22"/>
        </w:rPr>
        <w:t>B.Fox</w:t>
      </w:r>
      <w:proofErr w:type="spellEnd"/>
      <w:proofErr w:type="gramEnd"/>
    </w:p>
    <w:p w14:paraId="7019505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M.Jordan</w:t>
      </w:r>
      <w:proofErr w:type="spellEnd"/>
    </w:p>
    <w:p w14:paraId="162B9B5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M.Carson</w:t>
      </w:r>
      <w:proofErr w:type="spellEnd"/>
    </w:p>
    <w:p w14:paraId="21F2C64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T.Simmons</w:t>
      </w:r>
      <w:proofErr w:type="spellEnd"/>
    </w:p>
    <w:p w14:paraId="79AC4BD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D.Gross</w:t>
      </w:r>
      <w:proofErr w:type="spellEnd"/>
    </w:p>
    <w:p w14:paraId="61E6084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C.Romero</w:t>
      </w:r>
      <w:proofErr w:type="spellEnd"/>
    </w:p>
    <w:p w14:paraId="50D7E31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S.Brock</w:t>
      </w:r>
      <w:proofErr w:type="spellEnd"/>
    </w:p>
    <w:p w14:paraId="05306AD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L.Sharp</w:t>
      </w:r>
      <w:proofErr w:type="spellEnd"/>
    </w:p>
    <w:p w14:paraId="2D7E658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G.Lambert</w:t>
      </w:r>
      <w:proofErr w:type="spellEnd"/>
    </w:p>
    <w:p w14:paraId="650A068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C.Willis</w:t>
      </w:r>
      <w:proofErr w:type="spellEnd"/>
    </w:p>
    <w:p w14:paraId="4CA9F12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G.Turner</w:t>
      </w:r>
      <w:proofErr w:type="spellEnd"/>
    </w:p>
    <w:p w14:paraId="2E95BCF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L.Campbell</w:t>
      </w:r>
      <w:proofErr w:type="spellEnd"/>
    </w:p>
    <w:p w14:paraId="417F080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S.Jennings</w:t>
      </w:r>
      <w:proofErr w:type="spellEnd"/>
    </w:p>
    <w:p w14:paraId="4162D1A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T.Todd</w:t>
      </w:r>
      <w:proofErr w:type="spellEnd"/>
    </w:p>
    <w:p w14:paraId="0711AB7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J.Poole</w:t>
      </w:r>
      <w:proofErr w:type="spellEnd"/>
    </w:p>
    <w:p w14:paraId="4BECC09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B.Blair</w:t>
      </w:r>
      <w:proofErr w:type="spellEnd"/>
    </w:p>
    <w:p w14:paraId="54A6179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Group 'Domain Users' (RID: 513) has member: UADCWNET\</w:t>
      </w:r>
      <w:proofErr w:type="spellStart"/>
      <w:r w:rsidRPr="00F63939">
        <w:rPr>
          <w:rFonts w:ascii="Courier New" w:eastAsia="Courier New" w:hAnsi="Courier New" w:cs="Courier New"/>
          <w:b w:val="0"/>
          <w:bCs w:val="0"/>
          <w:smallCaps w:val="0"/>
          <w:color w:val="auto"/>
          <w:sz w:val="20"/>
          <w:szCs w:val="22"/>
        </w:rPr>
        <w:t>C.Horton</w:t>
      </w:r>
      <w:proofErr w:type="spellEnd"/>
    </w:p>
    <w:p w14:paraId="02E3931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A.Norris</w:t>
      </w:r>
      <w:proofErr w:type="spellEnd"/>
    </w:p>
    <w:p w14:paraId="6F8E724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UADCWNET\test</w:t>
      </w:r>
    </w:p>
    <w:p w14:paraId="46C406D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J.Tate</w:t>
      </w:r>
      <w:proofErr w:type="spellEnd"/>
    </w:p>
    <w:p w14:paraId="69470AE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M.Johnston</w:t>
      </w:r>
      <w:proofErr w:type="spellEnd"/>
    </w:p>
    <w:p w14:paraId="6579D42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M.Bradley</w:t>
      </w:r>
      <w:proofErr w:type="spellEnd"/>
    </w:p>
    <w:p w14:paraId="0DCC914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proofErr w:type="gramStart"/>
      <w:r w:rsidRPr="00F63939">
        <w:rPr>
          <w:rFonts w:ascii="Courier New" w:eastAsia="Courier New" w:hAnsi="Courier New" w:cs="Courier New"/>
          <w:b w:val="0"/>
          <w:bCs w:val="0"/>
          <w:smallCaps w:val="0"/>
          <w:color w:val="auto"/>
          <w:sz w:val="20"/>
          <w:szCs w:val="22"/>
        </w:rPr>
        <w:t>M.Day</w:t>
      </w:r>
      <w:proofErr w:type="spellEnd"/>
      <w:proofErr w:type="gramEnd"/>
    </w:p>
    <w:p w14:paraId="7BEEBBC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J.Mccormick</w:t>
      </w:r>
      <w:proofErr w:type="spellEnd"/>
    </w:p>
    <w:p w14:paraId="10A6400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S.Glover</w:t>
      </w:r>
      <w:proofErr w:type="spellEnd"/>
    </w:p>
    <w:p w14:paraId="54F2D65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K.Patrick</w:t>
      </w:r>
      <w:proofErr w:type="spellEnd"/>
    </w:p>
    <w:p w14:paraId="0316596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R.Bridges</w:t>
      </w:r>
      <w:proofErr w:type="spellEnd"/>
    </w:p>
    <w:p w14:paraId="0B70469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E.Hoffman</w:t>
      </w:r>
      <w:proofErr w:type="spellEnd"/>
    </w:p>
    <w:p w14:paraId="6D50F2F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T.Reid</w:t>
      </w:r>
      <w:proofErr w:type="spellEnd"/>
    </w:p>
    <w:p w14:paraId="5585AB9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B.Stanley</w:t>
      </w:r>
      <w:proofErr w:type="spellEnd"/>
    </w:p>
    <w:p w14:paraId="0415721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J.Kelly</w:t>
      </w:r>
      <w:proofErr w:type="spellEnd"/>
    </w:p>
    <w:p w14:paraId="45C69DD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C.Lamb</w:t>
      </w:r>
      <w:proofErr w:type="spellEnd"/>
    </w:p>
    <w:p w14:paraId="6FA237D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C.Keller</w:t>
      </w:r>
      <w:proofErr w:type="spellEnd"/>
    </w:p>
    <w:p w14:paraId="3D4615A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R.Beck</w:t>
      </w:r>
      <w:proofErr w:type="spellEnd"/>
    </w:p>
    <w:p w14:paraId="44BA08A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H.Graham</w:t>
      </w:r>
      <w:proofErr w:type="spellEnd"/>
    </w:p>
    <w:p w14:paraId="2FEBC09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J.Norton</w:t>
      </w:r>
      <w:proofErr w:type="spellEnd"/>
    </w:p>
    <w:p w14:paraId="024868B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N.Wells</w:t>
      </w:r>
      <w:proofErr w:type="spellEnd"/>
    </w:p>
    <w:p w14:paraId="2EE580E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M.Phillips</w:t>
      </w:r>
      <w:proofErr w:type="spellEnd"/>
    </w:p>
    <w:p w14:paraId="3590058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Group 'Domain Users' (RID: 513) has member: UADCWNET\</w:t>
      </w:r>
      <w:proofErr w:type="spellStart"/>
      <w:r w:rsidRPr="00F63939">
        <w:rPr>
          <w:rFonts w:ascii="Courier New" w:eastAsia="Courier New" w:hAnsi="Courier New" w:cs="Courier New"/>
          <w:b w:val="0"/>
          <w:bCs w:val="0"/>
          <w:smallCaps w:val="0"/>
          <w:color w:val="auto"/>
          <w:sz w:val="20"/>
          <w:szCs w:val="22"/>
        </w:rPr>
        <w:t>C.Watkins</w:t>
      </w:r>
      <w:proofErr w:type="spellEnd"/>
    </w:p>
    <w:p w14:paraId="712FE49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S.Franklin</w:t>
      </w:r>
      <w:proofErr w:type="spellEnd"/>
    </w:p>
    <w:p w14:paraId="5560DCE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M.Davidson</w:t>
      </w:r>
      <w:proofErr w:type="spellEnd"/>
    </w:p>
    <w:p w14:paraId="000678C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D.Berry</w:t>
      </w:r>
      <w:proofErr w:type="spellEnd"/>
    </w:p>
    <w:p w14:paraId="135470B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B.Brown</w:t>
      </w:r>
      <w:proofErr w:type="spellEnd"/>
    </w:p>
    <w:p w14:paraId="2974F11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H.Scott</w:t>
      </w:r>
      <w:proofErr w:type="spellEnd"/>
    </w:p>
    <w:p w14:paraId="0651502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J.Stevenson</w:t>
      </w:r>
      <w:proofErr w:type="spellEnd"/>
    </w:p>
    <w:p w14:paraId="787D695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Y.Burton</w:t>
      </w:r>
      <w:proofErr w:type="spellEnd"/>
    </w:p>
    <w:p w14:paraId="7E3E579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P.Cain</w:t>
      </w:r>
      <w:proofErr w:type="spellEnd"/>
    </w:p>
    <w:p w14:paraId="38B4005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G.Adkins</w:t>
      </w:r>
      <w:proofErr w:type="spellEnd"/>
    </w:p>
    <w:p w14:paraId="6C7F0A5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T.Gibson</w:t>
      </w:r>
      <w:proofErr w:type="spellEnd"/>
    </w:p>
    <w:p w14:paraId="60BD610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S.Hicks</w:t>
      </w:r>
      <w:proofErr w:type="spellEnd"/>
    </w:p>
    <w:p w14:paraId="5C415D2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K.Mcgee</w:t>
      </w:r>
      <w:proofErr w:type="spellEnd"/>
    </w:p>
    <w:p w14:paraId="52A09AA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E.Fields</w:t>
      </w:r>
      <w:proofErr w:type="spellEnd"/>
    </w:p>
    <w:p w14:paraId="7659FCE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R.Baker</w:t>
      </w:r>
      <w:proofErr w:type="spellEnd"/>
    </w:p>
    <w:p w14:paraId="75488DB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J.Wagner</w:t>
      </w:r>
      <w:proofErr w:type="spellEnd"/>
    </w:p>
    <w:p w14:paraId="7B70ED0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G.Francis</w:t>
      </w:r>
      <w:proofErr w:type="spellEnd"/>
    </w:p>
    <w:p w14:paraId="36433AF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A.Pearson</w:t>
      </w:r>
      <w:proofErr w:type="spellEnd"/>
    </w:p>
    <w:p w14:paraId="4C3A83A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L.Mcguire</w:t>
      </w:r>
      <w:proofErr w:type="spellEnd"/>
    </w:p>
    <w:p w14:paraId="7BD8862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D.Doyle</w:t>
      </w:r>
      <w:proofErr w:type="spellEnd"/>
    </w:p>
    <w:p w14:paraId="3C9FC87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D.Sandoval</w:t>
      </w:r>
      <w:proofErr w:type="spellEnd"/>
    </w:p>
    <w:p w14:paraId="58DA0A3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S.Daniels</w:t>
      </w:r>
      <w:proofErr w:type="spellEnd"/>
    </w:p>
    <w:p w14:paraId="3FC5E3E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Group 'Domain Users' (RID: 513) has member: UADCWNET\</w:t>
      </w:r>
      <w:proofErr w:type="spellStart"/>
      <w:r w:rsidRPr="00F63939">
        <w:rPr>
          <w:rFonts w:ascii="Courier New" w:eastAsia="Courier New" w:hAnsi="Courier New" w:cs="Courier New"/>
          <w:b w:val="0"/>
          <w:bCs w:val="0"/>
          <w:smallCaps w:val="0"/>
          <w:color w:val="auto"/>
          <w:sz w:val="20"/>
          <w:szCs w:val="22"/>
        </w:rPr>
        <w:t>M.Boyd</w:t>
      </w:r>
      <w:proofErr w:type="spellEnd"/>
    </w:p>
    <w:p w14:paraId="25C4D03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F.Stokes</w:t>
      </w:r>
      <w:proofErr w:type="spellEnd"/>
    </w:p>
    <w:p w14:paraId="0A738EE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J.Gonzales</w:t>
      </w:r>
      <w:proofErr w:type="spellEnd"/>
    </w:p>
    <w:p w14:paraId="0E3E79C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D.Ford</w:t>
      </w:r>
      <w:proofErr w:type="spellEnd"/>
    </w:p>
    <w:p w14:paraId="0DD3A2A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J.Farmer</w:t>
      </w:r>
      <w:proofErr w:type="spellEnd"/>
    </w:p>
    <w:p w14:paraId="0B140A8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E.Blake</w:t>
      </w:r>
      <w:proofErr w:type="spellEnd"/>
    </w:p>
    <w:p w14:paraId="1AE4D4C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V.Lawson</w:t>
      </w:r>
      <w:proofErr w:type="spellEnd"/>
    </w:p>
    <w:p w14:paraId="57C3BA2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K.Russell</w:t>
      </w:r>
      <w:proofErr w:type="spellEnd"/>
    </w:p>
    <w:p w14:paraId="0ACA08B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C.Welch</w:t>
      </w:r>
      <w:proofErr w:type="spellEnd"/>
    </w:p>
    <w:p w14:paraId="03BC5EE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J.Wilkerson</w:t>
      </w:r>
      <w:proofErr w:type="spellEnd"/>
    </w:p>
    <w:p w14:paraId="6C92376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M.Patterson</w:t>
      </w:r>
      <w:proofErr w:type="spellEnd"/>
    </w:p>
    <w:p w14:paraId="406583E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J.Rhodes</w:t>
      </w:r>
      <w:proofErr w:type="spellEnd"/>
    </w:p>
    <w:p w14:paraId="1182020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N.Norman</w:t>
      </w:r>
      <w:proofErr w:type="spellEnd"/>
    </w:p>
    <w:p w14:paraId="4394502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K.Castillo</w:t>
      </w:r>
      <w:proofErr w:type="spellEnd"/>
    </w:p>
    <w:p w14:paraId="2BD30BC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A.Benson</w:t>
      </w:r>
      <w:proofErr w:type="spellEnd"/>
    </w:p>
    <w:p w14:paraId="5A77D2E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N.Hogan</w:t>
      </w:r>
      <w:proofErr w:type="spellEnd"/>
    </w:p>
    <w:p w14:paraId="41E3645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L.Nguyen</w:t>
      </w:r>
      <w:proofErr w:type="spellEnd"/>
    </w:p>
    <w:p w14:paraId="4B8DA88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M.Murphy</w:t>
      </w:r>
      <w:proofErr w:type="spellEnd"/>
    </w:p>
    <w:p w14:paraId="14867EF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R.Holloway</w:t>
      </w:r>
      <w:proofErr w:type="spellEnd"/>
    </w:p>
    <w:p w14:paraId="06C06C6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w:t>
      </w:r>
      <w:proofErr w:type="spellStart"/>
      <w:r w:rsidRPr="00F63939">
        <w:rPr>
          <w:rFonts w:ascii="Courier New" w:eastAsia="Courier New" w:hAnsi="Courier New" w:cs="Courier New"/>
          <w:b w:val="0"/>
          <w:bCs w:val="0"/>
          <w:smallCaps w:val="0"/>
          <w:color w:val="auto"/>
          <w:sz w:val="20"/>
          <w:szCs w:val="22"/>
        </w:rPr>
        <w:t>K.Cohen</w:t>
      </w:r>
      <w:proofErr w:type="spellEnd"/>
    </w:p>
    <w:p w14:paraId="1F0B22C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Users' (RID: 513) has member: UADCWNET\hacker</w:t>
      </w:r>
    </w:p>
    <w:p w14:paraId="0942F09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'Legal' (RID: 1104) has member: UADCWNET\</w:t>
      </w:r>
      <w:proofErr w:type="spellStart"/>
      <w:r w:rsidRPr="00F63939">
        <w:rPr>
          <w:rFonts w:ascii="Courier New" w:eastAsia="Courier New" w:hAnsi="Courier New" w:cs="Courier New"/>
          <w:b w:val="0"/>
          <w:bCs w:val="0"/>
          <w:smallCaps w:val="0"/>
          <w:color w:val="auto"/>
          <w:sz w:val="20"/>
          <w:szCs w:val="22"/>
        </w:rPr>
        <w:t>T.Maldonado</w:t>
      </w:r>
      <w:proofErr w:type="spellEnd"/>
    </w:p>
    <w:p w14:paraId="6814635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Group 'Legal' (RID: 1104) has member: UADCWNET\</w:t>
      </w:r>
      <w:proofErr w:type="spellStart"/>
      <w:r w:rsidRPr="00F63939">
        <w:rPr>
          <w:rFonts w:ascii="Courier New" w:eastAsia="Courier New" w:hAnsi="Courier New" w:cs="Courier New"/>
          <w:b w:val="0"/>
          <w:bCs w:val="0"/>
          <w:smallCaps w:val="0"/>
          <w:color w:val="auto"/>
          <w:sz w:val="20"/>
          <w:szCs w:val="22"/>
        </w:rPr>
        <w:t>C.Munoz</w:t>
      </w:r>
      <w:proofErr w:type="spellEnd"/>
    </w:p>
    <w:p w14:paraId="7134BB7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'Legal' (RID: 1104) has member: UADCWNET\</w:t>
      </w:r>
      <w:proofErr w:type="spellStart"/>
      <w:r w:rsidRPr="00F63939">
        <w:rPr>
          <w:rFonts w:ascii="Courier New" w:eastAsia="Courier New" w:hAnsi="Courier New" w:cs="Courier New"/>
          <w:b w:val="0"/>
          <w:bCs w:val="0"/>
          <w:smallCaps w:val="0"/>
          <w:color w:val="auto"/>
          <w:sz w:val="20"/>
          <w:szCs w:val="22"/>
        </w:rPr>
        <w:t>O.Parker</w:t>
      </w:r>
      <w:proofErr w:type="spellEnd"/>
    </w:p>
    <w:p w14:paraId="0F0834B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'Legal' (RID: 1104) has member: UADCWNET\</w:t>
      </w:r>
      <w:proofErr w:type="spellStart"/>
      <w:r w:rsidRPr="00F63939">
        <w:rPr>
          <w:rFonts w:ascii="Courier New" w:eastAsia="Courier New" w:hAnsi="Courier New" w:cs="Courier New"/>
          <w:b w:val="0"/>
          <w:bCs w:val="0"/>
          <w:smallCaps w:val="0"/>
          <w:color w:val="auto"/>
          <w:sz w:val="20"/>
          <w:szCs w:val="22"/>
        </w:rPr>
        <w:t>D.Dunn</w:t>
      </w:r>
      <w:proofErr w:type="spellEnd"/>
    </w:p>
    <w:p w14:paraId="48DB601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'Legal' (RID: 1104) has member: UADCWNET\</w:t>
      </w:r>
      <w:proofErr w:type="spellStart"/>
      <w:r w:rsidRPr="00F63939">
        <w:rPr>
          <w:rFonts w:ascii="Courier New" w:eastAsia="Courier New" w:hAnsi="Courier New" w:cs="Courier New"/>
          <w:b w:val="0"/>
          <w:bCs w:val="0"/>
          <w:smallCaps w:val="0"/>
          <w:color w:val="auto"/>
          <w:sz w:val="20"/>
          <w:szCs w:val="22"/>
        </w:rPr>
        <w:t>S.Brock</w:t>
      </w:r>
      <w:proofErr w:type="spellEnd"/>
    </w:p>
    <w:p w14:paraId="2303409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'Legal' (RID: 1104) has member: UADCWNET\</w:t>
      </w:r>
      <w:proofErr w:type="spellStart"/>
      <w:r w:rsidRPr="00F63939">
        <w:rPr>
          <w:rFonts w:ascii="Courier New" w:eastAsia="Courier New" w:hAnsi="Courier New" w:cs="Courier New"/>
          <w:b w:val="0"/>
          <w:bCs w:val="0"/>
          <w:smallCaps w:val="0"/>
          <w:color w:val="auto"/>
          <w:sz w:val="20"/>
          <w:szCs w:val="22"/>
        </w:rPr>
        <w:t>G.Lambert</w:t>
      </w:r>
      <w:proofErr w:type="spellEnd"/>
    </w:p>
    <w:p w14:paraId="4ED24EC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'Legal' (RID: 1104) has member: UADCWNET\</w:t>
      </w:r>
      <w:proofErr w:type="spellStart"/>
      <w:r w:rsidRPr="00F63939">
        <w:rPr>
          <w:rFonts w:ascii="Courier New" w:eastAsia="Courier New" w:hAnsi="Courier New" w:cs="Courier New"/>
          <w:b w:val="0"/>
          <w:bCs w:val="0"/>
          <w:smallCaps w:val="0"/>
          <w:color w:val="auto"/>
          <w:sz w:val="20"/>
          <w:szCs w:val="22"/>
        </w:rPr>
        <w:t>S.Jennings</w:t>
      </w:r>
      <w:proofErr w:type="spellEnd"/>
    </w:p>
    <w:p w14:paraId="752410C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'Legal' (RID: 1104) has member: UADCWNET\</w:t>
      </w:r>
      <w:proofErr w:type="spellStart"/>
      <w:r w:rsidRPr="00F63939">
        <w:rPr>
          <w:rFonts w:ascii="Courier New" w:eastAsia="Courier New" w:hAnsi="Courier New" w:cs="Courier New"/>
          <w:b w:val="0"/>
          <w:bCs w:val="0"/>
          <w:smallCaps w:val="0"/>
          <w:color w:val="auto"/>
          <w:sz w:val="20"/>
          <w:szCs w:val="22"/>
        </w:rPr>
        <w:t>B.Blair</w:t>
      </w:r>
      <w:proofErr w:type="spellEnd"/>
    </w:p>
    <w:p w14:paraId="03A4E49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'Legal' (RID: 1104) has member: UADCWNET\</w:t>
      </w:r>
      <w:proofErr w:type="spellStart"/>
      <w:r w:rsidRPr="00F63939">
        <w:rPr>
          <w:rFonts w:ascii="Courier New" w:eastAsia="Courier New" w:hAnsi="Courier New" w:cs="Courier New"/>
          <w:b w:val="0"/>
          <w:bCs w:val="0"/>
          <w:smallCaps w:val="0"/>
          <w:color w:val="auto"/>
          <w:sz w:val="20"/>
          <w:szCs w:val="22"/>
        </w:rPr>
        <w:t>C.Horton</w:t>
      </w:r>
      <w:proofErr w:type="spellEnd"/>
    </w:p>
    <w:p w14:paraId="67E201D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'Legal' (RID: 1104) has member: UADCWNET\</w:t>
      </w:r>
      <w:proofErr w:type="spellStart"/>
      <w:r w:rsidRPr="00F63939">
        <w:rPr>
          <w:rFonts w:ascii="Courier New" w:eastAsia="Courier New" w:hAnsi="Courier New" w:cs="Courier New"/>
          <w:b w:val="0"/>
          <w:bCs w:val="0"/>
          <w:smallCaps w:val="0"/>
          <w:color w:val="auto"/>
          <w:sz w:val="20"/>
          <w:szCs w:val="22"/>
        </w:rPr>
        <w:t>A.Norris</w:t>
      </w:r>
      <w:proofErr w:type="spellEnd"/>
    </w:p>
    <w:p w14:paraId="646C990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'Legal' (RID: 1104) has member: UADCWNET\test</w:t>
      </w:r>
    </w:p>
    <w:p w14:paraId="35375CD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'Legal' (RID: 1104) has member: UADCWNET\</w:t>
      </w:r>
      <w:proofErr w:type="spellStart"/>
      <w:r w:rsidRPr="00F63939">
        <w:rPr>
          <w:rFonts w:ascii="Courier New" w:eastAsia="Courier New" w:hAnsi="Courier New" w:cs="Courier New"/>
          <w:b w:val="0"/>
          <w:bCs w:val="0"/>
          <w:smallCaps w:val="0"/>
          <w:color w:val="auto"/>
          <w:sz w:val="20"/>
          <w:szCs w:val="22"/>
        </w:rPr>
        <w:t>J.Tate</w:t>
      </w:r>
      <w:proofErr w:type="spellEnd"/>
    </w:p>
    <w:p w14:paraId="27F0650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'Legal' (RID: 1104) has member: UADCWNET\</w:t>
      </w:r>
      <w:proofErr w:type="spellStart"/>
      <w:r w:rsidRPr="00F63939">
        <w:rPr>
          <w:rFonts w:ascii="Courier New" w:eastAsia="Courier New" w:hAnsi="Courier New" w:cs="Courier New"/>
          <w:b w:val="0"/>
          <w:bCs w:val="0"/>
          <w:smallCaps w:val="0"/>
          <w:color w:val="auto"/>
          <w:sz w:val="20"/>
          <w:szCs w:val="22"/>
        </w:rPr>
        <w:t>J.Mccormick</w:t>
      </w:r>
      <w:proofErr w:type="spellEnd"/>
    </w:p>
    <w:p w14:paraId="4C61036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'Legal' (RID: 1104) has member: UADCWNET\</w:t>
      </w:r>
      <w:proofErr w:type="spellStart"/>
      <w:r w:rsidRPr="00F63939">
        <w:rPr>
          <w:rFonts w:ascii="Courier New" w:eastAsia="Courier New" w:hAnsi="Courier New" w:cs="Courier New"/>
          <w:b w:val="0"/>
          <w:bCs w:val="0"/>
          <w:smallCaps w:val="0"/>
          <w:color w:val="auto"/>
          <w:sz w:val="20"/>
          <w:szCs w:val="22"/>
        </w:rPr>
        <w:t>S.Glover</w:t>
      </w:r>
      <w:proofErr w:type="spellEnd"/>
    </w:p>
    <w:p w14:paraId="40CD61C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'Legal' (RID: 1104) has member: UADCWNET\</w:t>
      </w:r>
      <w:proofErr w:type="spellStart"/>
      <w:r w:rsidRPr="00F63939">
        <w:rPr>
          <w:rFonts w:ascii="Courier New" w:eastAsia="Courier New" w:hAnsi="Courier New" w:cs="Courier New"/>
          <w:b w:val="0"/>
          <w:bCs w:val="0"/>
          <w:smallCaps w:val="0"/>
          <w:color w:val="auto"/>
          <w:sz w:val="20"/>
          <w:szCs w:val="22"/>
        </w:rPr>
        <w:t>R.Bridges</w:t>
      </w:r>
      <w:proofErr w:type="spellEnd"/>
    </w:p>
    <w:p w14:paraId="222D392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'Legal' (RID: 1104) has member: UADCWNET\</w:t>
      </w:r>
      <w:proofErr w:type="spellStart"/>
      <w:r w:rsidRPr="00F63939">
        <w:rPr>
          <w:rFonts w:ascii="Courier New" w:eastAsia="Courier New" w:hAnsi="Courier New" w:cs="Courier New"/>
          <w:b w:val="0"/>
          <w:bCs w:val="0"/>
          <w:smallCaps w:val="0"/>
          <w:color w:val="auto"/>
          <w:sz w:val="20"/>
          <w:szCs w:val="22"/>
        </w:rPr>
        <w:t>J.Norton</w:t>
      </w:r>
      <w:proofErr w:type="spellEnd"/>
    </w:p>
    <w:p w14:paraId="3BF684E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'Legal' (RID: 1104) has member: UADCWNET\</w:t>
      </w:r>
      <w:proofErr w:type="spellStart"/>
      <w:r w:rsidRPr="00F63939">
        <w:rPr>
          <w:rFonts w:ascii="Courier New" w:eastAsia="Courier New" w:hAnsi="Courier New" w:cs="Courier New"/>
          <w:b w:val="0"/>
          <w:bCs w:val="0"/>
          <w:smallCaps w:val="0"/>
          <w:color w:val="auto"/>
          <w:sz w:val="20"/>
          <w:szCs w:val="22"/>
        </w:rPr>
        <w:t>L.Mcguire</w:t>
      </w:r>
      <w:proofErr w:type="spellEnd"/>
    </w:p>
    <w:p w14:paraId="7B5575C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'Legal' (RID: 1104) has member: UADCWNET\</w:t>
      </w:r>
      <w:proofErr w:type="spellStart"/>
      <w:r w:rsidRPr="00F63939">
        <w:rPr>
          <w:rFonts w:ascii="Courier New" w:eastAsia="Courier New" w:hAnsi="Courier New" w:cs="Courier New"/>
          <w:b w:val="0"/>
          <w:bCs w:val="0"/>
          <w:smallCaps w:val="0"/>
          <w:color w:val="auto"/>
          <w:sz w:val="20"/>
          <w:szCs w:val="22"/>
        </w:rPr>
        <w:t>D.Sandoval</w:t>
      </w:r>
      <w:proofErr w:type="spellEnd"/>
    </w:p>
    <w:p w14:paraId="1894F1D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'Legal' (RID: 1104) has member: UADCWNET\</w:t>
      </w:r>
      <w:proofErr w:type="spellStart"/>
      <w:r w:rsidRPr="00F63939">
        <w:rPr>
          <w:rFonts w:ascii="Courier New" w:eastAsia="Courier New" w:hAnsi="Courier New" w:cs="Courier New"/>
          <w:b w:val="0"/>
          <w:bCs w:val="0"/>
          <w:smallCaps w:val="0"/>
          <w:color w:val="auto"/>
          <w:sz w:val="20"/>
          <w:szCs w:val="22"/>
        </w:rPr>
        <w:t>M.Boyd</w:t>
      </w:r>
      <w:proofErr w:type="spellEnd"/>
    </w:p>
    <w:p w14:paraId="250DCF8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'Legal' (RID: 1104) has member: UADCWNET\</w:t>
      </w:r>
      <w:proofErr w:type="spellStart"/>
      <w:r w:rsidRPr="00F63939">
        <w:rPr>
          <w:rFonts w:ascii="Courier New" w:eastAsia="Courier New" w:hAnsi="Courier New" w:cs="Courier New"/>
          <w:b w:val="0"/>
          <w:bCs w:val="0"/>
          <w:smallCaps w:val="0"/>
          <w:color w:val="auto"/>
          <w:sz w:val="20"/>
          <w:szCs w:val="22"/>
        </w:rPr>
        <w:t>J.Gonzales</w:t>
      </w:r>
      <w:proofErr w:type="spellEnd"/>
    </w:p>
    <w:p w14:paraId="1DDFE19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'Legal' (RID: 1104) has member: UADCWNET\</w:t>
      </w:r>
      <w:proofErr w:type="spellStart"/>
      <w:r w:rsidRPr="00F63939">
        <w:rPr>
          <w:rFonts w:ascii="Courier New" w:eastAsia="Courier New" w:hAnsi="Courier New" w:cs="Courier New"/>
          <w:b w:val="0"/>
          <w:bCs w:val="0"/>
          <w:smallCaps w:val="0"/>
          <w:color w:val="auto"/>
          <w:sz w:val="20"/>
          <w:szCs w:val="22"/>
        </w:rPr>
        <w:t>K.Russell</w:t>
      </w:r>
      <w:proofErr w:type="spellEnd"/>
    </w:p>
    <w:p w14:paraId="30DD118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'Legal' (RID: 1104) has member: UADCWNET\</w:t>
      </w:r>
      <w:proofErr w:type="spellStart"/>
      <w:r w:rsidRPr="00F63939">
        <w:rPr>
          <w:rFonts w:ascii="Courier New" w:eastAsia="Courier New" w:hAnsi="Courier New" w:cs="Courier New"/>
          <w:b w:val="0"/>
          <w:bCs w:val="0"/>
          <w:smallCaps w:val="0"/>
          <w:color w:val="auto"/>
          <w:sz w:val="20"/>
          <w:szCs w:val="22"/>
        </w:rPr>
        <w:t>J.Rhodes</w:t>
      </w:r>
      <w:proofErr w:type="spellEnd"/>
    </w:p>
    <w:p w14:paraId="2BF6351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'Legal' (RID: 1104) has member: UADCWNET\</w:t>
      </w:r>
      <w:proofErr w:type="spellStart"/>
      <w:r w:rsidRPr="00F63939">
        <w:rPr>
          <w:rFonts w:ascii="Courier New" w:eastAsia="Courier New" w:hAnsi="Courier New" w:cs="Courier New"/>
          <w:b w:val="0"/>
          <w:bCs w:val="0"/>
          <w:smallCaps w:val="0"/>
          <w:color w:val="auto"/>
          <w:sz w:val="20"/>
          <w:szCs w:val="22"/>
        </w:rPr>
        <w:t>N.Norman</w:t>
      </w:r>
      <w:proofErr w:type="spellEnd"/>
    </w:p>
    <w:p w14:paraId="1F5EC2E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Group 'Legal' (RID: 1104) has member: UADCWNET\</w:t>
      </w:r>
      <w:proofErr w:type="spellStart"/>
      <w:r w:rsidRPr="00F63939">
        <w:rPr>
          <w:rFonts w:ascii="Courier New" w:eastAsia="Courier New" w:hAnsi="Courier New" w:cs="Courier New"/>
          <w:b w:val="0"/>
          <w:bCs w:val="0"/>
          <w:smallCaps w:val="0"/>
          <w:color w:val="auto"/>
          <w:sz w:val="20"/>
          <w:szCs w:val="22"/>
        </w:rPr>
        <w:t>N.Hogan</w:t>
      </w:r>
      <w:proofErr w:type="spellEnd"/>
    </w:p>
    <w:p w14:paraId="1167660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'Engineering' (RID: 1106) has member: UADCWNET\</w:t>
      </w:r>
      <w:proofErr w:type="spellStart"/>
      <w:r w:rsidRPr="00F63939">
        <w:rPr>
          <w:rFonts w:ascii="Courier New" w:eastAsia="Courier New" w:hAnsi="Courier New" w:cs="Courier New"/>
          <w:b w:val="0"/>
          <w:bCs w:val="0"/>
          <w:smallCaps w:val="0"/>
          <w:color w:val="auto"/>
          <w:sz w:val="20"/>
          <w:szCs w:val="22"/>
        </w:rPr>
        <w:t>N.Colon</w:t>
      </w:r>
      <w:proofErr w:type="spellEnd"/>
    </w:p>
    <w:p w14:paraId="46C1825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'Engineering' (RID: 1106) has member: UADCWNET\</w:t>
      </w:r>
      <w:proofErr w:type="spellStart"/>
      <w:r w:rsidRPr="00F63939">
        <w:rPr>
          <w:rFonts w:ascii="Courier New" w:eastAsia="Courier New" w:hAnsi="Courier New" w:cs="Courier New"/>
          <w:b w:val="0"/>
          <w:bCs w:val="0"/>
          <w:smallCaps w:val="0"/>
          <w:color w:val="auto"/>
          <w:sz w:val="20"/>
          <w:szCs w:val="22"/>
        </w:rPr>
        <w:t>B.Fletcher</w:t>
      </w:r>
      <w:proofErr w:type="spellEnd"/>
    </w:p>
    <w:p w14:paraId="08B22A1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'Engineering' (RID: 1106) has member: UADCWNET\</w:t>
      </w:r>
      <w:proofErr w:type="spellStart"/>
      <w:r w:rsidRPr="00F63939">
        <w:rPr>
          <w:rFonts w:ascii="Courier New" w:eastAsia="Courier New" w:hAnsi="Courier New" w:cs="Courier New"/>
          <w:b w:val="0"/>
          <w:bCs w:val="0"/>
          <w:smallCaps w:val="0"/>
          <w:color w:val="auto"/>
          <w:sz w:val="20"/>
          <w:szCs w:val="22"/>
        </w:rPr>
        <w:t>H.Alexander</w:t>
      </w:r>
      <w:proofErr w:type="spellEnd"/>
    </w:p>
    <w:p w14:paraId="36063A3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'Engineering' (RID: 1106) has member: UADCWNET\</w:t>
      </w:r>
      <w:proofErr w:type="spellStart"/>
      <w:r w:rsidRPr="00F63939">
        <w:rPr>
          <w:rFonts w:ascii="Courier New" w:eastAsia="Courier New" w:hAnsi="Courier New" w:cs="Courier New"/>
          <w:b w:val="0"/>
          <w:bCs w:val="0"/>
          <w:smallCaps w:val="0"/>
          <w:color w:val="auto"/>
          <w:sz w:val="20"/>
          <w:szCs w:val="22"/>
        </w:rPr>
        <w:t>L.Vasquez</w:t>
      </w:r>
      <w:proofErr w:type="spellEnd"/>
    </w:p>
    <w:p w14:paraId="27F4BCE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'Engineering' (RID: 1106) has member: UADCWNET\</w:t>
      </w:r>
      <w:proofErr w:type="spellStart"/>
      <w:r w:rsidRPr="00F63939">
        <w:rPr>
          <w:rFonts w:ascii="Courier New" w:eastAsia="Courier New" w:hAnsi="Courier New" w:cs="Courier New"/>
          <w:b w:val="0"/>
          <w:bCs w:val="0"/>
          <w:smallCaps w:val="0"/>
          <w:color w:val="auto"/>
          <w:sz w:val="20"/>
          <w:szCs w:val="22"/>
        </w:rPr>
        <w:t>M.Harrington</w:t>
      </w:r>
      <w:proofErr w:type="spellEnd"/>
    </w:p>
    <w:p w14:paraId="72FFD11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'Engineering' (RID: 1106) has member: UADCWNET\</w:t>
      </w:r>
      <w:proofErr w:type="spellStart"/>
      <w:r w:rsidRPr="00F63939">
        <w:rPr>
          <w:rFonts w:ascii="Courier New" w:eastAsia="Courier New" w:hAnsi="Courier New" w:cs="Courier New"/>
          <w:b w:val="0"/>
          <w:bCs w:val="0"/>
          <w:smallCaps w:val="0"/>
          <w:color w:val="auto"/>
          <w:sz w:val="20"/>
          <w:szCs w:val="22"/>
        </w:rPr>
        <w:t>M.Jordan</w:t>
      </w:r>
      <w:proofErr w:type="spellEnd"/>
    </w:p>
    <w:p w14:paraId="5B05642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'Engineering' (RID: 1106) has member: UADCWNET\</w:t>
      </w:r>
      <w:proofErr w:type="spellStart"/>
      <w:r w:rsidRPr="00F63939">
        <w:rPr>
          <w:rFonts w:ascii="Courier New" w:eastAsia="Courier New" w:hAnsi="Courier New" w:cs="Courier New"/>
          <w:b w:val="0"/>
          <w:bCs w:val="0"/>
          <w:smallCaps w:val="0"/>
          <w:color w:val="auto"/>
          <w:sz w:val="20"/>
          <w:szCs w:val="22"/>
        </w:rPr>
        <w:t>C.Romero</w:t>
      </w:r>
      <w:proofErr w:type="spellEnd"/>
    </w:p>
    <w:p w14:paraId="78DF1AB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'Engineering' (RID: 1106) has member: UADCWNET\</w:t>
      </w:r>
      <w:proofErr w:type="spellStart"/>
      <w:r w:rsidRPr="00F63939">
        <w:rPr>
          <w:rFonts w:ascii="Courier New" w:eastAsia="Courier New" w:hAnsi="Courier New" w:cs="Courier New"/>
          <w:b w:val="0"/>
          <w:bCs w:val="0"/>
          <w:smallCaps w:val="0"/>
          <w:color w:val="auto"/>
          <w:sz w:val="20"/>
          <w:szCs w:val="22"/>
        </w:rPr>
        <w:t>M.Johnston</w:t>
      </w:r>
      <w:proofErr w:type="spellEnd"/>
    </w:p>
    <w:p w14:paraId="2211627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'Engineering' (RID: 1106) has member: UADCWNET\</w:t>
      </w:r>
      <w:proofErr w:type="spellStart"/>
      <w:r w:rsidRPr="00F63939">
        <w:rPr>
          <w:rFonts w:ascii="Courier New" w:eastAsia="Courier New" w:hAnsi="Courier New" w:cs="Courier New"/>
          <w:b w:val="0"/>
          <w:bCs w:val="0"/>
          <w:smallCaps w:val="0"/>
          <w:color w:val="auto"/>
          <w:sz w:val="20"/>
          <w:szCs w:val="22"/>
        </w:rPr>
        <w:t>E.Hoffman</w:t>
      </w:r>
      <w:proofErr w:type="spellEnd"/>
    </w:p>
    <w:p w14:paraId="0FFBEDE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'Engineering' (RID: 1106) has member: UADCWNET\</w:t>
      </w:r>
      <w:proofErr w:type="spellStart"/>
      <w:r w:rsidRPr="00F63939">
        <w:rPr>
          <w:rFonts w:ascii="Courier New" w:eastAsia="Courier New" w:hAnsi="Courier New" w:cs="Courier New"/>
          <w:b w:val="0"/>
          <w:bCs w:val="0"/>
          <w:smallCaps w:val="0"/>
          <w:color w:val="auto"/>
          <w:sz w:val="20"/>
          <w:szCs w:val="22"/>
        </w:rPr>
        <w:t>N.Wells</w:t>
      </w:r>
      <w:proofErr w:type="spellEnd"/>
    </w:p>
    <w:p w14:paraId="4EE2ECB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'Engineering' (RID: 1106) has member: UADCWNET\</w:t>
      </w:r>
      <w:proofErr w:type="spellStart"/>
      <w:r w:rsidRPr="00F63939">
        <w:rPr>
          <w:rFonts w:ascii="Courier New" w:eastAsia="Courier New" w:hAnsi="Courier New" w:cs="Courier New"/>
          <w:b w:val="0"/>
          <w:bCs w:val="0"/>
          <w:smallCaps w:val="0"/>
          <w:color w:val="auto"/>
          <w:sz w:val="20"/>
          <w:szCs w:val="22"/>
        </w:rPr>
        <w:t>S.Franklin</w:t>
      </w:r>
      <w:proofErr w:type="spellEnd"/>
    </w:p>
    <w:p w14:paraId="729F357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'Engineering' (RID: 1106) has member: UADCWNET\</w:t>
      </w:r>
      <w:proofErr w:type="spellStart"/>
      <w:r w:rsidRPr="00F63939">
        <w:rPr>
          <w:rFonts w:ascii="Courier New" w:eastAsia="Courier New" w:hAnsi="Courier New" w:cs="Courier New"/>
          <w:b w:val="0"/>
          <w:bCs w:val="0"/>
          <w:smallCaps w:val="0"/>
          <w:color w:val="auto"/>
          <w:sz w:val="20"/>
          <w:szCs w:val="22"/>
        </w:rPr>
        <w:t>T.Gibson</w:t>
      </w:r>
      <w:proofErr w:type="spellEnd"/>
    </w:p>
    <w:p w14:paraId="60D2F70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'Engineering' (RID: 1106) has member: UADCWNET\</w:t>
      </w:r>
      <w:proofErr w:type="spellStart"/>
      <w:r w:rsidRPr="00F63939">
        <w:rPr>
          <w:rFonts w:ascii="Courier New" w:eastAsia="Courier New" w:hAnsi="Courier New" w:cs="Courier New"/>
          <w:b w:val="0"/>
          <w:bCs w:val="0"/>
          <w:smallCaps w:val="0"/>
          <w:color w:val="auto"/>
          <w:sz w:val="20"/>
          <w:szCs w:val="22"/>
        </w:rPr>
        <w:t>S.Hicks</w:t>
      </w:r>
      <w:proofErr w:type="spellEnd"/>
    </w:p>
    <w:p w14:paraId="185C083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'Engineering' (RID: 1106) has member: UADCWNET\</w:t>
      </w:r>
      <w:proofErr w:type="spellStart"/>
      <w:r w:rsidRPr="00F63939">
        <w:rPr>
          <w:rFonts w:ascii="Courier New" w:eastAsia="Courier New" w:hAnsi="Courier New" w:cs="Courier New"/>
          <w:b w:val="0"/>
          <w:bCs w:val="0"/>
          <w:smallCaps w:val="0"/>
          <w:color w:val="auto"/>
          <w:sz w:val="20"/>
          <w:szCs w:val="22"/>
        </w:rPr>
        <w:t>R.Baker</w:t>
      </w:r>
      <w:proofErr w:type="spellEnd"/>
    </w:p>
    <w:p w14:paraId="1DB2CCD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'Engineering' (RID: 1106) has member: UADCWNET\</w:t>
      </w:r>
      <w:proofErr w:type="spellStart"/>
      <w:r w:rsidRPr="00F63939">
        <w:rPr>
          <w:rFonts w:ascii="Courier New" w:eastAsia="Courier New" w:hAnsi="Courier New" w:cs="Courier New"/>
          <w:b w:val="0"/>
          <w:bCs w:val="0"/>
          <w:smallCaps w:val="0"/>
          <w:color w:val="auto"/>
          <w:sz w:val="20"/>
          <w:szCs w:val="22"/>
        </w:rPr>
        <w:t>J.Wilkerson</w:t>
      </w:r>
      <w:proofErr w:type="spellEnd"/>
    </w:p>
    <w:p w14:paraId="6F691EC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'Engineering' (RID: 1106) has member: UADCWNET\</w:t>
      </w:r>
      <w:proofErr w:type="spellStart"/>
      <w:r w:rsidRPr="00F63939">
        <w:rPr>
          <w:rFonts w:ascii="Courier New" w:eastAsia="Courier New" w:hAnsi="Courier New" w:cs="Courier New"/>
          <w:b w:val="0"/>
          <w:bCs w:val="0"/>
          <w:smallCaps w:val="0"/>
          <w:color w:val="auto"/>
          <w:sz w:val="20"/>
          <w:szCs w:val="22"/>
        </w:rPr>
        <w:t>L.Nguyen</w:t>
      </w:r>
      <w:proofErr w:type="spellEnd"/>
    </w:p>
    <w:p w14:paraId="2ECFC8B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'Schema Admins' (RID: 518) has member: UADCWNET\Administrator</w:t>
      </w:r>
    </w:p>
    <w:p w14:paraId="7453BBF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'Sales' (RID: 1107) has member: UADCWNET\</w:t>
      </w:r>
      <w:proofErr w:type="spellStart"/>
      <w:r w:rsidRPr="00F63939">
        <w:rPr>
          <w:rFonts w:ascii="Courier New" w:eastAsia="Courier New" w:hAnsi="Courier New" w:cs="Courier New"/>
          <w:b w:val="0"/>
          <w:bCs w:val="0"/>
          <w:smallCaps w:val="0"/>
          <w:color w:val="auto"/>
          <w:sz w:val="20"/>
          <w:szCs w:val="22"/>
        </w:rPr>
        <w:t>N.Colon</w:t>
      </w:r>
      <w:proofErr w:type="spellEnd"/>
    </w:p>
    <w:p w14:paraId="4B5EE85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'Sales' (RID: 1107) has member: UADCWNET\</w:t>
      </w:r>
      <w:proofErr w:type="spellStart"/>
      <w:r w:rsidRPr="00F63939">
        <w:rPr>
          <w:rFonts w:ascii="Courier New" w:eastAsia="Courier New" w:hAnsi="Courier New" w:cs="Courier New"/>
          <w:b w:val="0"/>
          <w:bCs w:val="0"/>
          <w:smallCaps w:val="0"/>
          <w:color w:val="auto"/>
          <w:sz w:val="20"/>
          <w:szCs w:val="22"/>
        </w:rPr>
        <w:t>C.Mathis</w:t>
      </w:r>
      <w:proofErr w:type="spellEnd"/>
    </w:p>
    <w:p w14:paraId="13053EE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'Sales' (RID: 1107) has member: UADCWNET\</w:t>
      </w:r>
      <w:proofErr w:type="spellStart"/>
      <w:r w:rsidRPr="00F63939">
        <w:rPr>
          <w:rFonts w:ascii="Courier New" w:eastAsia="Courier New" w:hAnsi="Courier New" w:cs="Courier New"/>
          <w:b w:val="0"/>
          <w:bCs w:val="0"/>
          <w:smallCaps w:val="0"/>
          <w:color w:val="auto"/>
          <w:sz w:val="20"/>
          <w:szCs w:val="22"/>
        </w:rPr>
        <w:t>E.Elliott</w:t>
      </w:r>
      <w:proofErr w:type="spellEnd"/>
    </w:p>
    <w:p w14:paraId="4B4A2AA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'Sales' (RID: 1107) has member: UADCWNET\</w:t>
      </w:r>
      <w:proofErr w:type="spellStart"/>
      <w:proofErr w:type="gramStart"/>
      <w:r w:rsidRPr="00F63939">
        <w:rPr>
          <w:rFonts w:ascii="Courier New" w:eastAsia="Courier New" w:hAnsi="Courier New" w:cs="Courier New"/>
          <w:b w:val="0"/>
          <w:bCs w:val="0"/>
          <w:smallCaps w:val="0"/>
          <w:color w:val="auto"/>
          <w:sz w:val="20"/>
          <w:szCs w:val="22"/>
        </w:rPr>
        <w:t>B.Fox</w:t>
      </w:r>
      <w:proofErr w:type="spellEnd"/>
      <w:proofErr w:type="gramEnd"/>
    </w:p>
    <w:p w14:paraId="7754597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Group 'Sales' (RID: 1107) has member: UADCWNET\</w:t>
      </w:r>
      <w:proofErr w:type="spellStart"/>
      <w:r w:rsidRPr="00F63939">
        <w:rPr>
          <w:rFonts w:ascii="Courier New" w:eastAsia="Courier New" w:hAnsi="Courier New" w:cs="Courier New"/>
          <w:b w:val="0"/>
          <w:bCs w:val="0"/>
          <w:smallCaps w:val="0"/>
          <w:color w:val="auto"/>
          <w:sz w:val="20"/>
          <w:szCs w:val="22"/>
        </w:rPr>
        <w:t>T.Simmons</w:t>
      </w:r>
      <w:proofErr w:type="spellEnd"/>
    </w:p>
    <w:p w14:paraId="79F8CE3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'Sales' (RID: 1107) has member: UADCWNET\</w:t>
      </w:r>
      <w:proofErr w:type="spellStart"/>
      <w:r w:rsidRPr="00F63939">
        <w:rPr>
          <w:rFonts w:ascii="Courier New" w:eastAsia="Courier New" w:hAnsi="Courier New" w:cs="Courier New"/>
          <w:b w:val="0"/>
          <w:bCs w:val="0"/>
          <w:smallCaps w:val="0"/>
          <w:color w:val="auto"/>
          <w:sz w:val="20"/>
          <w:szCs w:val="22"/>
        </w:rPr>
        <w:t>T.Todd</w:t>
      </w:r>
      <w:proofErr w:type="spellEnd"/>
    </w:p>
    <w:p w14:paraId="590B353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'Sales' (RID: 1107) has member: UADCWNET\</w:t>
      </w:r>
      <w:proofErr w:type="spellStart"/>
      <w:r w:rsidRPr="00F63939">
        <w:rPr>
          <w:rFonts w:ascii="Courier New" w:eastAsia="Courier New" w:hAnsi="Courier New" w:cs="Courier New"/>
          <w:b w:val="0"/>
          <w:bCs w:val="0"/>
          <w:smallCaps w:val="0"/>
          <w:color w:val="auto"/>
          <w:sz w:val="20"/>
          <w:szCs w:val="22"/>
        </w:rPr>
        <w:t>J.Kelly</w:t>
      </w:r>
      <w:proofErr w:type="spellEnd"/>
    </w:p>
    <w:p w14:paraId="1E04A1B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'Sales' (RID: 1107) has member: UADCWNET\</w:t>
      </w:r>
      <w:proofErr w:type="spellStart"/>
      <w:r w:rsidRPr="00F63939">
        <w:rPr>
          <w:rFonts w:ascii="Courier New" w:eastAsia="Courier New" w:hAnsi="Courier New" w:cs="Courier New"/>
          <w:b w:val="0"/>
          <w:bCs w:val="0"/>
          <w:smallCaps w:val="0"/>
          <w:color w:val="auto"/>
          <w:sz w:val="20"/>
          <w:szCs w:val="22"/>
        </w:rPr>
        <w:t>C.Keller</w:t>
      </w:r>
      <w:proofErr w:type="spellEnd"/>
    </w:p>
    <w:p w14:paraId="32BBFE0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'Sales' (RID: 1107) has member: UADCWNET\</w:t>
      </w:r>
      <w:proofErr w:type="spellStart"/>
      <w:r w:rsidRPr="00F63939">
        <w:rPr>
          <w:rFonts w:ascii="Courier New" w:eastAsia="Courier New" w:hAnsi="Courier New" w:cs="Courier New"/>
          <w:b w:val="0"/>
          <w:bCs w:val="0"/>
          <w:smallCaps w:val="0"/>
          <w:color w:val="auto"/>
          <w:sz w:val="20"/>
          <w:szCs w:val="22"/>
        </w:rPr>
        <w:t>R.Beck</w:t>
      </w:r>
      <w:proofErr w:type="spellEnd"/>
    </w:p>
    <w:p w14:paraId="710D66F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'Sales' (RID: 1107) has member: UADCWNET\</w:t>
      </w:r>
      <w:proofErr w:type="spellStart"/>
      <w:r w:rsidRPr="00F63939">
        <w:rPr>
          <w:rFonts w:ascii="Courier New" w:eastAsia="Courier New" w:hAnsi="Courier New" w:cs="Courier New"/>
          <w:b w:val="0"/>
          <w:bCs w:val="0"/>
          <w:smallCaps w:val="0"/>
          <w:color w:val="auto"/>
          <w:sz w:val="20"/>
          <w:szCs w:val="22"/>
        </w:rPr>
        <w:t>M.Davidson</w:t>
      </w:r>
      <w:proofErr w:type="spellEnd"/>
    </w:p>
    <w:p w14:paraId="2A34582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'Sales' (RID: 1107) has member: UADCWNET\</w:t>
      </w:r>
      <w:proofErr w:type="spellStart"/>
      <w:r w:rsidRPr="00F63939">
        <w:rPr>
          <w:rFonts w:ascii="Courier New" w:eastAsia="Courier New" w:hAnsi="Courier New" w:cs="Courier New"/>
          <w:b w:val="0"/>
          <w:bCs w:val="0"/>
          <w:smallCaps w:val="0"/>
          <w:color w:val="auto"/>
          <w:sz w:val="20"/>
          <w:szCs w:val="22"/>
        </w:rPr>
        <w:t>A.Pearson</w:t>
      </w:r>
      <w:proofErr w:type="spellEnd"/>
    </w:p>
    <w:p w14:paraId="3526365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'Sales' (RID: 1107) has member: UADCWNET\</w:t>
      </w:r>
      <w:proofErr w:type="spellStart"/>
      <w:r w:rsidRPr="00F63939">
        <w:rPr>
          <w:rFonts w:ascii="Courier New" w:eastAsia="Courier New" w:hAnsi="Courier New" w:cs="Courier New"/>
          <w:b w:val="0"/>
          <w:bCs w:val="0"/>
          <w:smallCaps w:val="0"/>
          <w:color w:val="auto"/>
          <w:sz w:val="20"/>
          <w:szCs w:val="22"/>
        </w:rPr>
        <w:t>D.Doyle</w:t>
      </w:r>
      <w:proofErr w:type="spellEnd"/>
    </w:p>
    <w:p w14:paraId="15FEA81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'Sales' (RID: 1107) has member: UADCWNET\</w:t>
      </w:r>
      <w:proofErr w:type="spellStart"/>
      <w:r w:rsidRPr="00F63939">
        <w:rPr>
          <w:rFonts w:ascii="Courier New" w:eastAsia="Courier New" w:hAnsi="Courier New" w:cs="Courier New"/>
          <w:b w:val="0"/>
          <w:bCs w:val="0"/>
          <w:smallCaps w:val="0"/>
          <w:color w:val="auto"/>
          <w:sz w:val="20"/>
          <w:szCs w:val="22"/>
        </w:rPr>
        <w:t>S.Daniels</w:t>
      </w:r>
      <w:proofErr w:type="spellEnd"/>
    </w:p>
    <w:p w14:paraId="6582DB4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'Sales' (RID: 1107) has member: UADCWNET\</w:t>
      </w:r>
      <w:proofErr w:type="spellStart"/>
      <w:r w:rsidRPr="00F63939">
        <w:rPr>
          <w:rFonts w:ascii="Courier New" w:eastAsia="Courier New" w:hAnsi="Courier New" w:cs="Courier New"/>
          <w:b w:val="0"/>
          <w:bCs w:val="0"/>
          <w:smallCaps w:val="0"/>
          <w:color w:val="auto"/>
          <w:sz w:val="20"/>
          <w:szCs w:val="22"/>
        </w:rPr>
        <w:t>F.Stokes</w:t>
      </w:r>
      <w:proofErr w:type="spellEnd"/>
    </w:p>
    <w:p w14:paraId="6822649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'Sales' (RID: 1107) has member: UADCWNET\</w:t>
      </w:r>
      <w:proofErr w:type="spellStart"/>
      <w:r w:rsidRPr="00F63939">
        <w:rPr>
          <w:rFonts w:ascii="Courier New" w:eastAsia="Courier New" w:hAnsi="Courier New" w:cs="Courier New"/>
          <w:b w:val="0"/>
          <w:bCs w:val="0"/>
          <w:smallCaps w:val="0"/>
          <w:color w:val="auto"/>
          <w:sz w:val="20"/>
          <w:szCs w:val="22"/>
        </w:rPr>
        <w:t>E.Blake</w:t>
      </w:r>
      <w:proofErr w:type="spellEnd"/>
    </w:p>
    <w:p w14:paraId="0A78F69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'Sales' (RID: 1107) has member: UADCWNET\</w:t>
      </w:r>
      <w:proofErr w:type="spellStart"/>
      <w:r w:rsidRPr="00F63939">
        <w:rPr>
          <w:rFonts w:ascii="Courier New" w:eastAsia="Courier New" w:hAnsi="Courier New" w:cs="Courier New"/>
          <w:b w:val="0"/>
          <w:bCs w:val="0"/>
          <w:smallCaps w:val="0"/>
          <w:color w:val="auto"/>
          <w:sz w:val="20"/>
          <w:szCs w:val="22"/>
        </w:rPr>
        <w:t>V.Lawson</w:t>
      </w:r>
      <w:proofErr w:type="spellEnd"/>
    </w:p>
    <w:p w14:paraId="5D99494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'Sales' (RID: 1107) has member: UADCWNET\</w:t>
      </w:r>
      <w:proofErr w:type="spellStart"/>
      <w:r w:rsidRPr="00F63939">
        <w:rPr>
          <w:rFonts w:ascii="Courier New" w:eastAsia="Courier New" w:hAnsi="Courier New" w:cs="Courier New"/>
          <w:b w:val="0"/>
          <w:bCs w:val="0"/>
          <w:smallCaps w:val="0"/>
          <w:color w:val="auto"/>
          <w:sz w:val="20"/>
          <w:szCs w:val="22"/>
        </w:rPr>
        <w:t>M.Murphy</w:t>
      </w:r>
      <w:proofErr w:type="spellEnd"/>
    </w:p>
    <w:p w14:paraId="5C9E53F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Admins' (RID: 512) has member: UADCWNET\Administrator</w:t>
      </w:r>
    </w:p>
    <w:p w14:paraId="4107CC4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Admins' (RID: 512) has member: UADCWNET\</w:t>
      </w:r>
      <w:proofErr w:type="spellStart"/>
      <w:r w:rsidRPr="00F63939">
        <w:rPr>
          <w:rFonts w:ascii="Courier New" w:eastAsia="Courier New" w:hAnsi="Courier New" w:cs="Courier New"/>
          <w:b w:val="0"/>
          <w:bCs w:val="0"/>
          <w:smallCaps w:val="0"/>
          <w:color w:val="auto"/>
          <w:sz w:val="20"/>
          <w:szCs w:val="22"/>
        </w:rPr>
        <w:t>E.Wood</w:t>
      </w:r>
      <w:proofErr w:type="spellEnd"/>
    </w:p>
    <w:p w14:paraId="633567D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Admins' (RID: 512) has member: UADCWNET\</w:t>
      </w:r>
      <w:proofErr w:type="spellStart"/>
      <w:r w:rsidRPr="00F63939">
        <w:rPr>
          <w:rFonts w:ascii="Courier New" w:eastAsia="Courier New" w:hAnsi="Courier New" w:cs="Courier New"/>
          <w:b w:val="0"/>
          <w:bCs w:val="0"/>
          <w:smallCaps w:val="0"/>
          <w:color w:val="auto"/>
          <w:sz w:val="20"/>
          <w:szCs w:val="22"/>
        </w:rPr>
        <w:t>L.Vasquez</w:t>
      </w:r>
      <w:proofErr w:type="spellEnd"/>
    </w:p>
    <w:p w14:paraId="12DD499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Admins' (RID: 512) has member: UADCWNET\</w:t>
      </w:r>
      <w:proofErr w:type="spellStart"/>
      <w:r w:rsidRPr="00F63939">
        <w:rPr>
          <w:rFonts w:ascii="Courier New" w:eastAsia="Courier New" w:hAnsi="Courier New" w:cs="Courier New"/>
          <w:b w:val="0"/>
          <w:bCs w:val="0"/>
          <w:smallCaps w:val="0"/>
          <w:color w:val="auto"/>
          <w:sz w:val="20"/>
          <w:szCs w:val="22"/>
        </w:rPr>
        <w:t>T.Simmons</w:t>
      </w:r>
      <w:proofErr w:type="spellEnd"/>
    </w:p>
    <w:p w14:paraId="4E5E1A2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Admins' (RID: 512) has member: UADCWNET\</w:t>
      </w:r>
      <w:proofErr w:type="spellStart"/>
      <w:r w:rsidRPr="00F63939">
        <w:rPr>
          <w:rFonts w:ascii="Courier New" w:eastAsia="Courier New" w:hAnsi="Courier New" w:cs="Courier New"/>
          <w:b w:val="0"/>
          <w:bCs w:val="0"/>
          <w:smallCaps w:val="0"/>
          <w:color w:val="auto"/>
          <w:sz w:val="20"/>
          <w:szCs w:val="22"/>
        </w:rPr>
        <w:t>S.Brock</w:t>
      </w:r>
      <w:proofErr w:type="spellEnd"/>
    </w:p>
    <w:p w14:paraId="0B1EF9C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Admins' (RID: 512) has member: UADCWNET\</w:t>
      </w:r>
      <w:proofErr w:type="spellStart"/>
      <w:r w:rsidRPr="00F63939">
        <w:rPr>
          <w:rFonts w:ascii="Courier New" w:eastAsia="Courier New" w:hAnsi="Courier New" w:cs="Courier New"/>
          <w:b w:val="0"/>
          <w:bCs w:val="0"/>
          <w:smallCaps w:val="0"/>
          <w:color w:val="auto"/>
          <w:sz w:val="20"/>
          <w:szCs w:val="22"/>
        </w:rPr>
        <w:t>S.Jennings</w:t>
      </w:r>
      <w:proofErr w:type="spellEnd"/>
    </w:p>
    <w:p w14:paraId="3E61216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Admins' (RID: 512) has member: UADCWNET\</w:t>
      </w:r>
      <w:proofErr w:type="spellStart"/>
      <w:r w:rsidRPr="00F63939">
        <w:rPr>
          <w:rFonts w:ascii="Courier New" w:eastAsia="Courier New" w:hAnsi="Courier New" w:cs="Courier New"/>
          <w:b w:val="0"/>
          <w:bCs w:val="0"/>
          <w:smallCaps w:val="0"/>
          <w:color w:val="auto"/>
          <w:sz w:val="20"/>
          <w:szCs w:val="22"/>
        </w:rPr>
        <w:t>J.Tate</w:t>
      </w:r>
      <w:proofErr w:type="spellEnd"/>
    </w:p>
    <w:p w14:paraId="2F4C668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Admins' (RID: 512) has member: UADCWNET\</w:t>
      </w:r>
      <w:proofErr w:type="spellStart"/>
      <w:r w:rsidRPr="00F63939">
        <w:rPr>
          <w:rFonts w:ascii="Courier New" w:eastAsia="Courier New" w:hAnsi="Courier New" w:cs="Courier New"/>
          <w:b w:val="0"/>
          <w:bCs w:val="0"/>
          <w:smallCaps w:val="0"/>
          <w:color w:val="auto"/>
          <w:sz w:val="20"/>
          <w:szCs w:val="22"/>
        </w:rPr>
        <w:t>N.Wells</w:t>
      </w:r>
      <w:proofErr w:type="spellEnd"/>
    </w:p>
    <w:p w14:paraId="2105522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Admins' (RID: 512) has member: UADCWNET\</w:t>
      </w:r>
      <w:proofErr w:type="spellStart"/>
      <w:r w:rsidRPr="00F63939">
        <w:rPr>
          <w:rFonts w:ascii="Courier New" w:eastAsia="Courier New" w:hAnsi="Courier New" w:cs="Courier New"/>
          <w:b w:val="0"/>
          <w:bCs w:val="0"/>
          <w:smallCaps w:val="0"/>
          <w:color w:val="auto"/>
          <w:sz w:val="20"/>
          <w:szCs w:val="22"/>
        </w:rPr>
        <w:t>R.Baker</w:t>
      </w:r>
      <w:proofErr w:type="spellEnd"/>
    </w:p>
    <w:p w14:paraId="642CB21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Group 'Domain Admins' (RID: 512) has member: UADCWNET\</w:t>
      </w:r>
      <w:proofErr w:type="spellStart"/>
      <w:r w:rsidRPr="00F63939">
        <w:rPr>
          <w:rFonts w:ascii="Courier New" w:eastAsia="Courier New" w:hAnsi="Courier New" w:cs="Courier New"/>
          <w:b w:val="0"/>
          <w:bCs w:val="0"/>
          <w:smallCaps w:val="0"/>
          <w:color w:val="auto"/>
          <w:sz w:val="20"/>
          <w:szCs w:val="22"/>
        </w:rPr>
        <w:t>D.Sandoval</w:t>
      </w:r>
      <w:proofErr w:type="spellEnd"/>
    </w:p>
    <w:p w14:paraId="21B866E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Admins' (RID: 512) has member: UADCWNET\</w:t>
      </w:r>
      <w:proofErr w:type="spellStart"/>
      <w:r w:rsidRPr="00F63939">
        <w:rPr>
          <w:rFonts w:ascii="Courier New" w:eastAsia="Courier New" w:hAnsi="Courier New" w:cs="Courier New"/>
          <w:b w:val="0"/>
          <w:bCs w:val="0"/>
          <w:smallCaps w:val="0"/>
          <w:color w:val="auto"/>
          <w:sz w:val="20"/>
          <w:szCs w:val="22"/>
        </w:rPr>
        <w:t>M.Boyd</w:t>
      </w:r>
      <w:proofErr w:type="spellEnd"/>
    </w:p>
    <w:p w14:paraId="3A51A51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Admins' (RID: 512) has member: UADCWNET\</w:t>
      </w:r>
      <w:proofErr w:type="spellStart"/>
      <w:r w:rsidRPr="00F63939">
        <w:rPr>
          <w:rFonts w:ascii="Courier New" w:eastAsia="Courier New" w:hAnsi="Courier New" w:cs="Courier New"/>
          <w:b w:val="0"/>
          <w:bCs w:val="0"/>
          <w:smallCaps w:val="0"/>
          <w:color w:val="auto"/>
          <w:sz w:val="20"/>
          <w:szCs w:val="22"/>
        </w:rPr>
        <w:t>E.Blake</w:t>
      </w:r>
      <w:proofErr w:type="spellEnd"/>
    </w:p>
    <w:p w14:paraId="6937E52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Admins' (RID: 512) has member: UADCWNET\</w:t>
      </w:r>
      <w:proofErr w:type="spellStart"/>
      <w:r w:rsidRPr="00F63939">
        <w:rPr>
          <w:rFonts w:ascii="Courier New" w:eastAsia="Courier New" w:hAnsi="Courier New" w:cs="Courier New"/>
          <w:b w:val="0"/>
          <w:bCs w:val="0"/>
          <w:smallCaps w:val="0"/>
          <w:color w:val="auto"/>
          <w:sz w:val="20"/>
          <w:szCs w:val="22"/>
        </w:rPr>
        <w:t>R.Holloway</w:t>
      </w:r>
      <w:proofErr w:type="spellEnd"/>
    </w:p>
    <w:p w14:paraId="206016E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'Finance' (RID: 1105) has member: UADCWNET\</w:t>
      </w:r>
      <w:proofErr w:type="spellStart"/>
      <w:r w:rsidRPr="00F63939">
        <w:rPr>
          <w:rFonts w:ascii="Courier New" w:eastAsia="Courier New" w:hAnsi="Courier New" w:cs="Courier New"/>
          <w:b w:val="0"/>
          <w:bCs w:val="0"/>
          <w:smallCaps w:val="0"/>
          <w:color w:val="auto"/>
          <w:sz w:val="20"/>
          <w:szCs w:val="22"/>
        </w:rPr>
        <w:t>L.Vasquez</w:t>
      </w:r>
      <w:proofErr w:type="spellEnd"/>
    </w:p>
    <w:p w14:paraId="215AE20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'Finance' (RID: 1105) has member: UADCWNET\</w:t>
      </w:r>
      <w:proofErr w:type="spellStart"/>
      <w:r w:rsidRPr="00F63939">
        <w:rPr>
          <w:rFonts w:ascii="Courier New" w:eastAsia="Courier New" w:hAnsi="Courier New" w:cs="Courier New"/>
          <w:b w:val="0"/>
          <w:bCs w:val="0"/>
          <w:smallCaps w:val="0"/>
          <w:color w:val="auto"/>
          <w:sz w:val="20"/>
          <w:szCs w:val="22"/>
        </w:rPr>
        <w:t>M.Carson</w:t>
      </w:r>
      <w:proofErr w:type="spellEnd"/>
    </w:p>
    <w:p w14:paraId="369CE42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'Finance' (RID: 1105) has member: UADCWNET\</w:t>
      </w:r>
      <w:proofErr w:type="spellStart"/>
      <w:r w:rsidRPr="00F63939">
        <w:rPr>
          <w:rFonts w:ascii="Courier New" w:eastAsia="Courier New" w:hAnsi="Courier New" w:cs="Courier New"/>
          <w:b w:val="0"/>
          <w:bCs w:val="0"/>
          <w:smallCaps w:val="0"/>
          <w:color w:val="auto"/>
          <w:sz w:val="20"/>
          <w:szCs w:val="22"/>
        </w:rPr>
        <w:t>J.Poole</w:t>
      </w:r>
      <w:proofErr w:type="spellEnd"/>
    </w:p>
    <w:p w14:paraId="3BEA8BC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'Finance' (RID: 1105) has member: UADCWNET\</w:t>
      </w:r>
      <w:proofErr w:type="spellStart"/>
      <w:r w:rsidRPr="00F63939">
        <w:rPr>
          <w:rFonts w:ascii="Courier New" w:eastAsia="Courier New" w:hAnsi="Courier New" w:cs="Courier New"/>
          <w:b w:val="0"/>
          <w:bCs w:val="0"/>
          <w:smallCaps w:val="0"/>
          <w:color w:val="auto"/>
          <w:sz w:val="20"/>
          <w:szCs w:val="22"/>
        </w:rPr>
        <w:t>C.Lamb</w:t>
      </w:r>
      <w:proofErr w:type="spellEnd"/>
    </w:p>
    <w:p w14:paraId="3002488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'Finance' (RID: 1105) has member: UADCWNET\</w:t>
      </w:r>
      <w:proofErr w:type="spellStart"/>
      <w:r w:rsidRPr="00F63939">
        <w:rPr>
          <w:rFonts w:ascii="Courier New" w:eastAsia="Courier New" w:hAnsi="Courier New" w:cs="Courier New"/>
          <w:b w:val="0"/>
          <w:bCs w:val="0"/>
          <w:smallCaps w:val="0"/>
          <w:color w:val="auto"/>
          <w:sz w:val="20"/>
          <w:szCs w:val="22"/>
        </w:rPr>
        <w:t>M.Phillips</w:t>
      </w:r>
      <w:proofErr w:type="spellEnd"/>
    </w:p>
    <w:p w14:paraId="62A57C6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'Finance' (RID: 1105) has member: UADCWNET\</w:t>
      </w:r>
      <w:proofErr w:type="spellStart"/>
      <w:r w:rsidRPr="00F63939">
        <w:rPr>
          <w:rFonts w:ascii="Courier New" w:eastAsia="Courier New" w:hAnsi="Courier New" w:cs="Courier New"/>
          <w:b w:val="0"/>
          <w:bCs w:val="0"/>
          <w:smallCaps w:val="0"/>
          <w:color w:val="auto"/>
          <w:sz w:val="20"/>
          <w:szCs w:val="22"/>
        </w:rPr>
        <w:t>C.Watkins</w:t>
      </w:r>
      <w:proofErr w:type="spellEnd"/>
    </w:p>
    <w:p w14:paraId="01A30E1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'Finance' (RID: 1105) has member: UADCWNET\</w:t>
      </w:r>
      <w:proofErr w:type="spellStart"/>
      <w:r w:rsidRPr="00F63939">
        <w:rPr>
          <w:rFonts w:ascii="Courier New" w:eastAsia="Courier New" w:hAnsi="Courier New" w:cs="Courier New"/>
          <w:b w:val="0"/>
          <w:bCs w:val="0"/>
          <w:smallCaps w:val="0"/>
          <w:color w:val="auto"/>
          <w:sz w:val="20"/>
          <w:szCs w:val="22"/>
        </w:rPr>
        <w:t>J.Stevenson</w:t>
      </w:r>
      <w:proofErr w:type="spellEnd"/>
    </w:p>
    <w:p w14:paraId="6760F79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'Finance' (RID: 1105) has member: UADCWNET\</w:t>
      </w:r>
      <w:proofErr w:type="spellStart"/>
      <w:r w:rsidRPr="00F63939">
        <w:rPr>
          <w:rFonts w:ascii="Courier New" w:eastAsia="Courier New" w:hAnsi="Courier New" w:cs="Courier New"/>
          <w:b w:val="0"/>
          <w:bCs w:val="0"/>
          <w:smallCaps w:val="0"/>
          <w:color w:val="auto"/>
          <w:sz w:val="20"/>
          <w:szCs w:val="22"/>
        </w:rPr>
        <w:t>G.Adkins</w:t>
      </w:r>
      <w:proofErr w:type="spellEnd"/>
    </w:p>
    <w:p w14:paraId="0E07A7F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'Finance' (RID: 1105) has member: UADCWNET\</w:t>
      </w:r>
      <w:proofErr w:type="spellStart"/>
      <w:r w:rsidRPr="00F63939">
        <w:rPr>
          <w:rFonts w:ascii="Courier New" w:eastAsia="Courier New" w:hAnsi="Courier New" w:cs="Courier New"/>
          <w:b w:val="0"/>
          <w:bCs w:val="0"/>
          <w:smallCaps w:val="0"/>
          <w:color w:val="auto"/>
          <w:sz w:val="20"/>
          <w:szCs w:val="22"/>
        </w:rPr>
        <w:t>G.Francis</w:t>
      </w:r>
      <w:proofErr w:type="spellEnd"/>
    </w:p>
    <w:p w14:paraId="56C3659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'Finance' (RID: 1105) has member: UADCWNET\</w:t>
      </w:r>
      <w:proofErr w:type="spellStart"/>
      <w:r w:rsidRPr="00F63939">
        <w:rPr>
          <w:rFonts w:ascii="Courier New" w:eastAsia="Courier New" w:hAnsi="Courier New" w:cs="Courier New"/>
          <w:b w:val="0"/>
          <w:bCs w:val="0"/>
          <w:smallCaps w:val="0"/>
          <w:color w:val="auto"/>
          <w:sz w:val="20"/>
          <w:szCs w:val="22"/>
        </w:rPr>
        <w:t>D.Ford</w:t>
      </w:r>
      <w:proofErr w:type="spellEnd"/>
    </w:p>
    <w:p w14:paraId="211CB71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'Enterprise Admins' (RID: 519) has member: UADCWNET\Administrator</w:t>
      </w:r>
    </w:p>
    <w:p w14:paraId="65A9669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'Human Resources' (RID: 1103) has member: UADCWNET\</w:t>
      </w:r>
      <w:proofErr w:type="spellStart"/>
      <w:r w:rsidRPr="00F63939">
        <w:rPr>
          <w:rFonts w:ascii="Courier New" w:eastAsia="Courier New" w:hAnsi="Courier New" w:cs="Courier New"/>
          <w:b w:val="0"/>
          <w:bCs w:val="0"/>
          <w:smallCaps w:val="0"/>
          <w:color w:val="auto"/>
          <w:sz w:val="20"/>
          <w:szCs w:val="22"/>
        </w:rPr>
        <w:t>S.Higgins</w:t>
      </w:r>
      <w:proofErr w:type="spellEnd"/>
    </w:p>
    <w:p w14:paraId="2ED0A7C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'Human Resources' (RID: 1103) has member: UADCWNET\</w:t>
      </w:r>
      <w:proofErr w:type="spellStart"/>
      <w:r w:rsidRPr="00F63939">
        <w:rPr>
          <w:rFonts w:ascii="Courier New" w:eastAsia="Courier New" w:hAnsi="Courier New" w:cs="Courier New"/>
          <w:b w:val="0"/>
          <w:bCs w:val="0"/>
          <w:smallCaps w:val="0"/>
          <w:color w:val="auto"/>
          <w:sz w:val="20"/>
          <w:szCs w:val="22"/>
        </w:rPr>
        <w:t>A.Lucas</w:t>
      </w:r>
      <w:proofErr w:type="spellEnd"/>
    </w:p>
    <w:p w14:paraId="15C0AA9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'Human Resources' (RID: 1103) has member: UADCWNET\</w:t>
      </w:r>
      <w:proofErr w:type="spellStart"/>
      <w:r w:rsidRPr="00F63939">
        <w:rPr>
          <w:rFonts w:ascii="Courier New" w:eastAsia="Courier New" w:hAnsi="Courier New" w:cs="Courier New"/>
          <w:b w:val="0"/>
          <w:bCs w:val="0"/>
          <w:smallCaps w:val="0"/>
          <w:color w:val="auto"/>
          <w:sz w:val="20"/>
          <w:szCs w:val="22"/>
        </w:rPr>
        <w:t>D.Gross</w:t>
      </w:r>
      <w:proofErr w:type="spellEnd"/>
    </w:p>
    <w:p w14:paraId="1B5C8ED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'Human Resources' (RID: 1103) has member: UADCWNET\</w:t>
      </w:r>
      <w:proofErr w:type="spellStart"/>
      <w:r w:rsidRPr="00F63939">
        <w:rPr>
          <w:rFonts w:ascii="Courier New" w:eastAsia="Courier New" w:hAnsi="Courier New" w:cs="Courier New"/>
          <w:b w:val="0"/>
          <w:bCs w:val="0"/>
          <w:smallCaps w:val="0"/>
          <w:color w:val="auto"/>
          <w:sz w:val="20"/>
          <w:szCs w:val="22"/>
        </w:rPr>
        <w:t>C.Romero</w:t>
      </w:r>
      <w:proofErr w:type="spellEnd"/>
    </w:p>
    <w:p w14:paraId="48E1765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'Human Resources' (RID: 1103) has member: UADCWNET\</w:t>
      </w:r>
      <w:proofErr w:type="spellStart"/>
      <w:r w:rsidRPr="00F63939">
        <w:rPr>
          <w:rFonts w:ascii="Courier New" w:eastAsia="Courier New" w:hAnsi="Courier New" w:cs="Courier New"/>
          <w:b w:val="0"/>
          <w:bCs w:val="0"/>
          <w:smallCaps w:val="0"/>
          <w:color w:val="auto"/>
          <w:sz w:val="20"/>
          <w:szCs w:val="22"/>
        </w:rPr>
        <w:t>L.Sharp</w:t>
      </w:r>
      <w:proofErr w:type="spellEnd"/>
    </w:p>
    <w:p w14:paraId="0C86FC4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'Human Resources' (RID: 1103) has member: UADCWNET\</w:t>
      </w:r>
      <w:proofErr w:type="spellStart"/>
      <w:r w:rsidRPr="00F63939">
        <w:rPr>
          <w:rFonts w:ascii="Courier New" w:eastAsia="Courier New" w:hAnsi="Courier New" w:cs="Courier New"/>
          <w:b w:val="0"/>
          <w:bCs w:val="0"/>
          <w:smallCaps w:val="0"/>
          <w:color w:val="auto"/>
          <w:sz w:val="20"/>
          <w:szCs w:val="22"/>
        </w:rPr>
        <w:t>C.Willis</w:t>
      </w:r>
      <w:proofErr w:type="spellEnd"/>
    </w:p>
    <w:p w14:paraId="3189A4A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'Human Resources' (RID: 1103) has member: UADCWNET\</w:t>
      </w:r>
      <w:proofErr w:type="spellStart"/>
      <w:r w:rsidRPr="00F63939">
        <w:rPr>
          <w:rFonts w:ascii="Courier New" w:eastAsia="Courier New" w:hAnsi="Courier New" w:cs="Courier New"/>
          <w:b w:val="0"/>
          <w:bCs w:val="0"/>
          <w:smallCaps w:val="0"/>
          <w:color w:val="auto"/>
          <w:sz w:val="20"/>
          <w:szCs w:val="22"/>
        </w:rPr>
        <w:t>M.Bradley</w:t>
      </w:r>
      <w:proofErr w:type="spellEnd"/>
    </w:p>
    <w:p w14:paraId="087EB1F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Group 'Human Resources' (RID: 1103) has member: UADCWNET\</w:t>
      </w:r>
      <w:proofErr w:type="spellStart"/>
      <w:r w:rsidRPr="00F63939">
        <w:rPr>
          <w:rFonts w:ascii="Courier New" w:eastAsia="Courier New" w:hAnsi="Courier New" w:cs="Courier New"/>
          <w:b w:val="0"/>
          <w:bCs w:val="0"/>
          <w:smallCaps w:val="0"/>
          <w:color w:val="auto"/>
          <w:sz w:val="20"/>
          <w:szCs w:val="22"/>
        </w:rPr>
        <w:t>K.Patrick</w:t>
      </w:r>
      <w:proofErr w:type="spellEnd"/>
    </w:p>
    <w:p w14:paraId="7F7D86D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'Human Resources' (RID: 1103) has member: UADCWNET\</w:t>
      </w:r>
      <w:proofErr w:type="spellStart"/>
      <w:r w:rsidRPr="00F63939">
        <w:rPr>
          <w:rFonts w:ascii="Courier New" w:eastAsia="Courier New" w:hAnsi="Courier New" w:cs="Courier New"/>
          <w:b w:val="0"/>
          <w:bCs w:val="0"/>
          <w:smallCaps w:val="0"/>
          <w:color w:val="auto"/>
          <w:sz w:val="20"/>
          <w:szCs w:val="22"/>
        </w:rPr>
        <w:t>B.Stanley</w:t>
      </w:r>
      <w:proofErr w:type="spellEnd"/>
    </w:p>
    <w:p w14:paraId="0DAB2F4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'Human Resources' (RID: 1103) has member: UADCWNET\</w:t>
      </w:r>
      <w:proofErr w:type="spellStart"/>
      <w:r w:rsidRPr="00F63939">
        <w:rPr>
          <w:rFonts w:ascii="Courier New" w:eastAsia="Courier New" w:hAnsi="Courier New" w:cs="Courier New"/>
          <w:b w:val="0"/>
          <w:bCs w:val="0"/>
          <w:smallCaps w:val="0"/>
          <w:color w:val="auto"/>
          <w:sz w:val="20"/>
          <w:szCs w:val="22"/>
        </w:rPr>
        <w:t>H.Graham</w:t>
      </w:r>
      <w:proofErr w:type="spellEnd"/>
    </w:p>
    <w:p w14:paraId="7B41F87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'Human Resources' (RID: 1103) has member: UADCWNET\</w:t>
      </w:r>
      <w:proofErr w:type="spellStart"/>
      <w:r w:rsidRPr="00F63939">
        <w:rPr>
          <w:rFonts w:ascii="Courier New" w:eastAsia="Courier New" w:hAnsi="Courier New" w:cs="Courier New"/>
          <w:b w:val="0"/>
          <w:bCs w:val="0"/>
          <w:smallCaps w:val="0"/>
          <w:color w:val="auto"/>
          <w:sz w:val="20"/>
          <w:szCs w:val="22"/>
        </w:rPr>
        <w:t>B.Brown</w:t>
      </w:r>
      <w:proofErr w:type="spellEnd"/>
    </w:p>
    <w:p w14:paraId="2CE6754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'Human Resources' (RID: 1103) has member: UADCWNET\</w:t>
      </w:r>
      <w:proofErr w:type="spellStart"/>
      <w:r w:rsidRPr="00F63939">
        <w:rPr>
          <w:rFonts w:ascii="Courier New" w:eastAsia="Courier New" w:hAnsi="Courier New" w:cs="Courier New"/>
          <w:b w:val="0"/>
          <w:bCs w:val="0"/>
          <w:smallCaps w:val="0"/>
          <w:color w:val="auto"/>
          <w:sz w:val="20"/>
          <w:szCs w:val="22"/>
        </w:rPr>
        <w:t>H.Scott</w:t>
      </w:r>
      <w:proofErr w:type="spellEnd"/>
    </w:p>
    <w:p w14:paraId="202E028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'Human Resources' (RID: 1103) has member: UADCWNET\</w:t>
      </w:r>
      <w:proofErr w:type="spellStart"/>
      <w:r w:rsidRPr="00F63939">
        <w:rPr>
          <w:rFonts w:ascii="Courier New" w:eastAsia="Courier New" w:hAnsi="Courier New" w:cs="Courier New"/>
          <w:b w:val="0"/>
          <w:bCs w:val="0"/>
          <w:smallCaps w:val="0"/>
          <w:color w:val="auto"/>
          <w:sz w:val="20"/>
          <w:szCs w:val="22"/>
        </w:rPr>
        <w:t>P.Cain</w:t>
      </w:r>
      <w:proofErr w:type="spellEnd"/>
    </w:p>
    <w:p w14:paraId="2023D7C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'Human Resources' (RID: 1103) has member: UADCWNET\</w:t>
      </w:r>
      <w:proofErr w:type="spellStart"/>
      <w:r w:rsidRPr="00F63939">
        <w:rPr>
          <w:rFonts w:ascii="Courier New" w:eastAsia="Courier New" w:hAnsi="Courier New" w:cs="Courier New"/>
          <w:b w:val="0"/>
          <w:bCs w:val="0"/>
          <w:smallCaps w:val="0"/>
          <w:color w:val="auto"/>
          <w:sz w:val="20"/>
          <w:szCs w:val="22"/>
        </w:rPr>
        <w:t>K.Mcgee</w:t>
      </w:r>
      <w:proofErr w:type="spellEnd"/>
    </w:p>
    <w:p w14:paraId="1A1A966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'Human Resources' (RID: 1103) has member: UADCWNET\</w:t>
      </w:r>
      <w:proofErr w:type="spellStart"/>
      <w:r w:rsidRPr="00F63939">
        <w:rPr>
          <w:rFonts w:ascii="Courier New" w:eastAsia="Courier New" w:hAnsi="Courier New" w:cs="Courier New"/>
          <w:b w:val="0"/>
          <w:bCs w:val="0"/>
          <w:smallCaps w:val="0"/>
          <w:color w:val="auto"/>
          <w:sz w:val="20"/>
          <w:szCs w:val="22"/>
        </w:rPr>
        <w:t>E.Fields</w:t>
      </w:r>
      <w:proofErr w:type="spellEnd"/>
    </w:p>
    <w:p w14:paraId="09080F5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'Human Resources' (RID: 1103) has member: UADCWNET\</w:t>
      </w:r>
      <w:proofErr w:type="spellStart"/>
      <w:r w:rsidRPr="00F63939">
        <w:rPr>
          <w:rFonts w:ascii="Courier New" w:eastAsia="Courier New" w:hAnsi="Courier New" w:cs="Courier New"/>
          <w:b w:val="0"/>
          <w:bCs w:val="0"/>
          <w:smallCaps w:val="0"/>
          <w:color w:val="auto"/>
          <w:sz w:val="20"/>
          <w:szCs w:val="22"/>
        </w:rPr>
        <w:t>J.Wagner</w:t>
      </w:r>
      <w:proofErr w:type="spellEnd"/>
    </w:p>
    <w:p w14:paraId="15401E2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'Human Resources' (RID: 1103) has member: UADCWNET\</w:t>
      </w:r>
      <w:proofErr w:type="spellStart"/>
      <w:r w:rsidRPr="00F63939">
        <w:rPr>
          <w:rFonts w:ascii="Courier New" w:eastAsia="Courier New" w:hAnsi="Courier New" w:cs="Courier New"/>
          <w:b w:val="0"/>
          <w:bCs w:val="0"/>
          <w:smallCaps w:val="0"/>
          <w:color w:val="auto"/>
          <w:sz w:val="20"/>
          <w:szCs w:val="22"/>
        </w:rPr>
        <w:t>C.Welch</w:t>
      </w:r>
      <w:proofErr w:type="spellEnd"/>
    </w:p>
    <w:p w14:paraId="57D1401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'Human Resources' (RID: 1103) has member: UADCWNET\</w:t>
      </w:r>
      <w:proofErr w:type="spellStart"/>
      <w:r w:rsidRPr="00F63939">
        <w:rPr>
          <w:rFonts w:ascii="Courier New" w:eastAsia="Courier New" w:hAnsi="Courier New" w:cs="Courier New"/>
          <w:b w:val="0"/>
          <w:bCs w:val="0"/>
          <w:smallCaps w:val="0"/>
          <w:color w:val="auto"/>
          <w:sz w:val="20"/>
          <w:szCs w:val="22"/>
        </w:rPr>
        <w:t>M.Patterson</w:t>
      </w:r>
      <w:proofErr w:type="spellEnd"/>
    </w:p>
    <w:p w14:paraId="11958E1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'Human Resources' (RID: 1103) has member: UADCWNET\</w:t>
      </w:r>
      <w:proofErr w:type="spellStart"/>
      <w:r w:rsidRPr="00F63939">
        <w:rPr>
          <w:rFonts w:ascii="Courier New" w:eastAsia="Courier New" w:hAnsi="Courier New" w:cs="Courier New"/>
          <w:b w:val="0"/>
          <w:bCs w:val="0"/>
          <w:smallCaps w:val="0"/>
          <w:color w:val="auto"/>
          <w:sz w:val="20"/>
          <w:szCs w:val="22"/>
        </w:rPr>
        <w:t>K.Castillo</w:t>
      </w:r>
      <w:proofErr w:type="spellEnd"/>
    </w:p>
    <w:p w14:paraId="31792EB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'Human Resources' (RID: 1103) has member: UADCWNET\</w:t>
      </w:r>
      <w:proofErr w:type="spellStart"/>
      <w:r w:rsidRPr="00F63939">
        <w:rPr>
          <w:rFonts w:ascii="Courier New" w:eastAsia="Courier New" w:hAnsi="Courier New" w:cs="Courier New"/>
          <w:b w:val="0"/>
          <w:bCs w:val="0"/>
          <w:smallCaps w:val="0"/>
          <w:color w:val="auto"/>
          <w:sz w:val="20"/>
          <w:szCs w:val="22"/>
        </w:rPr>
        <w:t>R.Holloway</w:t>
      </w:r>
      <w:proofErr w:type="spellEnd"/>
    </w:p>
    <w:p w14:paraId="110145C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'Human Resources' (RID: 1103) has member: UADCWNET\</w:t>
      </w:r>
      <w:proofErr w:type="spellStart"/>
      <w:r w:rsidRPr="00F63939">
        <w:rPr>
          <w:rFonts w:ascii="Courier New" w:eastAsia="Courier New" w:hAnsi="Courier New" w:cs="Courier New"/>
          <w:b w:val="0"/>
          <w:bCs w:val="0"/>
          <w:smallCaps w:val="0"/>
          <w:color w:val="auto"/>
          <w:sz w:val="20"/>
          <w:szCs w:val="22"/>
        </w:rPr>
        <w:t>K.Cohen</w:t>
      </w:r>
      <w:proofErr w:type="spellEnd"/>
    </w:p>
    <w:p w14:paraId="78DF627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'Group Policy Creator Owners' (RID: 520) has member: UADCWNET\Administrator</w:t>
      </w:r>
    </w:p>
    <w:p w14:paraId="2CD2959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Guests' (RID: 514) has member: UADCWNET\Guest</w:t>
      </w:r>
    </w:p>
    <w:p w14:paraId="25C20B5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Controllers' (RID: 516) has member: UADCWNET\SERVER1$</w:t>
      </w:r>
    </w:p>
    <w:p w14:paraId="2039CCA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Controllers' (RID: 516) has member: UADCWNET\SERVER2$</w:t>
      </w:r>
    </w:p>
    <w:p w14:paraId="646C86B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'Information Technology' (RID: 1108) has member: UADCWNET\</w:t>
      </w:r>
      <w:proofErr w:type="spellStart"/>
      <w:r w:rsidRPr="00F63939">
        <w:rPr>
          <w:rFonts w:ascii="Courier New" w:eastAsia="Courier New" w:hAnsi="Courier New" w:cs="Courier New"/>
          <w:b w:val="0"/>
          <w:bCs w:val="0"/>
          <w:smallCaps w:val="0"/>
          <w:color w:val="auto"/>
          <w:sz w:val="20"/>
          <w:szCs w:val="22"/>
        </w:rPr>
        <w:t>J.Ballard</w:t>
      </w:r>
      <w:proofErr w:type="spellEnd"/>
    </w:p>
    <w:p w14:paraId="3279243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'Information Technology' (RID: 1108) has member: UADCWNET\</w:t>
      </w:r>
      <w:proofErr w:type="spellStart"/>
      <w:r w:rsidRPr="00F63939">
        <w:rPr>
          <w:rFonts w:ascii="Courier New" w:eastAsia="Courier New" w:hAnsi="Courier New" w:cs="Courier New"/>
          <w:b w:val="0"/>
          <w:bCs w:val="0"/>
          <w:smallCaps w:val="0"/>
          <w:color w:val="auto"/>
          <w:sz w:val="20"/>
          <w:szCs w:val="22"/>
        </w:rPr>
        <w:t>E.Wood</w:t>
      </w:r>
      <w:proofErr w:type="spellEnd"/>
    </w:p>
    <w:p w14:paraId="6C6E8CD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'Information Technology' (RID: 1108) has member: UADCWNET\</w:t>
      </w:r>
      <w:proofErr w:type="spellStart"/>
      <w:r w:rsidRPr="00F63939">
        <w:rPr>
          <w:rFonts w:ascii="Courier New" w:eastAsia="Courier New" w:hAnsi="Courier New" w:cs="Courier New"/>
          <w:b w:val="0"/>
          <w:bCs w:val="0"/>
          <w:smallCaps w:val="0"/>
          <w:color w:val="auto"/>
          <w:sz w:val="20"/>
          <w:szCs w:val="22"/>
        </w:rPr>
        <w:t>R.Moran</w:t>
      </w:r>
      <w:proofErr w:type="spellEnd"/>
    </w:p>
    <w:p w14:paraId="681D3B6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Group 'Information Technology' (RID: 1108) has member: UADCWNET\</w:t>
      </w:r>
      <w:proofErr w:type="spellStart"/>
      <w:r w:rsidRPr="00F63939">
        <w:rPr>
          <w:rFonts w:ascii="Courier New" w:eastAsia="Courier New" w:hAnsi="Courier New" w:cs="Courier New"/>
          <w:b w:val="0"/>
          <w:bCs w:val="0"/>
          <w:smallCaps w:val="0"/>
          <w:color w:val="auto"/>
          <w:sz w:val="20"/>
          <w:szCs w:val="22"/>
        </w:rPr>
        <w:t>F.Payne</w:t>
      </w:r>
      <w:proofErr w:type="spellEnd"/>
    </w:p>
    <w:p w14:paraId="447C42C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'Information Technology' (RID: 1108) has member: UADCWNET\</w:t>
      </w:r>
      <w:proofErr w:type="spellStart"/>
      <w:r w:rsidRPr="00F63939">
        <w:rPr>
          <w:rFonts w:ascii="Courier New" w:eastAsia="Courier New" w:hAnsi="Courier New" w:cs="Courier New"/>
          <w:b w:val="0"/>
          <w:bCs w:val="0"/>
          <w:smallCaps w:val="0"/>
          <w:color w:val="auto"/>
          <w:sz w:val="20"/>
          <w:szCs w:val="22"/>
        </w:rPr>
        <w:t>J.Patton</w:t>
      </w:r>
      <w:proofErr w:type="spellEnd"/>
    </w:p>
    <w:p w14:paraId="6E1A586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'Information Technology' (RID: 1108) has member: UADCWNET\</w:t>
      </w:r>
      <w:proofErr w:type="spellStart"/>
      <w:r w:rsidRPr="00F63939">
        <w:rPr>
          <w:rFonts w:ascii="Courier New" w:eastAsia="Courier New" w:hAnsi="Courier New" w:cs="Courier New"/>
          <w:b w:val="0"/>
          <w:bCs w:val="0"/>
          <w:smallCaps w:val="0"/>
          <w:color w:val="auto"/>
          <w:sz w:val="20"/>
          <w:szCs w:val="22"/>
        </w:rPr>
        <w:t>G.Turner</w:t>
      </w:r>
      <w:proofErr w:type="spellEnd"/>
    </w:p>
    <w:p w14:paraId="03BF5E2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'Information Technology' (RID: 1108) has member: UADCWNET\</w:t>
      </w:r>
      <w:proofErr w:type="spellStart"/>
      <w:r w:rsidRPr="00F63939">
        <w:rPr>
          <w:rFonts w:ascii="Courier New" w:eastAsia="Courier New" w:hAnsi="Courier New" w:cs="Courier New"/>
          <w:b w:val="0"/>
          <w:bCs w:val="0"/>
          <w:smallCaps w:val="0"/>
          <w:color w:val="auto"/>
          <w:sz w:val="20"/>
          <w:szCs w:val="22"/>
        </w:rPr>
        <w:t>L.Campbell</w:t>
      </w:r>
      <w:proofErr w:type="spellEnd"/>
    </w:p>
    <w:p w14:paraId="5F8B270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'Information Technology' (RID: 1108) has member: UADCWNET\test</w:t>
      </w:r>
    </w:p>
    <w:p w14:paraId="786507D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'Information Technology' (RID: 1108) has member: UADCWNET\</w:t>
      </w:r>
      <w:proofErr w:type="spellStart"/>
      <w:proofErr w:type="gramStart"/>
      <w:r w:rsidRPr="00F63939">
        <w:rPr>
          <w:rFonts w:ascii="Courier New" w:eastAsia="Courier New" w:hAnsi="Courier New" w:cs="Courier New"/>
          <w:b w:val="0"/>
          <w:bCs w:val="0"/>
          <w:smallCaps w:val="0"/>
          <w:color w:val="auto"/>
          <w:sz w:val="20"/>
          <w:szCs w:val="22"/>
        </w:rPr>
        <w:t>M.Day</w:t>
      </w:r>
      <w:proofErr w:type="spellEnd"/>
      <w:proofErr w:type="gramEnd"/>
    </w:p>
    <w:p w14:paraId="56EB9EB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'Information Technology' (RID: 1108) has member: UADCWNET\</w:t>
      </w:r>
      <w:proofErr w:type="spellStart"/>
      <w:r w:rsidRPr="00F63939">
        <w:rPr>
          <w:rFonts w:ascii="Courier New" w:eastAsia="Courier New" w:hAnsi="Courier New" w:cs="Courier New"/>
          <w:b w:val="0"/>
          <w:bCs w:val="0"/>
          <w:smallCaps w:val="0"/>
          <w:color w:val="auto"/>
          <w:sz w:val="20"/>
          <w:szCs w:val="22"/>
        </w:rPr>
        <w:t>T.Reid</w:t>
      </w:r>
      <w:proofErr w:type="spellEnd"/>
    </w:p>
    <w:p w14:paraId="283404C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'Information Technology' (RID: 1108) has member: UADCWNET\</w:t>
      </w:r>
      <w:proofErr w:type="spellStart"/>
      <w:r w:rsidRPr="00F63939">
        <w:rPr>
          <w:rFonts w:ascii="Courier New" w:eastAsia="Courier New" w:hAnsi="Courier New" w:cs="Courier New"/>
          <w:b w:val="0"/>
          <w:bCs w:val="0"/>
          <w:smallCaps w:val="0"/>
          <w:color w:val="auto"/>
          <w:sz w:val="20"/>
          <w:szCs w:val="22"/>
        </w:rPr>
        <w:t>D.Berry</w:t>
      </w:r>
      <w:proofErr w:type="spellEnd"/>
    </w:p>
    <w:p w14:paraId="6EA838A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'Information Technology' (RID: 1108) has member: UADCWNET\</w:t>
      </w:r>
      <w:proofErr w:type="spellStart"/>
      <w:r w:rsidRPr="00F63939">
        <w:rPr>
          <w:rFonts w:ascii="Courier New" w:eastAsia="Courier New" w:hAnsi="Courier New" w:cs="Courier New"/>
          <w:b w:val="0"/>
          <w:bCs w:val="0"/>
          <w:smallCaps w:val="0"/>
          <w:color w:val="auto"/>
          <w:sz w:val="20"/>
          <w:szCs w:val="22"/>
        </w:rPr>
        <w:t>Y.Burton</w:t>
      </w:r>
      <w:proofErr w:type="spellEnd"/>
    </w:p>
    <w:p w14:paraId="46917FB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'Information Technology' (RID: 1108) has member: UADCWNET\</w:t>
      </w:r>
      <w:proofErr w:type="spellStart"/>
      <w:r w:rsidRPr="00F63939">
        <w:rPr>
          <w:rFonts w:ascii="Courier New" w:eastAsia="Courier New" w:hAnsi="Courier New" w:cs="Courier New"/>
          <w:b w:val="0"/>
          <w:bCs w:val="0"/>
          <w:smallCaps w:val="0"/>
          <w:color w:val="auto"/>
          <w:sz w:val="20"/>
          <w:szCs w:val="22"/>
        </w:rPr>
        <w:t>J.Farmer</w:t>
      </w:r>
      <w:proofErr w:type="spellEnd"/>
    </w:p>
    <w:p w14:paraId="56DE23E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'Information Technology' (RID: 1108) has member: UADCWNET\</w:t>
      </w:r>
      <w:proofErr w:type="spellStart"/>
      <w:r w:rsidRPr="00F63939">
        <w:rPr>
          <w:rFonts w:ascii="Courier New" w:eastAsia="Courier New" w:hAnsi="Courier New" w:cs="Courier New"/>
          <w:b w:val="0"/>
          <w:bCs w:val="0"/>
          <w:smallCaps w:val="0"/>
          <w:color w:val="auto"/>
          <w:sz w:val="20"/>
          <w:szCs w:val="22"/>
        </w:rPr>
        <w:t>A.Benson</w:t>
      </w:r>
      <w:proofErr w:type="spellEnd"/>
    </w:p>
    <w:p w14:paraId="2313BE7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UADCWNET\research$</w:t>
      </w:r>
    </w:p>
    <w:p w14:paraId="477DBC0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w:t>
      </w:r>
      <w:proofErr w:type="spellStart"/>
      <w:r w:rsidRPr="00F63939">
        <w:rPr>
          <w:rFonts w:ascii="Courier New" w:eastAsia="Courier New" w:hAnsi="Courier New" w:cs="Courier New"/>
          <w:b w:val="0"/>
          <w:bCs w:val="0"/>
          <w:smallCaps w:val="0"/>
          <w:color w:val="auto"/>
          <w:sz w:val="20"/>
          <w:szCs w:val="22"/>
        </w:rPr>
        <w:t>macintosh</w:t>
      </w:r>
      <w:proofErr w:type="spellEnd"/>
      <w:r w:rsidRPr="00F63939">
        <w:rPr>
          <w:rFonts w:ascii="Courier New" w:eastAsia="Courier New" w:hAnsi="Courier New" w:cs="Courier New"/>
          <w:b w:val="0"/>
          <w:bCs w:val="0"/>
          <w:smallCaps w:val="0"/>
          <w:color w:val="auto"/>
          <w:sz w:val="20"/>
          <w:szCs w:val="22"/>
        </w:rPr>
        <w:t>$</w:t>
      </w:r>
    </w:p>
    <w:p w14:paraId="3DA2731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w:t>
      </w:r>
      <w:proofErr w:type="spellStart"/>
      <w:r w:rsidRPr="00F63939">
        <w:rPr>
          <w:rFonts w:ascii="Courier New" w:eastAsia="Courier New" w:hAnsi="Courier New" w:cs="Courier New"/>
          <w:b w:val="0"/>
          <w:bCs w:val="0"/>
          <w:smallCaps w:val="0"/>
          <w:color w:val="auto"/>
          <w:sz w:val="20"/>
          <w:szCs w:val="22"/>
        </w:rPr>
        <w:t>opsware</w:t>
      </w:r>
      <w:proofErr w:type="spellEnd"/>
      <w:r w:rsidRPr="00F63939">
        <w:rPr>
          <w:rFonts w:ascii="Courier New" w:eastAsia="Courier New" w:hAnsi="Courier New" w:cs="Courier New"/>
          <w:b w:val="0"/>
          <w:bCs w:val="0"/>
          <w:smallCaps w:val="0"/>
          <w:color w:val="auto"/>
          <w:sz w:val="20"/>
          <w:szCs w:val="22"/>
        </w:rPr>
        <w:t>$</w:t>
      </w:r>
    </w:p>
    <w:p w14:paraId="1C26157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w:t>
      </w:r>
      <w:proofErr w:type="spellStart"/>
      <w:r w:rsidRPr="00F63939">
        <w:rPr>
          <w:rFonts w:ascii="Courier New" w:eastAsia="Courier New" w:hAnsi="Courier New" w:cs="Courier New"/>
          <w:b w:val="0"/>
          <w:bCs w:val="0"/>
          <w:smallCaps w:val="0"/>
          <w:color w:val="auto"/>
          <w:sz w:val="20"/>
          <w:szCs w:val="22"/>
        </w:rPr>
        <w:t>gn</w:t>
      </w:r>
      <w:proofErr w:type="spellEnd"/>
      <w:r w:rsidRPr="00F63939">
        <w:rPr>
          <w:rFonts w:ascii="Courier New" w:eastAsia="Courier New" w:hAnsi="Courier New" w:cs="Courier New"/>
          <w:b w:val="0"/>
          <w:bCs w:val="0"/>
          <w:smallCaps w:val="0"/>
          <w:color w:val="auto"/>
          <w:sz w:val="20"/>
          <w:szCs w:val="22"/>
        </w:rPr>
        <w:t>$</w:t>
      </w:r>
    </w:p>
    <w:p w14:paraId="7C1172F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w:t>
      </w:r>
      <w:proofErr w:type="spellStart"/>
      <w:r w:rsidRPr="00F63939">
        <w:rPr>
          <w:rFonts w:ascii="Courier New" w:eastAsia="Courier New" w:hAnsi="Courier New" w:cs="Courier New"/>
          <w:b w:val="0"/>
          <w:bCs w:val="0"/>
          <w:smallCaps w:val="0"/>
          <w:color w:val="auto"/>
          <w:sz w:val="20"/>
          <w:szCs w:val="22"/>
        </w:rPr>
        <w:t>cidr</w:t>
      </w:r>
      <w:proofErr w:type="spellEnd"/>
      <w:r w:rsidRPr="00F63939">
        <w:rPr>
          <w:rFonts w:ascii="Courier New" w:eastAsia="Courier New" w:hAnsi="Courier New" w:cs="Courier New"/>
          <w:b w:val="0"/>
          <w:bCs w:val="0"/>
          <w:smallCaps w:val="0"/>
          <w:color w:val="auto"/>
          <w:sz w:val="20"/>
          <w:szCs w:val="22"/>
        </w:rPr>
        <w:t>$</w:t>
      </w:r>
    </w:p>
    <w:p w14:paraId="4473F1D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UADCWNET\support$</w:t>
      </w:r>
    </w:p>
    <w:p w14:paraId="2F1211B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UADCWNET\classifieds$</w:t>
      </w:r>
    </w:p>
    <w:p w14:paraId="633F357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UADCWNET\ap$</w:t>
      </w:r>
    </w:p>
    <w:p w14:paraId="0AF2B36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w:t>
      </w:r>
      <w:proofErr w:type="spellStart"/>
      <w:r w:rsidRPr="00F63939">
        <w:rPr>
          <w:rFonts w:ascii="Courier New" w:eastAsia="Courier New" w:hAnsi="Courier New" w:cs="Courier New"/>
          <w:b w:val="0"/>
          <w:bCs w:val="0"/>
          <w:smallCaps w:val="0"/>
          <w:color w:val="auto"/>
          <w:sz w:val="20"/>
          <w:szCs w:val="22"/>
        </w:rPr>
        <w:t>ec</w:t>
      </w:r>
      <w:proofErr w:type="spellEnd"/>
      <w:r w:rsidRPr="00F63939">
        <w:rPr>
          <w:rFonts w:ascii="Courier New" w:eastAsia="Courier New" w:hAnsi="Courier New" w:cs="Courier New"/>
          <w:b w:val="0"/>
          <w:bCs w:val="0"/>
          <w:smallCaps w:val="0"/>
          <w:color w:val="auto"/>
          <w:sz w:val="20"/>
          <w:szCs w:val="22"/>
        </w:rPr>
        <w:t>$</w:t>
      </w:r>
    </w:p>
    <w:p w14:paraId="1BD85CF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w:t>
      </w:r>
      <w:proofErr w:type="spellStart"/>
      <w:r w:rsidRPr="00F63939">
        <w:rPr>
          <w:rFonts w:ascii="Courier New" w:eastAsia="Courier New" w:hAnsi="Courier New" w:cs="Courier New"/>
          <w:b w:val="0"/>
          <w:bCs w:val="0"/>
          <w:smallCaps w:val="0"/>
          <w:color w:val="auto"/>
          <w:sz w:val="20"/>
          <w:szCs w:val="22"/>
        </w:rPr>
        <w:t>halflife</w:t>
      </w:r>
      <w:proofErr w:type="spellEnd"/>
      <w:r w:rsidRPr="00F63939">
        <w:rPr>
          <w:rFonts w:ascii="Courier New" w:eastAsia="Courier New" w:hAnsi="Courier New" w:cs="Courier New"/>
          <w:b w:val="0"/>
          <w:bCs w:val="0"/>
          <w:smallCaps w:val="0"/>
          <w:color w:val="auto"/>
          <w:sz w:val="20"/>
          <w:szCs w:val="22"/>
        </w:rPr>
        <w:t>$</w:t>
      </w:r>
    </w:p>
    <w:p w14:paraId="5673499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Group 'Domain Computers' (RID: 515) has member: UADCWNET\pc58$</w:t>
      </w:r>
    </w:p>
    <w:p w14:paraId="1FDA37B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w:t>
      </w:r>
      <w:proofErr w:type="spellStart"/>
      <w:r w:rsidRPr="00F63939">
        <w:rPr>
          <w:rFonts w:ascii="Courier New" w:eastAsia="Courier New" w:hAnsi="Courier New" w:cs="Courier New"/>
          <w:b w:val="0"/>
          <w:bCs w:val="0"/>
          <w:smallCaps w:val="0"/>
          <w:color w:val="auto"/>
          <w:sz w:val="20"/>
          <w:szCs w:val="22"/>
        </w:rPr>
        <w:t>tc</w:t>
      </w:r>
      <w:proofErr w:type="spellEnd"/>
      <w:r w:rsidRPr="00F63939">
        <w:rPr>
          <w:rFonts w:ascii="Courier New" w:eastAsia="Courier New" w:hAnsi="Courier New" w:cs="Courier New"/>
          <w:b w:val="0"/>
          <w:bCs w:val="0"/>
          <w:smallCaps w:val="0"/>
          <w:color w:val="auto"/>
          <w:sz w:val="20"/>
          <w:szCs w:val="22"/>
        </w:rPr>
        <w:t>$</w:t>
      </w:r>
    </w:p>
    <w:p w14:paraId="11981A8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w:t>
      </w:r>
      <w:proofErr w:type="spellStart"/>
      <w:r w:rsidRPr="00F63939">
        <w:rPr>
          <w:rFonts w:ascii="Courier New" w:eastAsia="Courier New" w:hAnsi="Courier New" w:cs="Courier New"/>
          <w:b w:val="0"/>
          <w:bCs w:val="0"/>
          <w:smallCaps w:val="0"/>
          <w:color w:val="auto"/>
          <w:sz w:val="20"/>
          <w:szCs w:val="22"/>
        </w:rPr>
        <w:t>yu</w:t>
      </w:r>
      <w:proofErr w:type="spellEnd"/>
      <w:r w:rsidRPr="00F63939">
        <w:rPr>
          <w:rFonts w:ascii="Courier New" w:eastAsia="Courier New" w:hAnsi="Courier New" w:cs="Courier New"/>
          <w:b w:val="0"/>
          <w:bCs w:val="0"/>
          <w:smallCaps w:val="0"/>
          <w:color w:val="auto"/>
          <w:sz w:val="20"/>
          <w:szCs w:val="22"/>
        </w:rPr>
        <w:t>$</w:t>
      </w:r>
    </w:p>
    <w:p w14:paraId="133DBB7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UADCWNET\img0$</w:t>
      </w:r>
    </w:p>
    <w:p w14:paraId="424D1CE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w:t>
      </w:r>
      <w:proofErr w:type="spellStart"/>
      <w:r w:rsidRPr="00F63939">
        <w:rPr>
          <w:rFonts w:ascii="Courier New" w:eastAsia="Courier New" w:hAnsi="Courier New" w:cs="Courier New"/>
          <w:b w:val="0"/>
          <w:bCs w:val="0"/>
          <w:smallCaps w:val="0"/>
          <w:color w:val="auto"/>
          <w:sz w:val="20"/>
          <w:szCs w:val="22"/>
        </w:rPr>
        <w:t>vader</w:t>
      </w:r>
      <w:proofErr w:type="spellEnd"/>
      <w:r w:rsidRPr="00F63939">
        <w:rPr>
          <w:rFonts w:ascii="Courier New" w:eastAsia="Courier New" w:hAnsi="Courier New" w:cs="Courier New"/>
          <w:b w:val="0"/>
          <w:bCs w:val="0"/>
          <w:smallCaps w:val="0"/>
          <w:color w:val="auto"/>
          <w:sz w:val="20"/>
          <w:szCs w:val="22"/>
        </w:rPr>
        <w:t>$</w:t>
      </w:r>
    </w:p>
    <w:p w14:paraId="235A492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w:t>
      </w:r>
      <w:proofErr w:type="spellStart"/>
      <w:r w:rsidRPr="00F63939">
        <w:rPr>
          <w:rFonts w:ascii="Courier New" w:eastAsia="Courier New" w:hAnsi="Courier New" w:cs="Courier New"/>
          <w:b w:val="0"/>
          <w:bCs w:val="0"/>
          <w:smallCaps w:val="0"/>
          <w:color w:val="auto"/>
          <w:sz w:val="20"/>
          <w:szCs w:val="22"/>
        </w:rPr>
        <w:t>zw</w:t>
      </w:r>
      <w:proofErr w:type="spellEnd"/>
      <w:r w:rsidRPr="00F63939">
        <w:rPr>
          <w:rFonts w:ascii="Courier New" w:eastAsia="Courier New" w:hAnsi="Courier New" w:cs="Courier New"/>
          <w:b w:val="0"/>
          <w:bCs w:val="0"/>
          <w:smallCaps w:val="0"/>
          <w:color w:val="auto"/>
          <w:sz w:val="20"/>
          <w:szCs w:val="22"/>
        </w:rPr>
        <w:t>$</w:t>
      </w:r>
    </w:p>
    <w:p w14:paraId="59B5D78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w:t>
      </w:r>
      <w:proofErr w:type="spellStart"/>
      <w:r w:rsidRPr="00F63939">
        <w:rPr>
          <w:rFonts w:ascii="Courier New" w:eastAsia="Courier New" w:hAnsi="Courier New" w:cs="Courier New"/>
          <w:b w:val="0"/>
          <w:bCs w:val="0"/>
          <w:smallCaps w:val="0"/>
          <w:color w:val="auto"/>
          <w:sz w:val="20"/>
          <w:szCs w:val="22"/>
        </w:rPr>
        <w:t>maine</w:t>
      </w:r>
      <w:proofErr w:type="spellEnd"/>
      <w:r w:rsidRPr="00F63939">
        <w:rPr>
          <w:rFonts w:ascii="Courier New" w:eastAsia="Courier New" w:hAnsi="Courier New" w:cs="Courier New"/>
          <w:b w:val="0"/>
          <w:bCs w:val="0"/>
          <w:smallCaps w:val="0"/>
          <w:color w:val="auto"/>
          <w:sz w:val="20"/>
          <w:szCs w:val="22"/>
        </w:rPr>
        <w:t>$</w:t>
      </w:r>
    </w:p>
    <w:p w14:paraId="3019446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UADCWNET\in-</w:t>
      </w:r>
      <w:proofErr w:type="spellStart"/>
      <w:r w:rsidRPr="00F63939">
        <w:rPr>
          <w:rFonts w:ascii="Courier New" w:eastAsia="Courier New" w:hAnsi="Courier New" w:cs="Courier New"/>
          <w:b w:val="0"/>
          <w:bCs w:val="0"/>
          <w:smallCaps w:val="0"/>
          <w:color w:val="auto"/>
          <w:sz w:val="20"/>
          <w:szCs w:val="22"/>
        </w:rPr>
        <w:t>addr</w:t>
      </w:r>
      <w:proofErr w:type="spellEnd"/>
      <w:r w:rsidRPr="00F63939">
        <w:rPr>
          <w:rFonts w:ascii="Courier New" w:eastAsia="Courier New" w:hAnsi="Courier New" w:cs="Courier New"/>
          <w:b w:val="0"/>
          <w:bCs w:val="0"/>
          <w:smallCaps w:val="0"/>
          <w:color w:val="auto"/>
          <w:sz w:val="20"/>
          <w:szCs w:val="22"/>
        </w:rPr>
        <w:t>$</w:t>
      </w:r>
    </w:p>
    <w:p w14:paraId="5461393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w:t>
      </w:r>
      <w:proofErr w:type="spellStart"/>
      <w:r w:rsidRPr="00F63939">
        <w:rPr>
          <w:rFonts w:ascii="Courier New" w:eastAsia="Courier New" w:hAnsi="Courier New" w:cs="Courier New"/>
          <w:b w:val="0"/>
          <w:bCs w:val="0"/>
          <w:smallCaps w:val="0"/>
          <w:color w:val="auto"/>
          <w:sz w:val="20"/>
          <w:szCs w:val="22"/>
        </w:rPr>
        <w:t>calvin</w:t>
      </w:r>
      <w:proofErr w:type="spellEnd"/>
      <w:r w:rsidRPr="00F63939">
        <w:rPr>
          <w:rFonts w:ascii="Courier New" w:eastAsia="Courier New" w:hAnsi="Courier New" w:cs="Courier New"/>
          <w:b w:val="0"/>
          <w:bCs w:val="0"/>
          <w:smallCaps w:val="0"/>
          <w:color w:val="auto"/>
          <w:sz w:val="20"/>
          <w:szCs w:val="22"/>
        </w:rPr>
        <w:t>$</w:t>
      </w:r>
    </w:p>
    <w:p w14:paraId="30DDF0F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UADCWNET\vpn2$</w:t>
      </w:r>
    </w:p>
    <w:p w14:paraId="4D720DB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UADCWNET\cust121$</w:t>
      </w:r>
    </w:p>
    <w:p w14:paraId="2B852B7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UADCWNET\pc52$</w:t>
      </w:r>
    </w:p>
    <w:p w14:paraId="2EE0D24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UADCWNET\mac5$</w:t>
      </w:r>
    </w:p>
    <w:p w14:paraId="01F02FD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w:t>
      </w:r>
      <w:proofErr w:type="spellStart"/>
      <w:r w:rsidRPr="00F63939">
        <w:rPr>
          <w:rFonts w:ascii="Courier New" w:eastAsia="Courier New" w:hAnsi="Courier New" w:cs="Courier New"/>
          <w:b w:val="0"/>
          <w:bCs w:val="0"/>
          <w:smallCaps w:val="0"/>
          <w:color w:val="auto"/>
          <w:sz w:val="20"/>
          <w:szCs w:val="22"/>
        </w:rPr>
        <w:t>southdakota</w:t>
      </w:r>
      <w:proofErr w:type="spellEnd"/>
      <w:r w:rsidRPr="00F63939">
        <w:rPr>
          <w:rFonts w:ascii="Courier New" w:eastAsia="Courier New" w:hAnsi="Courier New" w:cs="Courier New"/>
          <w:b w:val="0"/>
          <w:bCs w:val="0"/>
          <w:smallCaps w:val="0"/>
          <w:color w:val="auto"/>
          <w:sz w:val="20"/>
          <w:szCs w:val="22"/>
        </w:rPr>
        <w:t>$</w:t>
      </w:r>
    </w:p>
    <w:p w14:paraId="7668CFA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w:t>
      </w:r>
      <w:proofErr w:type="spellStart"/>
      <w:r w:rsidRPr="00F63939">
        <w:rPr>
          <w:rFonts w:ascii="Courier New" w:eastAsia="Courier New" w:hAnsi="Courier New" w:cs="Courier New"/>
          <w:b w:val="0"/>
          <w:bCs w:val="0"/>
          <w:smallCaps w:val="0"/>
          <w:color w:val="auto"/>
          <w:sz w:val="20"/>
          <w:szCs w:val="22"/>
        </w:rPr>
        <w:t>sh</w:t>
      </w:r>
      <w:proofErr w:type="spellEnd"/>
      <w:r w:rsidRPr="00F63939">
        <w:rPr>
          <w:rFonts w:ascii="Courier New" w:eastAsia="Courier New" w:hAnsi="Courier New" w:cs="Courier New"/>
          <w:b w:val="0"/>
          <w:bCs w:val="0"/>
          <w:smallCaps w:val="0"/>
          <w:color w:val="auto"/>
          <w:sz w:val="20"/>
          <w:szCs w:val="22"/>
        </w:rPr>
        <w:t>$</w:t>
      </w:r>
    </w:p>
    <w:p w14:paraId="2DF242F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UADCWNET\CLIENT1$</w:t>
      </w:r>
    </w:p>
    <w:p w14:paraId="420092E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UADCWNET\MSSQL1$</w:t>
      </w:r>
    </w:p>
    <w:p w14:paraId="2B100A6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UADCWNET\MSSQL2$</w:t>
      </w:r>
    </w:p>
    <w:p w14:paraId="216BAF2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UADCWNET\MSSQL3$</w:t>
      </w:r>
    </w:p>
    <w:p w14:paraId="3B2BBC5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UADCWNET\MSSQL4$</w:t>
      </w:r>
    </w:p>
    <w:p w14:paraId="17E6416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UADCWNET\MSSQL5$</w:t>
      </w:r>
    </w:p>
    <w:p w14:paraId="7767214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UADCWNET\MSSQL6$</w:t>
      </w:r>
    </w:p>
    <w:p w14:paraId="4A7437A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Group 'Domain Computers' (RID: 515) has member: UADCWNET\MSSQL7$</w:t>
      </w:r>
    </w:p>
    <w:p w14:paraId="67879E3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UADCWNET\MSSQL8$</w:t>
      </w:r>
    </w:p>
    <w:p w14:paraId="58CD85B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UADCWNET\MSSQL9$</w:t>
      </w:r>
    </w:p>
    <w:p w14:paraId="5F8E856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Group 'Domain Computers' (RID: 515) has member: UADCWNET\MSSQL10$</w:t>
      </w:r>
    </w:p>
    <w:p w14:paraId="799FCF4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02DFA5F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58EFDAF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Users on 192.168.10.1 via RID cycling (RIDS: 500-550,1000-1050)    |</w:t>
      </w:r>
    </w:p>
    <w:p w14:paraId="04AFF97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6E0242D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[I] Found new SID: S-1-5-21-2373017989-4057782597-2990666611</w:t>
      </w:r>
    </w:p>
    <w:p w14:paraId="67CC030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[I] Found new SID: S-1-5-21-2407547381-1006735410-685985656</w:t>
      </w:r>
    </w:p>
    <w:p w14:paraId="189E2A2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[I] Found new SID: S-1-5-90</w:t>
      </w:r>
    </w:p>
    <w:p w14:paraId="06C3A32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[I] Found new SID: S-1-5-80-3139157870-2983391045-3678747466-658725712</w:t>
      </w:r>
    </w:p>
    <w:p w14:paraId="1A572DF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[I] Found new SID: S-1-5-80</w:t>
      </w:r>
    </w:p>
    <w:p w14:paraId="1D8A4C6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[I] Found new SID: S-1-5-32</w:t>
      </w:r>
    </w:p>
    <w:p w14:paraId="5DA284D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Enumerating users using SID S-1-5-80 and logon username 'test', password 'test123'</w:t>
      </w:r>
    </w:p>
    <w:p w14:paraId="3ECF932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S-1-5-80-500 *unknown*\*unknown* (8)</w:t>
      </w:r>
    </w:p>
    <w:p w14:paraId="3C4E52C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S-1-5-80-501 *unknown*\*unknown* (8)</w:t>
      </w:r>
    </w:p>
    <w:p w14:paraId="23CB95C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S-1-5-80-502 *unknown*\*unknown* (8)</w:t>
      </w:r>
    </w:p>
    <w:p w14:paraId="543DF78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S-1-5-80-503 *unknown*\*unknown* (8)</w:t>
      </w:r>
    </w:p>
    <w:p w14:paraId="684E59D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S-1-5-80-504 *unknown*\*unknown* (8)</w:t>
      </w:r>
    </w:p>
    <w:p w14:paraId="20D8D4B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S-1-5-80-505 *unknown*\*unknown* (8)</w:t>
      </w:r>
    </w:p>
    <w:p w14:paraId="3964200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S-1-5-80-506 *unknown*\*unknown* (8)</w:t>
      </w:r>
    </w:p>
    <w:p w14:paraId="512DA04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S-1-5-80-507 *unknown*\*unknown* (8)</w:t>
      </w:r>
    </w:p>
    <w:p w14:paraId="5E6BC28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S-1-5-80-508 *unknown*\*unknown* (8)</w:t>
      </w:r>
    </w:p>
    <w:p w14:paraId="671287F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S-1-5-80-509 *unknown*\*unknown* (8)</w:t>
      </w:r>
    </w:p>
    <w:p w14:paraId="4CF7D1A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S-1-5-80-510 *unknown*\*unknown* (8)</w:t>
      </w:r>
    </w:p>
    <w:p w14:paraId="5A33886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S-1-5-80-511 *unknown*\*unknown* (8)</w:t>
      </w:r>
    </w:p>
    <w:p w14:paraId="0603C35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S-1-5-80-512 *unknown*\*unknown* (8)</w:t>
      </w:r>
    </w:p>
    <w:p w14:paraId="596A7D4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S-1-5-80-513 *unknown*\*unknown* (8)</w:t>
      </w:r>
    </w:p>
    <w:p w14:paraId="655428D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S-1-5-80-514 *unknown*\*unknown* (8)</w:t>
      </w:r>
    </w:p>
    <w:p w14:paraId="68AF8E1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S-1-5-80-515 *unknown*\*unknown* (8)</w:t>
      </w:r>
    </w:p>
    <w:p w14:paraId="31EB7F0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S-1-5-80-516 *unknown*\*unknown* (8)</w:t>
      </w:r>
    </w:p>
    <w:p w14:paraId="3274BB2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S-1-5-80-517 *unknown*\*unknown* (8)</w:t>
      </w:r>
    </w:p>
    <w:p w14:paraId="433CCD4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S-1-5-80-518 *unknown*\*unknown* (8)</w:t>
      </w:r>
    </w:p>
    <w:p w14:paraId="0E9C6EF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S-1-5-80-519 *unknown*\*unknown* (8)</w:t>
      </w:r>
    </w:p>
    <w:p w14:paraId="2259E6D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S-1-5-80-520 *unknown*\*unknown* (8)</w:t>
      </w:r>
    </w:p>
    <w:p w14:paraId="6DF9187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S-1-5-80-521 *unknown*\*unknown* (8)</w:t>
      </w:r>
    </w:p>
    <w:p w14:paraId="082CC26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S-1-5-80-522 *unknown*\*unknown* (8)</w:t>
      </w:r>
    </w:p>
    <w:p w14:paraId="382AF1B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S-1-5-80-523 *unknown*\*unknown* (8)</w:t>
      </w:r>
    </w:p>
    <w:p w14:paraId="6287BC7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S-1-5-80-524 *unknown*\*unknown* (8)</w:t>
      </w:r>
    </w:p>
    <w:p w14:paraId="0C5609E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S-1-5-80-525 *unknown*\*unknown* (8)</w:t>
      </w:r>
    </w:p>
    <w:p w14:paraId="5BC6D99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S-1-5-80-526 *unknown*\*unknown* (8)</w:t>
      </w:r>
    </w:p>
    <w:p w14:paraId="7696DE5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S-1-5-80-527 *unknown*\*unknown* (8)</w:t>
      </w:r>
    </w:p>
    <w:p w14:paraId="14DD3B1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S-1-5-80-528 *unknown*\*unknown* (8)</w:t>
      </w:r>
    </w:p>
    <w:p w14:paraId="0631199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S-1-5-80-529 *unknown*\*unknown* (8)</w:t>
      </w:r>
    </w:p>
    <w:p w14:paraId="24B01BE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S-1-5-80-530 *unknown*\*unknown* (8)</w:t>
      </w:r>
    </w:p>
    <w:p w14:paraId="132A9F5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S-1-5-80-531 *unknown*\*unknown* (8)</w:t>
      </w:r>
    </w:p>
    <w:p w14:paraId="6530B30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S-1-5-80-532 *unknown*\*unknown* (8)</w:t>
      </w:r>
    </w:p>
    <w:p w14:paraId="1852457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S-1-5-80-533 *unknown*\*unknown* (8)</w:t>
      </w:r>
    </w:p>
    <w:p w14:paraId="273F486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S-1-5-80-534 *unknown*\*unknown* (8)</w:t>
      </w:r>
    </w:p>
    <w:p w14:paraId="41C9B2B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S-1-5-80-535 *unknown*\*unknown* (8)</w:t>
      </w:r>
    </w:p>
    <w:p w14:paraId="71DB119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S-1-5-80-536 *unknown*\*unknown* (8)</w:t>
      </w:r>
    </w:p>
    <w:p w14:paraId="7C3FB82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S-1-5-80-537 *unknown*\*unknown* (8)</w:t>
      </w:r>
    </w:p>
    <w:p w14:paraId="3387D32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S-1-5-80-538 *unknown*\*unknown* (8)</w:t>
      </w:r>
    </w:p>
    <w:p w14:paraId="7CBD7C0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S-1-5-80-539 *unknown*\*unknown* (8)</w:t>
      </w:r>
    </w:p>
    <w:p w14:paraId="0C4BFD1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S-1-5-80-540 *unknown*\*unknown* (8)</w:t>
      </w:r>
    </w:p>
    <w:p w14:paraId="5A3978E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S-1-5-80-541 *unknown*\*unknown* (8)</w:t>
      </w:r>
    </w:p>
    <w:p w14:paraId="69E11BE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S-1-5-80-542 *unknown*\*unknown* (8)</w:t>
      </w:r>
    </w:p>
    <w:p w14:paraId="7BF9284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S-1-5-80-543 *unknown*\*unknown* (8)</w:t>
      </w:r>
    </w:p>
    <w:p w14:paraId="208B8CE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S-1-5-80-544 *unknown*\*unknown* (8)</w:t>
      </w:r>
    </w:p>
    <w:p w14:paraId="24A8601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S-1-5-80-545 *unknown*\*unknown* (8)</w:t>
      </w:r>
    </w:p>
    <w:p w14:paraId="6A7B2FB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S-1-5-80-546 *unknown*\*unknown* (8)</w:t>
      </w:r>
    </w:p>
    <w:p w14:paraId="12E265C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S-1-5-80-547 *unknown*\*unknown* (8)</w:t>
      </w:r>
    </w:p>
    <w:p w14:paraId="12669AF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S-1-5-80-548 *unknown*\*unknown* (8)</w:t>
      </w:r>
    </w:p>
    <w:p w14:paraId="0554E21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S-1-5-80-549 *unknown*\*unknown* (8)</w:t>
      </w:r>
    </w:p>
    <w:p w14:paraId="24730BD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S-1-5-80-550 *unknown*\*unknown* (8)</w:t>
      </w:r>
    </w:p>
    <w:p w14:paraId="6C9ADFE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S-1-5-80-1000 *unknown*\*unknown* (8)</w:t>
      </w:r>
    </w:p>
    <w:p w14:paraId="0C8C406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S-1-5-80-1001 *unknown*\*unknown* (8)</w:t>
      </w:r>
    </w:p>
    <w:p w14:paraId="7B8EFAE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S-1-5-80-1002 *unknown*\*unknown* (8)</w:t>
      </w:r>
    </w:p>
    <w:p w14:paraId="373BF05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S-1-5-80-1003 *unknown*\*unknown* (8)</w:t>
      </w:r>
    </w:p>
    <w:p w14:paraId="1181239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S-1-5-80-1004 *unknown*\*unknown* (8)</w:t>
      </w:r>
    </w:p>
    <w:p w14:paraId="223EF86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S-1-5-80-1005 *unknown*\*unknown* (8)</w:t>
      </w:r>
    </w:p>
    <w:p w14:paraId="64CB4E4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S-1-5-80-1006 *unknown*\*unknown* (8)</w:t>
      </w:r>
    </w:p>
    <w:p w14:paraId="66868D4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S-1-5-80-1007 *unknown*\*unknown* (8)</w:t>
      </w:r>
    </w:p>
    <w:p w14:paraId="52E698F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S-1-5-80-1008 *unknown*\*unknown* (8)</w:t>
      </w:r>
    </w:p>
    <w:p w14:paraId="7386E9B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S-1-5-80-1009 *unknown*\*unknown* (8)</w:t>
      </w:r>
    </w:p>
    <w:p w14:paraId="19C1BF5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S-1-5-80-1010 *unknown*\*unknown* (8)</w:t>
      </w:r>
    </w:p>
    <w:p w14:paraId="38D74C8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S-1-5-80-1011 *unknown*\*unknown* (8)</w:t>
      </w:r>
    </w:p>
    <w:p w14:paraId="36A050B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S-1-5-80-1012 *unknown*\*unknown* (8)</w:t>
      </w:r>
    </w:p>
    <w:p w14:paraId="3F44EBE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S-1-5-80-1013 *unknown*\*unknown* (8)</w:t>
      </w:r>
    </w:p>
    <w:p w14:paraId="521B911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S-1-5-80-1014 *unknown*\*unknown* (8)</w:t>
      </w:r>
    </w:p>
    <w:p w14:paraId="069A808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S-1-5-80-1015 *unknown*\*unknown* (8)</w:t>
      </w:r>
    </w:p>
    <w:p w14:paraId="70411B4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S-1-5-80-1016 *unknown*\*unknown* (8)</w:t>
      </w:r>
    </w:p>
    <w:p w14:paraId="0CC025A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S-1-5-80-1017 *unknown*\*unknown* (8)</w:t>
      </w:r>
    </w:p>
    <w:p w14:paraId="4271F7D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S-1-5-80-1018 *unknown*\*unknown* (8)</w:t>
      </w:r>
    </w:p>
    <w:p w14:paraId="293E1AC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S-1-5-80-1019 *unknown*\*unknown* (8)</w:t>
      </w:r>
    </w:p>
    <w:p w14:paraId="4E96CB3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S-1-5-80-1020 *unknown*\*unknown* (8)</w:t>
      </w:r>
    </w:p>
    <w:p w14:paraId="09FEE54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S-1-5-80-1021 *unknown*\*unknown* (8)</w:t>
      </w:r>
    </w:p>
    <w:p w14:paraId="12AECF0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S-1-5-80-1022 *unknown*\*unknown* (8)</w:t>
      </w:r>
    </w:p>
    <w:p w14:paraId="574816A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S-1-5-80-1023 *unknown*\*unknown* (8)</w:t>
      </w:r>
    </w:p>
    <w:p w14:paraId="0399F4D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S-1-5-80-1024 *unknown*\*unknown* (8)</w:t>
      </w:r>
    </w:p>
    <w:p w14:paraId="44528C5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S-1-5-80-1025 *unknown*\*unknown* (8)</w:t>
      </w:r>
    </w:p>
    <w:p w14:paraId="2DDF7E5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S-1-5-80-1026 *unknown*\*unknown* (8)</w:t>
      </w:r>
    </w:p>
    <w:p w14:paraId="71FF809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S-1-5-80-1027 *unknown*\*unknown* (8)</w:t>
      </w:r>
    </w:p>
    <w:p w14:paraId="71F3F8C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S-1-5-80-1028 *unknown*\*unknown* (8)</w:t>
      </w:r>
    </w:p>
    <w:p w14:paraId="379C4D8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S-1-5-80-1029 *unknown*\*unknown* (8)</w:t>
      </w:r>
    </w:p>
    <w:p w14:paraId="0257F0E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S-1-5-80-1030 *unknown*\*unknown* (8)</w:t>
      </w:r>
    </w:p>
    <w:p w14:paraId="02C220E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S-1-5-80-1031 *unknown*\*unknown* (8)</w:t>
      </w:r>
    </w:p>
    <w:p w14:paraId="6C759E0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S-1-5-80-1032 *unknown*\*unknown* (8)</w:t>
      </w:r>
    </w:p>
    <w:p w14:paraId="773C6E6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S-1-5-80-1033 *unknown*\*unknown* (8)</w:t>
      </w:r>
    </w:p>
    <w:p w14:paraId="6463F4A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S-1-5-80-1034 *unknown*\*unknown* (8)</w:t>
      </w:r>
    </w:p>
    <w:p w14:paraId="69AC998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S-1-5-80-1035 *unknown*\*unknown* (8)</w:t>
      </w:r>
    </w:p>
    <w:p w14:paraId="1D8AD67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S-1-5-80-1036 *unknown*\*unknown* (8)</w:t>
      </w:r>
    </w:p>
    <w:p w14:paraId="725267D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S-1-5-80-1037 *unknown*\*unknown* (8)</w:t>
      </w:r>
    </w:p>
    <w:p w14:paraId="5E65E64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S-1-5-80-1038 *unknown*\*unknown* (8)</w:t>
      </w:r>
    </w:p>
    <w:p w14:paraId="063F85A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S-1-5-80-1039 *unknown*\*unknown* (8)</w:t>
      </w:r>
    </w:p>
    <w:p w14:paraId="4DF77EC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S-1-5-80-1040 *unknown*\*unknown* (8)</w:t>
      </w:r>
    </w:p>
    <w:p w14:paraId="2AC6B49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S-1-5-80-1041 *unknown*\*unknown* (8)</w:t>
      </w:r>
    </w:p>
    <w:p w14:paraId="2409DB3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S-1-5-80-1042 *unknown*\*unknown* (8)</w:t>
      </w:r>
    </w:p>
    <w:p w14:paraId="292BC43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S-1-5-80-1043 *unknown*\*unknown* (8)</w:t>
      </w:r>
    </w:p>
    <w:p w14:paraId="0F12654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S-1-5-80-1044 *unknown*\*unknown* (8)</w:t>
      </w:r>
    </w:p>
    <w:p w14:paraId="4FC3B6E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S-1-5-80-1045 *unknown*\*unknown* (8)</w:t>
      </w:r>
    </w:p>
    <w:p w14:paraId="224C5D3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S-1-5-80-1046 *unknown*\*unknown* (8)</w:t>
      </w:r>
    </w:p>
    <w:p w14:paraId="669FC6C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S-1-5-80-1047 *unknown*\*unknown* (8)</w:t>
      </w:r>
    </w:p>
    <w:p w14:paraId="1A9A10B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S-1-5-80-1048 *unknown*\*unknown* (8)</w:t>
      </w:r>
    </w:p>
    <w:p w14:paraId="23812F4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S-1-5-80-1049 *unknown*\*unknown* (8)</w:t>
      </w:r>
    </w:p>
    <w:p w14:paraId="2E00747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S-1-5-80-1050 *unknown*\*unknown* (8)</w:t>
      </w:r>
    </w:p>
    <w:p w14:paraId="6281BF3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Enumerating users using SID S-1-5-21-2407547381-1006735410-685985656 and logon username 'test', password 'test123'</w:t>
      </w:r>
    </w:p>
    <w:p w14:paraId="2692939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S-1-5-21-2407547381-1006735410-685985656-500 SERVER1\Administrator (Local User)</w:t>
      </w:r>
    </w:p>
    <w:p w14:paraId="6034576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S-1-5-21-2407547381-1006735410-685985656-501 SERVER1\Guest (Local User)</w:t>
      </w:r>
    </w:p>
    <w:p w14:paraId="5308EA1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S-1-5-21-2407547381-1006735410-685985656-502 *unknown*\*unknown* (8)</w:t>
      </w:r>
    </w:p>
    <w:p w14:paraId="1808997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S-1-5-21-2407547381-1006735410-685985656-503 SERVER1\</w:t>
      </w:r>
      <w:proofErr w:type="spellStart"/>
      <w:r w:rsidRPr="00F63939">
        <w:rPr>
          <w:rFonts w:ascii="Courier New" w:eastAsia="Courier New" w:hAnsi="Courier New" w:cs="Courier New"/>
          <w:b w:val="0"/>
          <w:bCs w:val="0"/>
          <w:smallCaps w:val="0"/>
          <w:color w:val="auto"/>
          <w:sz w:val="20"/>
          <w:szCs w:val="22"/>
        </w:rPr>
        <w:t>DefaultAccount</w:t>
      </w:r>
      <w:proofErr w:type="spellEnd"/>
      <w:r w:rsidRPr="00F63939">
        <w:rPr>
          <w:rFonts w:ascii="Courier New" w:eastAsia="Courier New" w:hAnsi="Courier New" w:cs="Courier New"/>
          <w:b w:val="0"/>
          <w:bCs w:val="0"/>
          <w:smallCaps w:val="0"/>
          <w:color w:val="auto"/>
          <w:sz w:val="20"/>
          <w:szCs w:val="22"/>
        </w:rPr>
        <w:t xml:space="preserve"> (Local User)</w:t>
      </w:r>
    </w:p>
    <w:p w14:paraId="1CF45DC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S-1-5-21-2407547381-1006735410-685985656-504 SERVER1\</w:t>
      </w:r>
      <w:proofErr w:type="spellStart"/>
      <w:r w:rsidRPr="00F63939">
        <w:rPr>
          <w:rFonts w:ascii="Courier New" w:eastAsia="Courier New" w:hAnsi="Courier New" w:cs="Courier New"/>
          <w:b w:val="0"/>
          <w:bCs w:val="0"/>
          <w:smallCaps w:val="0"/>
          <w:color w:val="auto"/>
          <w:sz w:val="20"/>
          <w:szCs w:val="22"/>
        </w:rPr>
        <w:t>WDAGUtilityAccount</w:t>
      </w:r>
      <w:proofErr w:type="spellEnd"/>
      <w:r w:rsidRPr="00F63939">
        <w:rPr>
          <w:rFonts w:ascii="Courier New" w:eastAsia="Courier New" w:hAnsi="Courier New" w:cs="Courier New"/>
          <w:b w:val="0"/>
          <w:bCs w:val="0"/>
          <w:smallCaps w:val="0"/>
          <w:color w:val="auto"/>
          <w:sz w:val="20"/>
          <w:szCs w:val="22"/>
        </w:rPr>
        <w:t xml:space="preserve"> (Local User)</w:t>
      </w:r>
    </w:p>
    <w:p w14:paraId="65BE2BD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S-1-5-21-2407547381-1006735410-685985656-505 *unknown*\*unknown* (8)</w:t>
      </w:r>
    </w:p>
    <w:p w14:paraId="4BA5298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S-1-5-21-2407547381-1006735410-685985656-506 *unknown*\*unknown* (8)</w:t>
      </w:r>
    </w:p>
    <w:p w14:paraId="1A36158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S-1-5-21-2407547381-1006735410-685985656-507 *unknown*\*unknown* (8)</w:t>
      </w:r>
    </w:p>
    <w:p w14:paraId="27E3AEF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S-1-5-21-2407547381-1006735410-685985656-508 *unknown*\*unknown* (8)</w:t>
      </w:r>
    </w:p>
    <w:p w14:paraId="64BBD69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S-1-5-21-2407547381-1006735410-685985656-509 *unknown*\*unknown* (8)</w:t>
      </w:r>
    </w:p>
    <w:p w14:paraId="1523C2F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S-1-5-21-2407547381-1006735410-685985656-510 *unknown*\*unknown* (8)</w:t>
      </w:r>
    </w:p>
    <w:p w14:paraId="17FC018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S-1-5-21-2407547381-1006735410-685985656-511 *unknown*\*unknown* (8)</w:t>
      </w:r>
    </w:p>
    <w:p w14:paraId="39D2A86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S-1-5-21-2407547381-1006735410-685985656-512 *unknown*\*unknown* (8)</w:t>
      </w:r>
    </w:p>
    <w:p w14:paraId="6193388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S-1-5-21-2407547381-1006735410-685985656-513 SERVER1\None (Domain Group)</w:t>
      </w:r>
    </w:p>
    <w:p w14:paraId="67EC8D5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S-1-5-21-2407547381-1006735410-685985656-514 *unknown*\*unknown* (8)</w:t>
      </w:r>
    </w:p>
    <w:p w14:paraId="78F693C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S-1-5-21-2407547381-1006735410-685985656-515 *unknown*\*unknown* (8)</w:t>
      </w:r>
    </w:p>
    <w:p w14:paraId="268FFEF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S-1-5-21-2407547381-1006735410-685985656-516 *unknown*\*unknown* (8)</w:t>
      </w:r>
    </w:p>
    <w:p w14:paraId="7D3593F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S-1-5-21-2407547381-1006735410-685985656-517 *unknown*\*unknown* (8)</w:t>
      </w:r>
    </w:p>
    <w:p w14:paraId="0B7A27B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S-1-5-21-2407547381-1006735410-685985656-518 *unknown*\*unknown* (8)</w:t>
      </w:r>
    </w:p>
    <w:p w14:paraId="6852B8A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S-1-5-21-2407547381-1006735410-685985656-519 *unknown*\*unknown* (8)</w:t>
      </w:r>
    </w:p>
    <w:p w14:paraId="4882AD5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S-1-5-21-2407547381-1006735410-685985656-520 *unknown*\*unknown* (8)</w:t>
      </w:r>
    </w:p>
    <w:p w14:paraId="5840D82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S-1-5-21-2407547381-1006735410-685985656-521 *unknown*\*unknown* (8)</w:t>
      </w:r>
    </w:p>
    <w:p w14:paraId="4AB1C33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S-1-5-21-2407547381-1006735410-685985656-522 *unknown*\*unknown* (8)</w:t>
      </w:r>
    </w:p>
    <w:p w14:paraId="209BB7E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S-1-5-21-2407547381-1006735410-685985656-523 *unknown*\*unknown* (8)</w:t>
      </w:r>
    </w:p>
    <w:p w14:paraId="10EBE4D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S-1-5-21-2407547381-1006735410-685985656-524 *unknown*\*unknown* (8)</w:t>
      </w:r>
    </w:p>
    <w:p w14:paraId="44B74C4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S-1-5-21-2407547381-1006735410-685985656-525 *unknown*\*unknown* (8)</w:t>
      </w:r>
    </w:p>
    <w:p w14:paraId="46F6D5E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S-1-5-21-2407547381-1006735410-685985656-526 *unknown*\*unknown* (8)</w:t>
      </w:r>
    </w:p>
    <w:p w14:paraId="0679C88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S-1-5-21-2407547381-1006735410-685985656-527 *unknown*\*unknown* (8)</w:t>
      </w:r>
    </w:p>
    <w:p w14:paraId="090EBE4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S-1-5-21-2407547381-1006735410-685985656-528 *unknown*\*unknown* (8)</w:t>
      </w:r>
    </w:p>
    <w:p w14:paraId="15A7995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S-1-5-21-2407547381-1006735410-685985656-529 *unknown*\*unknown* (8)</w:t>
      </w:r>
    </w:p>
    <w:p w14:paraId="59B1903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S-1-5-21-2407547381-1006735410-685985656-530 *unknown*\*unknown* (8)</w:t>
      </w:r>
    </w:p>
    <w:p w14:paraId="0BF76FD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S-1-5-21-2407547381-1006735410-685985656-531 *unknown*\*unknown* (8)</w:t>
      </w:r>
    </w:p>
    <w:p w14:paraId="2E8B6D3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S-1-5-21-2407547381-1006735410-685985656-532 *unknown*\*unknown* (8)</w:t>
      </w:r>
    </w:p>
    <w:p w14:paraId="35E9C17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S-1-5-21-2407547381-1006735410-685985656-533 *unknown*\*unknown* (8)</w:t>
      </w:r>
    </w:p>
    <w:p w14:paraId="63AF5D4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S-1-5-21-2407547381-1006735410-685985656-534 *unknown*\*unknown* (8)</w:t>
      </w:r>
    </w:p>
    <w:p w14:paraId="59993F7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S-1-5-21-2407547381-1006735410-685985656-535 *unknown*\*unknown* (8)</w:t>
      </w:r>
    </w:p>
    <w:p w14:paraId="67254CB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S-1-5-21-2407547381-1006735410-685985656-536 *unknown*\*unknown* (8)</w:t>
      </w:r>
    </w:p>
    <w:p w14:paraId="1CFCEC1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S-1-5-21-2407547381-1006735410-685985656-537 *unknown*\*unknown* (8)</w:t>
      </w:r>
    </w:p>
    <w:p w14:paraId="2DF8E4A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S-1-5-21-2407547381-1006735410-685985656-538 *unknown*\*unknown* (8)</w:t>
      </w:r>
    </w:p>
    <w:p w14:paraId="40688F0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S-1-5-21-2407547381-1006735410-685985656-539 *unknown*\*unknown* (8)</w:t>
      </w:r>
    </w:p>
    <w:p w14:paraId="0644719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S-1-5-21-2407547381-1006735410-685985656-540 *unknown*\*unknown* (8)</w:t>
      </w:r>
    </w:p>
    <w:p w14:paraId="0AC56F9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S-1-5-21-2407547381-1006735410-685985656-541 *unknown*\*unknown* (8)</w:t>
      </w:r>
    </w:p>
    <w:p w14:paraId="5357ACC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S-1-5-21-2407547381-1006735410-685985656-542 *unknown*\*unknown* (8)</w:t>
      </w:r>
    </w:p>
    <w:p w14:paraId="658B565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S-1-5-21-2407547381-1006735410-685985656-543 *unknown*\*unknown* (8)</w:t>
      </w:r>
    </w:p>
    <w:p w14:paraId="2D7BDC2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S-1-5-21-2407547381-1006735410-685985656-544 *unknown*\*unknown* (8)</w:t>
      </w:r>
    </w:p>
    <w:p w14:paraId="03B8FBB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S-1-5-21-2407547381-1006735410-685985656-545 *unknown*\*unknown* (8)</w:t>
      </w:r>
    </w:p>
    <w:p w14:paraId="6A9D5C8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S-1-5-21-2407547381-1006735410-685985656-546 *unknown*\*unknown* (8)</w:t>
      </w:r>
    </w:p>
    <w:p w14:paraId="31F3274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S-1-5-21-2407547381-1006735410-685985656-547 *unknown*\*unknown* (8)</w:t>
      </w:r>
    </w:p>
    <w:p w14:paraId="58364A7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S-1-5-21-2407547381-1006735410-685985656-548 *unknown*\*unknown* (8)</w:t>
      </w:r>
    </w:p>
    <w:p w14:paraId="35D2E31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S-1-5-21-2407547381-1006735410-685985656-549 *unknown*\*unknown* (8)</w:t>
      </w:r>
    </w:p>
    <w:p w14:paraId="765E9D8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S-1-5-21-2407547381-1006735410-685985656-550 *unknown*\*unknown* (8)</w:t>
      </w:r>
    </w:p>
    <w:p w14:paraId="26CD47E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S-1-5-21-2407547381-1006735410-685985656-1000 *unknown*\*unknown* (8)</w:t>
      </w:r>
    </w:p>
    <w:p w14:paraId="2C4BAA3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S-1-5-21-2407547381-1006735410-685985656-1001 *unknown*\*unknown* (8)</w:t>
      </w:r>
    </w:p>
    <w:p w14:paraId="6DCD657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S-1-5-21-2407547381-1006735410-685985656-1002 *unknown*\*unknown* (8)</w:t>
      </w:r>
    </w:p>
    <w:p w14:paraId="7BBA07C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S-1-5-21-2407547381-1006735410-685985656-1003 *unknown*\*unknown* (8)</w:t>
      </w:r>
    </w:p>
    <w:p w14:paraId="2ACA3CA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S-1-5-21-2407547381-1006735410-685985656-1004 *unknown*\*unknown* (8)</w:t>
      </w:r>
    </w:p>
    <w:p w14:paraId="2B84E1C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S-1-5-21-2407547381-1006735410-685985656-1005 *unknown*\*unknown* (8)</w:t>
      </w:r>
    </w:p>
    <w:p w14:paraId="23D566D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S-1-5-21-2407547381-1006735410-685985656-1006 *unknown*\*unknown* (8)</w:t>
      </w:r>
    </w:p>
    <w:p w14:paraId="4CD7ACC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S-1-5-21-2407547381-1006735410-685985656-1007 *unknown*\*unknown* (8)</w:t>
      </w:r>
    </w:p>
    <w:p w14:paraId="090D657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S-1-5-21-2407547381-1006735410-685985656-1008 *unknown*\*unknown* (8)</w:t>
      </w:r>
    </w:p>
    <w:p w14:paraId="61F9EE5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S-1-5-21-2407547381-1006735410-685985656-1009 *unknown*\*unknown* (8)</w:t>
      </w:r>
    </w:p>
    <w:p w14:paraId="4C38E88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S-1-5-21-2407547381-1006735410-685985656-1010 *unknown*\*unknown* (8)</w:t>
      </w:r>
    </w:p>
    <w:p w14:paraId="3E3D5EF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S-1-5-21-2407547381-1006735410-685985656-1011 *unknown*\*unknown* (8)</w:t>
      </w:r>
    </w:p>
    <w:p w14:paraId="5371982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S-1-5-21-2407547381-1006735410-685985656-1012 *unknown*\*unknown* (8)</w:t>
      </w:r>
    </w:p>
    <w:p w14:paraId="47E6E94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S-1-5-21-2407547381-1006735410-685985656-1013 *unknown*\*unknown* (8)</w:t>
      </w:r>
    </w:p>
    <w:p w14:paraId="008F61B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S-1-5-21-2407547381-1006735410-685985656-1014 *unknown*\*unknown* (8)</w:t>
      </w:r>
    </w:p>
    <w:p w14:paraId="17A39F8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S-1-5-21-2407547381-1006735410-685985656-1015 *unknown*\*unknown* (8)</w:t>
      </w:r>
    </w:p>
    <w:p w14:paraId="7B2C3B9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S-1-5-21-2407547381-1006735410-685985656-1016 *unknown*\*unknown* (8)</w:t>
      </w:r>
    </w:p>
    <w:p w14:paraId="6AF7CA2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S-1-5-21-2407547381-1006735410-685985656-1017 *unknown*\*unknown* (8)</w:t>
      </w:r>
    </w:p>
    <w:p w14:paraId="3F12B00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S-1-5-21-2407547381-1006735410-685985656-1018 *unknown*\*unknown* (8)</w:t>
      </w:r>
    </w:p>
    <w:p w14:paraId="4AF8CEF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S-1-5-21-2407547381-1006735410-685985656-1019 *unknown*\*unknown* (8)</w:t>
      </w:r>
    </w:p>
    <w:p w14:paraId="4629D22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S-1-5-21-2407547381-1006735410-685985656-1020 *unknown*\*unknown* (8)</w:t>
      </w:r>
    </w:p>
    <w:p w14:paraId="4D70AB0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S-1-5-21-2407547381-1006735410-685985656-1021 *unknown*\*unknown* (8)</w:t>
      </w:r>
    </w:p>
    <w:p w14:paraId="765E7C4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S-1-5-21-2407547381-1006735410-685985656-1022 *unknown*\*unknown* (8)</w:t>
      </w:r>
    </w:p>
    <w:p w14:paraId="21D3250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S-1-5-21-2407547381-1006735410-685985656-1023 *unknown*\*unknown* (8)</w:t>
      </w:r>
    </w:p>
    <w:p w14:paraId="3C40916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S-1-5-21-2407547381-1006735410-685985656-1024 *unknown*\*unknown* (8)</w:t>
      </w:r>
    </w:p>
    <w:p w14:paraId="1415F82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S-1-5-21-2407547381-1006735410-685985656-1025 *unknown*\*unknown* (8)</w:t>
      </w:r>
    </w:p>
    <w:p w14:paraId="29DEAA3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S-1-5-21-2407547381-1006735410-685985656-1026 *unknown*\*unknown* (8)</w:t>
      </w:r>
    </w:p>
    <w:p w14:paraId="5E33FD7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S-1-5-21-2407547381-1006735410-685985656-1027 *unknown*\*unknown* (8)</w:t>
      </w:r>
    </w:p>
    <w:p w14:paraId="0B8F3B5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S-1-5-21-2407547381-1006735410-685985656-1028 *unknown*\*unknown* (8)</w:t>
      </w:r>
    </w:p>
    <w:p w14:paraId="10E31C5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S-1-5-21-2407547381-1006735410-685985656-1029 *unknown*\*unknown* (8)</w:t>
      </w:r>
    </w:p>
    <w:p w14:paraId="73C2285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S-1-5-21-2407547381-1006735410-685985656-1030 *unknown*\*unknown* (8)</w:t>
      </w:r>
    </w:p>
    <w:p w14:paraId="7A9368E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S-1-5-21-2407547381-1006735410-685985656-1031 *unknown*\*unknown* (8)</w:t>
      </w:r>
    </w:p>
    <w:p w14:paraId="042D30B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S-1-5-21-2407547381-1006735410-685985656-1032 *unknown*\*unknown* (8)</w:t>
      </w:r>
    </w:p>
    <w:p w14:paraId="54B3274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S-1-5-21-2407547381-1006735410-685985656-1033 *unknown*\*unknown* (8)</w:t>
      </w:r>
    </w:p>
    <w:p w14:paraId="77F7F66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S-1-5-21-2407547381-1006735410-685985656-1034 *unknown*\*unknown* (8)</w:t>
      </w:r>
    </w:p>
    <w:p w14:paraId="7EB6006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S-1-5-21-2407547381-1006735410-685985656-1035 *unknown*\*unknown* (8)</w:t>
      </w:r>
    </w:p>
    <w:p w14:paraId="27394D0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S-1-5-21-2407547381-1006735410-685985656-1036 *unknown*\*unknown* (8)</w:t>
      </w:r>
    </w:p>
    <w:p w14:paraId="5C4DAE0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S-1-5-21-2407547381-1006735410-685985656-1037 *unknown*\*unknown* (8)</w:t>
      </w:r>
    </w:p>
    <w:p w14:paraId="2B1A5F9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S-1-5-21-2407547381-1006735410-685985656-1038 *unknown*\*unknown* (8)</w:t>
      </w:r>
    </w:p>
    <w:p w14:paraId="2DD2194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S-1-5-21-2407547381-1006735410-685985656-1039 *unknown*\*unknown* (8)</w:t>
      </w:r>
    </w:p>
    <w:p w14:paraId="702037B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S-1-5-21-2407547381-1006735410-685985656-1040 *unknown*\*unknown* (8)</w:t>
      </w:r>
    </w:p>
    <w:p w14:paraId="1F075F6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S-1-5-21-2407547381-1006735410-685985656-1041 *unknown*\*unknown* (8)</w:t>
      </w:r>
    </w:p>
    <w:p w14:paraId="78E38AC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S-1-5-21-2407547381-1006735410-685985656-1042 *unknown*\*unknown* (8)</w:t>
      </w:r>
    </w:p>
    <w:p w14:paraId="4C4F82A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S-1-5-21-2407547381-1006735410-685985656-1043 *unknown*\*unknown* (8)</w:t>
      </w:r>
    </w:p>
    <w:p w14:paraId="2155224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S-1-5-21-2407547381-1006735410-685985656-1044 *unknown*\*unknown* (8)</w:t>
      </w:r>
    </w:p>
    <w:p w14:paraId="5A0FF7A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S-1-5-21-2407547381-1006735410-685985656-1045 *unknown*\*unknown* (8)</w:t>
      </w:r>
    </w:p>
    <w:p w14:paraId="319D561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S-1-5-21-2407547381-1006735410-685985656-1046 *unknown*\*unknown* (8)</w:t>
      </w:r>
    </w:p>
    <w:p w14:paraId="7BFC19E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S-1-5-21-2407547381-1006735410-685985656-1047 *unknown*\*unknown* (8)</w:t>
      </w:r>
    </w:p>
    <w:p w14:paraId="117993B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S-1-5-21-2407547381-1006735410-685985656-1048 *unknown*\*unknown* (8)</w:t>
      </w:r>
    </w:p>
    <w:p w14:paraId="0023EE1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S-1-5-21-2407547381-1006735410-685985656-1049 *unknown*\*unknown* (8)</w:t>
      </w:r>
    </w:p>
    <w:p w14:paraId="7D723E7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S-1-5-21-2407547381-1006735410-685985656-1050 *unknown*\*unknown* (8)</w:t>
      </w:r>
    </w:p>
    <w:p w14:paraId="22D4934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Enumerating users using SID S-1-5-80-3139157870-2983391045-3678747466-658725712 and logon username 'test', password 'test123'</w:t>
      </w:r>
    </w:p>
    <w:p w14:paraId="5023373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S-1-5-80-3139157870-2983391045-3678747466-658725712-500 *unknown*\*unknown* (8)</w:t>
      </w:r>
    </w:p>
    <w:p w14:paraId="72099E0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S-1-5-80-3139157870-2983391045-3678747466-658725712-501 *unknown*\*unknown* (8)</w:t>
      </w:r>
    </w:p>
    <w:p w14:paraId="75FF7D9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S-1-5-80-3139157870-2983391045-3678747466-658725712-502 *unknown*\*unknown* (8)</w:t>
      </w:r>
    </w:p>
    <w:p w14:paraId="6581824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S-1-5-80-3139157870-2983391045-3678747466-658725712-503 *unknown*\*unknown* (8)</w:t>
      </w:r>
    </w:p>
    <w:p w14:paraId="34701D8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S-1-5-80-3139157870-2983391045-3678747466-658725712-504 *unknown*\*unknown* (8)</w:t>
      </w:r>
    </w:p>
    <w:p w14:paraId="4C29E3A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S-1-5-80-3139157870-2983391045-3678747466-658725712-505 *unknown*\*unknown* (8)</w:t>
      </w:r>
    </w:p>
    <w:p w14:paraId="7E0EE05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S-1-5-80-3139157870-2983391045-3678747466-658725712-506 *unknown*\*unknown* (8)</w:t>
      </w:r>
    </w:p>
    <w:p w14:paraId="1BC2758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S-1-5-80-3139157870-2983391045-3678747466-658725712-507 *unknown*\*unknown* (8)</w:t>
      </w:r>
    </w:p>
    <w:p w14:paraId="0E238DC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S-1-5-80-3139157870-2983391045-3678747466-658725712-508 *unknown*\*unknown* (8)</w:t>
      </w:r>
    </w:p>
    <w:p w14:paraId="05035EB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S-1-5-80-3139157870-2983391045-3678747466-658725712-509 *unknown*\*unknown* (8)</w:t>
      </w:r>
    </w:p>
    <w:p w14:paraId="6D56692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S-1-5-80-3139157870-2983391045-3678747466-658725712-510 *unknown*\*unknown* (8)</w:t>
      </w:r>
    </w:p>
    <w:p w14:paraId="270BE31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S-1-5-80-3139157870-2983391045-3678747466-658725712-511 *unknown*\*unknown* (8)</w:t>
      </w:r>
    </w:p>
    <w:p w14:paraId="0E14BE5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S-1-5-80-3139157870-2983391045-3678747466-658725712-512 *unknown*\*unknown* (8)</w:t>
      </w:r>
    </w:p>
    <w:p w14:paraId="4CD7755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S-1-5-80-3139157870-2983391045-3678747466-658725712-513 *unknown*\*unknown* (8)</w:t>
      </w:r>
    </w:p>
    <w:p w14:paraId="00BD3AA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S-1-5-80-3139157870-2983391045-3678747466-658725712-514 *unknown*\*unknown* (8)</w:t>
      </w:r>
    </w:p>
    <w:p w14:paraId="767F433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S-1-5-80-3139157870-2983391045-3678747466-658725712-515 *unknown*\*unknown* (8)</w:t>
      </w:r>
    </w:p>
    <w:p w14:paraId="0B43C56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S-1-5-80-3139157870-2983391045-3678747466-658725712-516 *unknown*\*unknown* (8)</w:t>
      </w:r>
    </w:p>
    <w:p w14:paraId="41F87C4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S-1-5-80-3139157870-2983391045-3678747466-658725712-517 *unknown*\*unknown* (8)</w:t>
      </w:r>
    </w:p>
    <w:p w14:paraId="74C549D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S-1-5-80-3139157870-2983391045-3678747466-658725712-518 *unknown*\*unknown* (8)</w:t>
      </w:r>
    </w:p>
    <w:p w14:paraId="4FADF1C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S-1-5-80-3139157870-2983391045-3678747466-658725712-519 *unknown*\*unknown* (8)</w:t>
      </w:r>
    </w:p>
    <w:p w14:paraId="5F2230B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S-1-5-80-3139157870-2983391045-3678747466-658725712-520 *unknown*\*unknown* (8)</w:t>
      </w:r>
    </w:p>
    <w:p w14:paraId="3DB2F3B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S-1-5-80-3139157870-2983391045-3678747466-658725712-521 *unknown*\*unknown* (8)</w:t>
      </w:r>
    </w:p>
    <w:p w14:paraId="153D295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S-1-5-80-3139157870-2983391045-3678747466-658725712-522 *unknown*\*unknown* (8)</w:t>
      </w:r>
    </w:p>
    <w:p w14:paraId="6667073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S-1-5-80-3139157870-2983391045-3678747466-658725712-523 *unknown*\*unknown* (8)</w:t>
      </w:r>
    </w:p>
    <w:p w14:paraId="198C3C9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S-1-5-80-3139157870-2983391045-3678747466-658725712-524 *unknown*\*unknown* (8)</w:t>
      </w:r>
    </w:p>
    <w:p w14:paraId="33FE545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S-1-5-80-3139157870-2983391045-3678747466-658725712-525 *unknown*\*unknown* (8)</w:t>
      </w:r>
    </w:p>
    <w:p w14:paraId="3EF73AE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S-1-5-80-3139157870-2983391045-3678747466-658725712-526 *unknown*\*unknown* (8)</w:t>
      </w:r>
    </w:p>
    <w:p w14:paraId="2D9B252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S-1-5-80-3139157870-2983391045-3678747466-658725712-527 *unknown*\*unknown* (8)</w:t>
      </w:r>
    </w:p>
    <w:p w14:paraId="33EC36D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S-1-5-80-3139157870-2983391045-3678747466-658725712-528 *unknown*\*unknown* (8)</w:t>
      </w:r>
    </w:p>
    <w:p w14:paraId="08006D0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S-1-5-80-3139157870-2983391045-3678747466-658725712-529 *unknown*\*unknown* (8)</w:t>
      </w:r>
    </w:p>
    <w:p w14:paraId="1363BC1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S-1-5-80-3139157870-2983391045-3678747466-658725712-530 *unknown*\*unknown* (8)</w:t>
      </w:r>
    </w:p>
    <w:p w14:paraId="7432FB8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S-1-5-80-3139157870-2983391045-3678747466-658725712-531 *unknown*\*unknown* (8)</w:t>
      </w:r>
    </w:p>
    <w:p w14:paraId="62E7F64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S-1-5-80-3139157870-2983391045-3678747466-658725712-532 *unknown*\*unknown* (8)</w:t>
      </w:r>
    </w:p>
    <w:p w14:paraId="77DF0CD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S-1-5-80-3139157870-2983391045-3678747466-658725712-533 *unknown*\*unknown* (8)</w:t>
      </w:r>
    </w:p>
    <w:p w14:paraId="42FC0C7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S-1-5-80-3139157870-2983391045-3678747466-658725712-534 *unknown*\*unknown* (8)</w:t>
      </w:r>
    </w:p>
    <w:p w14:paraId="5A76F6F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S-1-5-80-3139157870-2983391045-3678747466-658725712-535 *unknown*\*unknown* (8)</w:t>
      </w:r>
    </w:p>
    <w:p w14:paraId="20EE25D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S-1-5-80-3139157870-2983391045-3678747466-658725712-536 *unknown*\*unknown* (8)</w:t>
      </w:r>
    </w:p>
    <w:p w14:paraId="6B2FAD4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S-1-5-80-3139157870-2983391045-3678747466-658725712-537 *unknown*\*unknown* (8)</w:t>
      </w:r>
    </w:p>
    <w:p w14:paraId="1F188C9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S-1-5-80-3139157870-2983391045-3678747466-658725712-538 *unknown*\*unknown* (8)</w:t>
      </w:r>
    </w:p>
    <w:p w14:paraId="0BD71F8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S-1-5-80-3139157870-2983391045-3678747466-658725712-539 *unknown*\*unknown* (8)</w:t>
      </w:r>
    </w:p>
    <w:p w14:paraId="56E061B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S-1-5-80-3139157870-2983391045-3678747466-658725712-540 *unknown*\*unknown* (8)</w:t>
      </w:r>
    </w:p>
    <w:p w14:paraId="7912939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S-1-5-80-3139157870-2983391045-3678747466-658725712-541 *unknown*\*unknown* (8)</w:t>
      </w:r>
    </w:p>
    <w:p w14:paraId="58B59C7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S-1-5-80-3139157870-2983391045-3678747466-658725712-542 *unknown*\*unknown* (8)</w:t>
      </w:r>
    </w:p>
    <w:p w14:paraId="4A4158E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S-1-5-80-3139157870-2983391045-3678747466-658725712-543 *unknown*\*unknown* (8)</w:t>
      </w:r>
    </w:p>
    <w:p w14:paraId="47FD5D0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S-1-5-80-3139157870-2983391045-3678747466-658725712-544 *unknown*\*unknown* (8)</w:t>
      </w:r>
    </w:p>
    <w:p w14:paraId="5DE7BD9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S-1-5-80-3139157870-2983391045-3678747466-658725712-545 *unknown*\*unknown* (8)</w:t>
      </w:r>
    </w:p>
    <w:p w14:paraId="1E6081E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S-1-5-80-3139157870-2983391045-3678747466-658725712-546 *unknown*\*unknown* (8)</w:t>
      </w:r>
    </w:p>
    <w:p w14:paraId="77652C8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S-1-5-80-3139157870-2983391045-3678747466-658725712-547 *unknown*\*unknown* (8)</w:t>
      </w:r>
    </w:p>
    <w:p w14:paraId="7F6AF3B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S-1-5-80-3139157870-2983391045-3678747466-658725712-548 *unknown*\*unknown* (8)</w:t>
      </w:r>
    </w:p>
    <w:p w14:paraId="4513987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S-1-5-80-3139157870-2983391045-3678747466-658725712-549 *unknown*\*unknown* (8)</w:t>
      </w:r>
    </w:p>
    <w:p w14:paraId="1BCC7B2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S-1-5-80-3139157870-2983391045-3678747466-658725712-550 *unknown*\*unknown* (8)</w:t>
      </w:r>
    </w:p>
    <w:p w14:paraId="0E9E297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S-1-5-80-3139157870-2983391045-3678747466-658725712-1000 *unknown*\*unknown* (8)</w:t>
      </w:r>
    </w:p>
    <w:p w14:paraId="64A8A17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S-1-5-80-3139157870-2983391045-3678747466-658725712-1001 *unknown*\*unknown* (8)</w:t>
      </w:r>
    </w:p>
    <w:p w14:paraId="3446AAF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S-1-5-80-3139157870-2983391045-3678747466-658725712-1002 *unknown*\*unknown* (8)</w:t>
      </w:r>
    </w:p>
    <w:p w14:paraId="1619BF0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S-1-5-80-3139157870-2983391045-3678747466-658725712-1003 *unknown*\*unknown* (8)</w:t>
      </w:r>
    </w:p>
    <w:p w14:paraId="74C2BF6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S-1-5-80-3139157870-2983391045-3678747466-658725712-1004 *unknown*\*unknown* (8)</w:t>
      </w:r>
    </w:p>
    <w:p w14:paraId="6E355A9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S-1-5-80-3139157870-2983391045-3678747466-658725712-1005 *unknown*\*unknown* (8)</w:t>
      </w:r>
    </w:p>
    <w:p w14:paraId="0FE0FEB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S-1-5-80-3139157870-2983391045-3678747466-658725712-1006 *unknown*\*unknown* (8)</w:t>
      </w:r>
    </w:p>
    <w:p w14:paraId="459789D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S-1-5-80-3139157870-2983391045-3678747466-658725712-1007 *unknown*\*unknown* (8)</w:t>
      </w:r>
    </w:p>
    <w:p w14:paraId="618EF5A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S-1-5-80-3139157870-2983391045-3678747466-658725712-1008 *unknown*\*unknown* (8)</w:t>
      </w:r>
    </w:p>
    <w:p w14:paraId="4472387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S-1-5-80-3139157870-2983391045-3678747466-658725712-1009 *unknown*\*unknown* (8)</w:t>
      </w:r>
    </w:p>
    <w:p w14:paraId="6CED2DA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S-1-5-80-3139157870-2983391045-3678747466-658725712-1010 *unknown*\*unknown* (8)</w:t>
      </w:r>
    </w:p>
    <w:p w14:paraId="61FD6C9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S-1-5-80-3139157870-2983391045-3678747466-658725712-1011 *unknown*\*unknown* (8)</w:t>
      </w:r>
    </w:p>
    <w:p w14:paraId="523C69C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S-1-5-80-3139157870-2983391045-3678747466-658725712-1012 *unknown*\*unknown* (8)</w:t>
      </w:r>
    </w:p>
    <w:p w14:paraId="72B2A73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S-1-5-80-3139157870-2983391045-3678747466-658725712-1013 *unknown*\*unknown* (8)</w:t>
      </w:r>
    </w:p>
    <w:p w14:paraId="4AC6FF5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S-1-5-80-3139157870-2983391045-3678747466-658725712-1014 *unknown*\*unknown* (8)</w:t>
      </w:r>
    </w:p>
    <w:p w14:paraId="4F3DA1C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S-1-5-80-3139157870-2983391045-3678747466-658725712-1015 *unknown*\*unknown* (8)</w:t>
      </w:r>
    </w:p>
    <w:p w14:paraId="0A739FC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S-1-5-80-3139157870-2983391045-3678747466-658725712-1016 *unknown*\*unknown* (8)</w:t>
      </w:r>
    </w:p>
    <w:p w14:paraId="10C5DC1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S-1-5-80-3139157870-2983391045-3678747466-658725712-1017 *unknown*\*unknown* (8)</w:t>
      </w:r>
    </w:p>
    <w:p w14:paraId="1198C0F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S-1-5-80-3139157870-2983391045-3678747466-658725712-1018 *unknown*\*unknown* (8)</w:t>
      </w:r>
    </w:p>
    <w:p w14:paraId="2C30559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S-1-5-80-3139157870-2983391045-3678747466-658725712-1019 *unknown*\*unknown* (8)</w:t>
      </w:r>
    </w:p>
    <w:p w14:paraId="55507E1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S-1-5-80-3139157870-2983391045-3678747466-658725712-1020 *unknown*\*unknown* (8)</w:t>
      </w:r>
    </w:p>
    <w:p w14:paraId="0C01F1F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S-1-5-80-3139157870-2983391045-3678747466-658725712-1021 *unknown*\*unknown* (8)</w:t>
      </w:r>
    </w:p>
    <w:p w14:paraId="41ACD17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S-1-5-80-3139157870-2983391045-3678747466-658725712-1022 *unknown*\*unknown* (8)</w:t>
      </w:r>
    </w:p>
    <w:p w14:paraId="1DEBE32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S-1-5-80-3139157870-2983391045-3678747466-658725712-1023 *unknown*\*unknown* (8)</w:t>
      </w:r>
    </w:p>
    <w:p w14:paraId="7D75EF6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S-1-5-80-3139157870-2983391045-3678747466-658725712-1024 *unknown*\*unknown* (8)</w:t>
      </w:r>
    </w:p>
    <w:p w14:paraId="306D86D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S-1-5-80-3139157870-2983391045-3678747466-658725712-1025 *unknown*\*unknown* (8)</w:t>
      </w:r>
    </w:p>
    <w:p w14:paraId="74DB239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S-1-5-80-3139157870-2983391045-3678747466-658725712-1026 *unknown*\*unknown* (8)</w:t>
      </w:r>
    </w:p>
    <w:p w14:paraId="15F18C9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S-1-5-80-3139157870-2983391045-3678747466-658725712-1027 *unknown*\*unknown* (8)</w:t>
      </w:r>
    </w:p>
    <w:p w14:paraId="6EAB0E7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S-1-5-80-3139157870-2983391045-3678747466-658725712-1028 *unknown*\*unknown* (8)</w:t>
      </w:r>
    </w:p>
    <w:p w14:paraId="3356B90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S-1-5-80-3139157870-2983391045-3678747466-658725712-1029 *unknown*\*unknown* (8)</w:t>
      </w:r>
    </w:p>
    <w:p w14:paraId="21044A2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S-1-5-80-3139157870-2983391045-3678747466-658725712-1030 *unknown*\*unknown* (8)</w:t>
      </w:r>
    </w:p>
    <w:p w14:paraId="3C9EB95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S-1-5-80-3139157870-2983391045-3678747466-658725712-1031 *unknown*\*unknown* (8)</w:t>
      </w:r>
    </w:p>
    <w:p w14:paraId="3039881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S-1-5-80-3139157870-2983391045-3678747466-658725712-1032 *unknown*\*unknown* (8)</w:t>
      </w:r>
    </w:p>
    <w:p w14:paraId="2A269E6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S-1-5-80-3139157870-2983391045-3678747466-658725712-1033 *unknown*\*unknown* (8)</w:t>
      </w:r>
    </w:p>
    <w:p w14:paraId="2697397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S-1-5-80-3139157870-2983391045-3678747466-658725712-1034 *unknown*\*unknown* (8)</w:t>
      </w:r>
    </w:p>
    <w:p w14:paraId="128493F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S-1-5-80-3139157870-2983391045-3678747466-658725712-1035 *unknown*\*unknown* (8)</w:t>
      </w:r>
    </w:p>
    <w:p w14:paraId="032CA59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S-1-5-80-3139157870-2983391045-3678747466-658725712-1036 *unknown*\*unknown* (8)</w:t>
      </w:r>
    </w:p>
    <w:p w14:paraId="62D8B92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S-1-5-80-3139157870-2983391045-3678747466-658725712-1037 *unknown*\*unknown* (8)</w:t>
      </w:r>
    </w:p>
    <w:p w14:paraId="2F43718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S-1-5-80-3139157870-2983391045-3678747466-658725712-1038 *unknown*\*unknown* (8)</w:t>
      </w:r>
    </w:p>
    <w:p w14:paraId="4966EB2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S-1-5-80-3139157870-2983391045-3678747466-658725712-1039 *unknown*\*unknown* (8)</w:t>
      </w:r>
    </w:p>
    <w:p w14:paraId="0C594B2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S-1-5-80-3139157870-2983391045-3678747466-658725712-1040 *unknown*\*unknown* (8)</w:t>
      </w:r>
    </w:p>
    <w:p w14:paraId="58A60D2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S-1-5-80-3139157870-2983391045-3678747466-658725712-1041 *unknown*\*unknown* (8)</w:t>
      </w:r>
    </w:p>
    <w:p w14:paraId="7552C0F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S-1-5-80-3139157870-2983391045-3678747466-658725712-1042 *unknown*\*unknown* (8)</w:t>
      </w:r>
    </w:p>
    <w:p w14:paraId="02C2C2D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S-1-5-80-3139157870-2983391045-3678747466-658725712-1043 *unknown*\*unknown* (8)</w:t>
      </w:r>
    </w:p>
    <w:p w14:paraId="04B9819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S-1-5-80-3139157870-2983391045-3678747466-658725712-1044 *unknown*\*unknown* (8)</w:t>
      </w:r>
    </w:p>
    <w:p w14:paraId="5BADE66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S-1-5-80-3139157870-2983391045-3678747466-658725712-1045 *unknown*\*unknown* (8)</w:t>
      </w:r>
    </w:p>
    <w:p w14:paraId="396E19F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S-1-5-80-3139157870-2983391045-3678747466-658725712-1046 *unknown*\*unknown* (8)</w:t>
      </w:r>
    </w:p>
    <w:p w14:paraId="4FE6E7A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S-1-5-80-3139157870-2983391045-3678747466-658725712-1047 *unknown*\*unknown* (8)</w:t>
      </w:r>
    </w:p>
    <w:p w14:paraId="6850EF9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S-1-5-80-3139157870-2983391045-3678747466-658725712-1048 *unknown*\*unknown* (8)</w:t>
      </w:r>
    </w:p>
    <w:p w14:paraId="0404677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S-1-5-80-3139157870-2983391045-3678747466-658725712-1049 *unknown*\*unknown* (8)</w:t>
      </w:r>
    </w:p>
    <w:p w14:paraId="38024AD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S-1-5-80-3139157870-2983391045-3678747466-658725712-1050 *unknown*\*unknown* (8)</w:t>
      </w:r>
    </w:p>
    <w:p w14:paraId="4AFE420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 Enumerating users using SID S-1-5-32 and logon username 'test', password 'test123'</w:t>
      </w:r>
    </w:p>
    <w:p w14:paraId="173795D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S-1-5-32-500 *unknown*\*unknown* (8)</w:t>
      </w:r>
    </w:p>
    <w:p w14:paraId="4A7BC1F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S-1-5-32-501 *unknown*\*unknown* (8)</w:t>
      </w:r>
    </w:p>
    <w:p w14:paraId="08CC829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S-1-5-32-502 *unknown*\*unknown* (8)</w:t>
      </w:r>
    </w:p>
    <w:p w14:paraId="28BB73C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S-1-5-32-503 *unknown*\*unknown* (8)</w:t>
      </w:r>
    </w:p>
    <w:p w14:paraId="3A54D88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S-1-5-32-504 *unknown*\*unknown* (8)</w:t>
      </w:r>
    </w:p>
    <w:p w14:paraId="64049BD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S-1-5-32-505 *unknown*\*unknown* (8)</w:t>
      </w:r>
    </w:p>
    <w:p w14:paraId="1FDAB82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S-1-5-32-506 *unknown*\*unknown* (8)</w:t>
      </w:r>
    </w:p>
    <w:p w14:paraId="24D6B8F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S-1-5-32-507 *unknown*\*unknown* (8)</w:t>
      </w:r>
    </w:p>
    <w:p w14:paraId="5C82693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S-1-5-32-508 *unknown*\*unknown* (8)</w:t>
      </w:r>
    </w:p>
    <w:p w14:paraId="120B577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S-1-5-32-509 *unknown*\*unknown* (8)</w:t>
      </w:r>
    </w:p>
    <w:p w14:paraId="582867E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S-1-5-32-510 *unknown*\*unknown* (8)</w:t>
      </w:r>
    </w:p>
    <w:p w14:paraId="212798D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S-1-5-32-511 *unknown*\*unknown* (8)</w:t>
      </w:r>
    </w:p>
    <w:p w14:paraId="071F03E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S-1-5-32-512 *unknown*\*unknown* (8)</w:t>
      </w:r>
    </w:p>
    <w:p w14:paraId="4BE4F38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S-1-5-32-513 *unknown*\*unknown* (8)</w:t>
      </w:r>
    </w:p>
    <w:p w14:paraId="295E861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S-1-5-32-514 *unknown*\*unknown* (8)</w:t>
      </w:r>
    </w:p>
    <w:p w14:paraId="2A4BCFB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S-1-5-32-515 *unknown*\*unknown* (8)</w:t>
      </w:r>
    </w:p>
    <w:p w14:paraId="396D714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S-1-5-32-516 *unknown*\*unknown* (8)</w:t>
      </w:r>
    </w:p>
    <w:p w14:paraId="369EC48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S-1-5-32-517 *unknown*\*unknown* (8)</w:t>
      </w:r>
    </w:p>
    <w:p w14:paraId="03E6107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S-1-5-32-518 *unknown*\*unknown* (8)</w:t>
      </w:r>
    </w:p>
    <w:p w14:paraId="2C12592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S-1-5-32-519 *unknown*\*unknown* (8)</w:t>
      </w:r>
    </w:p>
    <w:p w14:paraId="56F328A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S-1-5-32-520 *unknown*\*unknown* (8)</w:t>
      </w:r>
    </w:p>
    <w:p w14:paraId="496B4F5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S-1-5-32-521 *unknown*\*unknown* (8)</w:t>
      </w:r>
    </w:p>
    <w:p w14:paraId="34CF405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S-1-5-32-522 *unknown*\*unknown* (8)</w:t>
      </w:r>
    </w:p>
    <w:p w14:paraId="0DE499A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S-1-5-32-523 *unknown*\*unknown* (8)</w:t>
      </w:r>
    </w:p>
    <w:p w14:paraId="15E8920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S-1-5-32-524 *unknown*\*unknown* (8)</w:t>
      </w:r>
    </w:p>
    <w:p w14:paraId="163642D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S-1-5-32-525 *unknown*\*unknown* (8)</w:t>
      </w:r>
    </w:p>
    <w:p w14:paraId="3AAF5CC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S-1-5-32-526 *unknown*\*unknown* (8)</w:t>
      </w:r>
    </w:p>
    <w:p w14:paraId="7487A90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S-1-5-32-527 *unknown*\*unknown* (8)</w:t>
      </w:r>
    </w:p>
    <w:p w14:paraId="136CE7E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S-1-5-32-528 *unknown*\*unknown* (8)</w:t>
      </w:r>
    </w:p>
    <w:p w14:paraId="5409921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S-1-5-32-529 *unknown*\*unknown* (8)</w:t>
      </w:r>
    </w:p>
    <w:p w14:paraId="0E372C6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S-1-5-32-530 *unknown*\*unknown* (8)</w:t>
      </w:r>
    </w:p>
    <w:p w14:paraId="75AFBC1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S-1-5-32-531 *unknown*\*unknown* (8)</w:t>
      </w:r>
    </w:p>
    <w:p w14:paraId="71CFB98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S-1-5-32-532 *unknown*\*unknown* (8)</w:t>
      </w:r>
    </w:p>
    <w:p w14:paraId="490DAE4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S-1-5-32-533 *unknown*\*unknown* (8)</w:t>
      </w:r>
    </w:p>
    <w:p w14:paraId="2CE4078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S-1-5-32-534 *unknown*\*unknown* (8)</w:t>
      </w:r>
    </w:p>
    <w:p w14:paraId="43028EA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S-1-5-32-535 *unknown*\*unknown* (8)</w:t>
      </w:r>
    </w:p>
    <w:p w14:paraId="5428769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S-1-5-32-536 *unknown*\*unknown* (8)</w:t>
      </w:r>
    </w:p>
    <w:p w14:paraId="2F5B30D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S-1-5-32-537 *unknown*\*unknown* (8)</w:t>
      </w:r>
    </w:p>
    <w:p w14:paraId="586E613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S-1-5-32-538 *unknown*\*unknown* (8)</w:t>
      </w:r>
    </w:p>
    <w:p w14:paraId="1D94F13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S-1-5-32-539 *unknown*\*unknown* (8)</w:t>
      </w:r>
    </w:p>
    <w:p w14:paraId="75F5E00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S-1-5-32-540 *unknown*\*unknown* (8)</w:t>
      </w:r>
    </w:p>
    <w:p w14:paraId="74A1719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S-1-5-32-541 *unknown*\*unknown* (8)</w:t>
      </w:r>
    </w:p>
    <w:p w14:paraId="708ECAD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S-1-5-32-542 *unknown*\*unknown* (8)</w:t>
      </w:r>
    </w:p>
    <w:p w14:paraId="3109CF5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S-1-5-32-543 *unknown*\*unknown* (8)</w:t>
      </w:r>
    </w:p>
    <w:p w14:paraId="6063051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S-1-5-32-544 BUILTIN\Administrators (Local Group)</w:t>
      </w:r>
    </w:p>
    <w:p w14:paraId="51C7BCD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S-1-5-32-545 BUILTIN\Users (Local Group)</w:t>
      </w:r>
    </w:p>
    <w:p w14:paraId="76A5653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S-1-5-32-546 BUILTIN\Guests (Local Group)</w:t>
      </w:r>
    </w:p>
    <w:p w14:paraId="4229D82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S-1-5-32-547 *unknown*\*unknown* (8)</w:t>
      </w:r>
    </w:p>
    <w:p w14:paraId="5A557DA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S-1-5-32-548 BUILTIN\Account Operators (Local Group)</w:t>
      </w:r>
    </w:p>
    <w:p w14:paraId="1CC309D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S-1-5-32-549 BUILTIN\Server Operators (Local Group)</w:t>
      </w:r>
    </w:p>
    <w:p w14:paraId="015DA5E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S-1-5-32-550 BUILTIN\Print Operators (Local Group)</w:t>
      </w:r>
    </w:p>
    <w:p w14:paraId="00B30B4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S-1-5-32-1000 *unknown*\*unknown* (8)</w:t>
      </w:r>
    </w:p>
    <w:p w14:paraId="6FC473A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S-1-5-32-1001 *unknown*\*unknown* (8)</w:t>
      </w:r>
    </w:p>
    <w:p w14:paraId="5E953F8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S-1-5-32-1002 *unknown*\*unknown* (8)</w:t>
      </w:r>
    </w:p>
    <w:p w14:paraId="1EB3847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S-1-5-32-1003 *unknown*\*unknown* (8)</w:t>
      </w:r>
    </w:p>
    <w:p w14:paraId="67ECF82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S-1-5-32-1004 *unknown*\*unknown* (8)</w:t>
      </w:r>
    </w:p>
    <w:p w14:paraId="08F9023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S-1-5-32-1005 *unknown*\*unknown* (8)</w:t>
      </w:r>
    </w:p>
    <w:p w14:paraId="53D65F6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S-1-5-32-1006 *unknown*\*unknown* (8)</w:t>
      </w:r>
    </w:p>
    <w:p w14:paraId="6216DC7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S-1-5-32-1007 *unknown*\*unknown* (8)</w:t>
      </w:r>
    </w:p>
    <w:p w14:paraId="2213B5B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S-1-5-32-1008 *unknown*\*unknown* (8)</w:t>
      </w:r>
    </w:p>
    <w:p w14:paraId="692EFF1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S-1-5-32-1009 *unknown*\*unknown* (8)</w:t>
      </w:r>
    </w:p>
    <w:p w14:paraId="4AFC74B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S-1-5-32-1010 *unknown*\*unknown* (8)</w:t>
      </w:r>
    </w:p>
    <w:p w14:paraId="5215564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S-1-5-32-1011 *unknown*\*unknown* (8)</w:t>
      </w:r>
    </w:p>
    <w:p w14:paraId="179BF9E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S-1-5-32-1012 *unknown*\*unknown* (8)</w:t>
      </w:r>
    </w:p>
    <w:p w14:paraId="55CEBC0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S-1-5-32-1013 *unknown*\*unknown* (8)</w:t>
      </w:r>
    </w:p>
    <w:p w14:paraId="7711343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S-1-5-32-1014 *unknown*\*unknown* (8)</w:t>
      </w:r>
    </w:p>
    <w:p w14:paraId="6A0CCE4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S-1-5-32-1015 *unknown*\*unknown* (8)</w:t>
      </w:r>
    </w:p>
    <w:p w14:paraId="0851C7A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S-1-5-32-1016 *unknown*\*unknown* (8)</w:t>
      </w:r>
    </w:p>
    <w:p w14:paraId="4465B11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S-1-5-32-1017 *unknown*\*unknown* (8)</w:t>
      </w:r>
    </w:p>
    <w:p w14:paraId="0C48255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S-1-5-32-1018 *unknown*\*unknown* (8)</w:t>
      </w:r>
    </w:p>
    <w:p w14:paraId="46CC32F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S-1-5-32-1019 *unknown*\*unknown* (8)</w:t>
      </w:r>
    </w:p>
    <w:p w14:paraId="22CD3EA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S-1-5-32-1020 *unknown*\*unknown* (8)</w:t>
      </w:r>
    </w:p>
    <w:p w14:paraId="36EA24C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S-1-5-32-1021 *unknown*\*unknown* (8)</w:t>
      </w:r>
    </w:p>
    <w:p w14:paraId="4F90B28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S-1-5-32-1022 *unknown*\*unknown* (8)</w:t>
      </w:r>
    </w:p>
    <w:p w14:paraId="7D1E3B5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S-1-5-32-1023 *unknown*\*unknown* (8)</w:t>
      </w:r>
    </w:p>
    <w:p w14:paraId="0BD73EF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S-1-5-32-1024 *unknown*\*unknown* (8)</w:t>
      </w:r>
    </w:p>
    <w:p w14:paraId="5B9752C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S-1-5-32-1025 *unknown*\*unknown* (8)</w:t>
      </w:r>
    </w:p>
    <w:p w14:paraId="574FC6A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S-1-5-32-1026 *unknown*\*unknown* (8)</w:t>
      </w:r>
    </w:p>
    <w:p w14:paraId="2A85DD0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S-1-5-32-1027 *unknown*\*unknown* (8)</w:t>
      </w:r>
    </w:p>
    <w:p w14:paraId="6C7C100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S-1-5-32-1028 *unknown*\*unknown* (8)</w:t>
      </w:r>
    </w:p>
    <w:p w14:paraId="6E7FE43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S-1-5-32-1029 *unknown*\*unknown* (8)</w:t>
      </w:r>
    </w:p>
    <w:p w14:paraId="3B63D03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S-1-5-32-1030 *unknown*\*unknown* (8)</w:t>
      </w:r>
    </w:p>
    <w:p w14:paraId="7F371ED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S-1-5-32-1031 *unknown*\*unknown* (8)</w:t>
      </w:r>
    </w:p>
    <w:p w14:paraId="00A7615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S-1-5-32-1032 *unknown*\*unknown* (8)</w:t>
      </w:r>
    </w:p>
    <w:p w14:paraId="304F3AC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S-1-5-32-1033 *unknown*\*unknown* (8)</w:t>
      </w:r>
    </w:p>
    <w:p w14:paraId="6A8E9FC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S-1-5-32-1034 *unknown*\*unknown* (8)</w:t>
      </w:r>
    </w:p>
    <w:p w14:paraId="7C94CFE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S-1-5-32-1035 *unknown*\*unknown* (8)</w:t>
      </w:r>
    </w:p>
    <w:p w14:paraId="73F8A60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S-1-5-32-1036 *unknown*\*unknown* (8)</w:t>
      </w:r>
    </w:p>
    <w:p w14:paraId="25068E4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S-1-5-32-1037 *unknown*\*unknown* (8)</w:t>
      </w:r>
    </w:p>
    <w:p w14:paraId="078DCA2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S-1-5-32-1038 *unknown*\*unknown* (8)</w:t>
      </w:r>
    </w:p>
    <w:p w14:paraId="6591447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S-1-5-32-1039 *unknown*\*unknown* (8)</w:t>
      </w:r>
    </w:p>
    <w:p w14:paraId="10FD2EB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S-1-5-32-1040 *unknown*\*unknown* (8)</w:t>
      </w:r>
    </w:p>
    <w:p w14:paraId="5BF65BB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S-1-5-32-1041 *unknown*\*unknown* (8)</w:t>
      </w:r>
    </w:p>
    <w:p w14:paraId="1528E2D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S-1-5-32-1042 *unknown*\*unknown* (8)</w:t>
      </w:r>
    </w:p>
    <w:p w14:paraId="5C92C21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S-1-5-32-1043 *unknown*\*unknown* (8)</w:t>
      </w:r>
    </w:p>
    <w:p w14:paraId="052C0B5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S-1-5-32-1044 *unknown*\*unknown* (8)</w:t>
      </w:r>
    </w:p>
    <w:p w14:paraId="05BB406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S-1-5-32-1045 *unknown*\*unknown* (8)</w:t>
      </w:r>
    </w:p>
    <w:p w14:paraId="7BA178D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S-1-5-32-1046 *unknown*\*unknown* (8)</w:t>
      </w:r>
    </w:p>
    <w:p w14:paraId="7CA4D0E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S-1-5-32-1047 *unknown*\*unknown* (8)</w:t>
      </w:r>
    </w:p>
    <w:p w14:paraId="59EE116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S-1-5-32-1048 *unknown*\*unknown* (8)</w:t>
      </w:r>
    </w:p>
    <w:p w14:paraId="1D1E187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S-1-5-32-1049 *unknown*\*unknown* (8)</w:t>
      </w:r>
    </w:p>
    <w:p w14:paraId="269CB59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S-1-5-32-1050 *unknown*\*unknown* (8)</w:t>
      </w:r>
    </w:p>
    <w:p w14:paraId="64EE419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Enumerating users using SID S-1-5-21-2373017989-4057782597-2990666611 and logon username 'test', password 'test123'</w:t>
      </w:r>
    </w:p>
    <w:p w14:paraId="2356DD0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S-1-5-21-2373017989-4057782597-2990666611-500 UADCWNET\Administrator (Local User)</w:t>
      </w:r>
    </w:p>
    <w:p w14:paraId="566A1E9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S-1-5-21-2373017989-4057782597-2990666611-501 UADCWNET\Guest (Local User)</w:t>
      </w:r>
    </w:p>
    <w:p w14:paraId="4024B13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S-1-5-21-2373017989-4057782597-2990666611-502 UADCWNET\</w:t>
      </w:r>
      <w:proofErr w:type="spellStart"/>
      <w:r w:rsidRPr="00F63939">
        <w:rPr>
          <w:rFonts w:ascii="Courier New" w:eastAsia="Courier New" w:hAnsi="Courier New" w:cs="Courier New"/>
          <w:b w:val="0"/>
          <w:bCs w:val="0"/>
          <w:smallCaps w:val="0"/>
          <w:color w:val="auto"/>
          <w:sz w:val="20"/>
          <w:szCs w:val="22"/>
        </w:rPr>
        <w:t>krbtgt</w:t>
      </w:r>
      <w:proofErr w:type="spellEnd"/>
      <w:r w:rsidRPr="00F63939">
        <w:rPr>
          <w:rFonts w:ascii="Courier New" w:eastAsia="Courier New" w:hAnsi="Courier New" w:cs="Courier New"/>
          <w:b w:val="0"/>
          <w:bCs w:val="0"/>
          <w:smallCaps w:val="0"/>
          <w:color w:val="auto"/>
          <w:sz w:val="20"/>
          <w:szCs w:val="22"/>
        </w:rPr>
        <w:t xml:space="preserve"> (Local User)</w:t>
      </w:r>
    </w:p>
    <w:p w14:paraId="5AB0734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S-1-5-21-2373017989-4057782597-2990666611-503 *unknown*\*unknown* (8)</w:t>
      </w:r>
    </w:p>
    <w:p w14:paraId="3E448B1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S-1-5-21-2373017989-4057782597-2990666611-504 *unknown*\*unknown* (8)</w:t>
      </w:r>
    </w:p>
    <w:p w14:paraId="6698F90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S-1-5-21-2373017989-4057782597-2990666611-505 *unknown*\*unknown* (8)</w:t>
      </w:r>
    </w:p>
    <w:p w14:paraId="15973FB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S-1-5-21-2373017989-4057782597-2990666611-506 *unknown*\*unknown* (8)</w:t>
      </w:r>
    </w:p>
    <w:p w14:paraId="6673263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S-1-5-21-2373017989-4057782597-2990666611-507 *unknown*\*unknown* (8)</w:t>
      </w:r>
    </w:p>
    <w:p w14:paraId="6A8DFFA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S-1-5-21-2373017989-4057782597-2990666611-508 *unknown*\*unknown* (8)</w:t>
      </w:r>
    </w:p>
    <w:p w14:paraId="64962E5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S-1-5-21-2373017989-4057782597-2990666611-509 *unknown*\*unknown* (8)</w:t>
      </w:r>
    </w:p>
    <w:p w14:paraId="707CBD0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S-1-5-21-2373017989-4057782597-2990666611-510 *unknown*\*unknown* (8)</w:t>
      </w:r>
    </w:p>
    <w:p w14:paraId="7C6CDEA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S-1-5-21-2373017989-4057782597-2990666611-511 *unknown*\*unknown* (8)</w:t>
      </w:r>
    </w:p>
    <w:p w14:paraId="77A6AB8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S-1-5-21-2373017989-4057782597-2990666611-512 UADCWNET\Domain Admins (Domain Group)</w:t>
      </w:r>
    </w:p>
    <w:p w14:paraId="500EFB1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S-1-5-21-2373017989-4057782597-2990666611-513 UADCWNET\Domain Users (Domain Group)</w:t>
      </w:r>
    </w:p>
    <w:p w14:paraId="69C358E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S-1-5-21-2373017989-4057782597-2990666611-514 UADCWNET\Domain Guests (Domain Group)</w:t>
      </w:r>
    </w:p>
    <w:p w14:paraId="06357A1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S-1-5-21-2373017989-4057782597-2990666611-515 UADCWNET\Domain Computers (Domain Group)</w:t>
      </w:r>
    </w:p>
    <w:p w14:paraId="4C98BF3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S-1-5-21-2373017989-4057782597-2990666611-516 UADCWNET\Domain Controllers (Domain Group)</w:t>
      </w:r>
    </w:p>
    <w:p w14:paraId="1AEC36B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S-1-5-21-2373017989-4057782597-2990666611-517 UADCWNET\Cert Publishers (Local Group)</w:t>
      </w:r>
    </w:p>
    <w:p w14:paraId="72FBB18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S-1-5-21-2373017989-4057782597-2990666611-518 UADCWNET\Schema Admins (Domain Group)</w:t>
      </w:r>
    </w:p>
    <w:p w14:paraId="3CD6072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S-1-5-21-2373017989-4057782597-2990666611-519 UADCWNET\Enterprise Admins (Domain Group)</w:t>
      </w:r>
    </w:p>
    <w:p w14:paraId="79DCE96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S-1-5-21-2373017989-4057782597-2990666611-520 UADCWNET\Group Policy Creator Owners (Domain Group)</w:t>
      </w:r>
    </w:p>
    <w:p w14:paraId="2AF257B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S-1-5-21-2373017989-4057782597-2990666611-521 UADCWNET\Read-only Domain Controllers (Domain Group)</w:t>
      </w:r>
    </w:p>
    <w:p w14:paraId="2E1C4F9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S-1-5-21-2373017989-4057782597-2990666611-522 UADCWNET\Cloneable Domain Controllers (Domain Group)</w:t>
      </w:r>
    </w:p>
    <w:p w14:paraId="0F271A1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S-1-5-21-2373017989-4057782597-2990666611-523 *unknown*\*unknown* (8)</w:t>
      </w:r>
    </w:p>
    <w:p w14:paraId="6A20DF4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S-1-5-21-2373017989-4057782597-2990666611-524 *unknown*\*unknown* (8)</w:t>
      </w:r>
    </w:p>
    <w:p w14:paraId="0A23DCA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S-1-5-21-2373017989-4057782597-2990666611-525 UADCWNET\Protected Users (Domain Group)</w:t>
      </w:r>
    </w:p>
    <w:p w14:paraId="1CD59FC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S-1-5-21-2373017989-4057782597-2990666611-526 UADCWNET\Key Admins (Domain Group)</w:t>
      </w:r>
    </w:p>
    <w:p w14:paraId="4A607C3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S-1-5-21-2373017989-4057782597-2990666611-527 UADCWNET\Enterprise Key Admins (Domain Group)</w:t>
      </w:r>
    </w:p>
    <w:p w14:paraId="72898C9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S-1-5-21-2373017989-4057782597-2990666611-528 *unknown*\*unknown* (8)</w:t>
      </w:r>
    </w:p>
    <w:p w14:paraId="21E445F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S-1-5-21-2373017989-4057782597-2990666611-529 *unknown*\*unknown* (8)</w:t>
      </w:r>
    </w:p>
    <w:p w14:paraId="4D5BFF6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S-1-5-21-2373017989-4057782597-2990666611-530 *unknown*\*unknown* (8)</w:t>
      </w:r>
    </w:p>
    <w:p w14:paraId="5D61C58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S-1-5-21-2373017989-4057782597-2990666611-531 *unknown*\*unknown* (8)</w:t>
      </w:r>
    </w:p>
    <w:p w14:paraId="0AE3548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S-1-5-21-2373017989-4057782597-2990666611-532 *unknown*\*unknown* (8)</w:t>
      </w:r>
    </w:p>
    <w:p w14:paraId="4E2DED3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S-1-5-21-2373017989-4057782597-2990666611-533 *unknown*\*unknown* (8)</w:t>
      </w:r>
    </w:p>
    <w:p w14:paraId="52F2700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S-1-5-21-2373017989-4057782597-2990666611-534 *unknown*\*unknown* (8)</w:t>
      </w:r>
    </w:p>
    <w:p w14:paraId="39C1CCD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S-1-5-21-2373017989-4057782597-2990666611-535 *unknown*\*unknown* (8)</w:t>
      </w:r>
    </w:p>
    <w:p w14:paraId="5ADB077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S-1-5-21-2373017989-4057782597-2990666611-536 *unknown*\*unknown* (8)</w:t>
      </w:r>
    </w:p>
    <w:p w14:paraId="1FBAAAD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S-1-5-21-2373017989-4057782597-2990666611-537 *unknown*\*unknown* (8)</w:t>
      </w:r>
    </w:p>
    <w:p w14:paraId="5738B39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S-1-5-21-2373017989-4057782597-2990666611-538 *unknown*\*unknown* (8)</w:t>
      </w:r>
    </w:p>
    <w:p w14:paraId="354DF47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S-1-5-21-2373017989-4057782597-2990666611-539 *unknown*\*unknown* (8)</w:t>
      </w:r>
    </w:p>
    <w:p w14:paraId="0AA7EF1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S-1-5-21-2373017989-4057782597-2990666611-540 *unknown*\*unknown* (8)</w:t>
      </w:r>
    </w:p>
    <w:p w14:paraId="678D17B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S-1-5-21-2373017989-4057782597-2990666611-541 *unknown*\*unknown* (8)</w:t>
      </w:r>
    </w:p>
    <w:p w14:paraId="2AD445D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S-1-5-21-2373017989-4057782597-2990666611-542 *unknown*\*unknown* (8)</w:t>
      </w:r>
    </w:p>
    <w:p w14:paraId="2C88FC7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S-1-5-21-2373017989-4057782597-2990666611-543 *unknown*\*unknown* (8)</w:t>
      </w:r>
    </w:p>
    <w:p w14:paraId="1E4A182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S-1-5-21-2373017989-4057782597-2990666611-544 *unknown*\*unknown* (8)</w:t>
      </w:r>
    </w:p>
    <w:p w14:paraId="1B8D6F7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S-1-5-21-2373017989-4057782597-2990666611-545 *unknown*\*unknown* (8)</w:t>
      </w:r>
    </w:p>
    <w:p w14:paraId="1BFA76F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S-1-5-21-2373017989-4057782597-2990666611-546 *unknown*\*unknown* (8)</w:t>
      </w:r>
    </w:p>
    <w:p w14:paraId="72B2747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S-1-5-21-2373017989-4057782597-2990666611-547 *unknown*\*unknown* (8)</w:t>
      </w:r>
    </w:p>
    <w:p w14:paraId="432ABC7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S-1-5-21-2373017989-4057782597-2990666611-548 *unknown*\*unknown* (8)</w:t>
      </w:r>
    </w:p>
    <w:p w14:paraId="598C125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S-1-5-21-2373017989-4057782597-2990666611-549 *unknown*\*unknown* (8)</w:t>
      </w:r>
    </w:p>
    <w:p w14:paraId="6DA884E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S-1-5-21-2373017989-4057782597-2990666611-550 *unknown*\*unknown* (8)</w:t>
      </w:r>
    </w:p>
    <w:p w14:paraId="74FF379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S-1-5-21-2373017989-4057782597-2990666611-1000 UADCWNET\SERVER1$ (Local User)</w:t>
      </w:r>
    </w:p>
    <w:p w14:paraId="7E051D3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S-1-5-21-2373017989-4057782597-2990666611-1001 *unknown*\*unknown* (8)</w:t>
      </w:r>
    </w:p>
    <w:p w14:paraId="253F5E3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S-1-5-21-2373017989-4057782597-2990666611-1002 *unknown*\*unknown* (8)</w:t>
      </w:r>
    </w:p>
    <w:p w14:paraId="0B0F231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S-1-5-21-2373017989-4057782597-2990666611-1003 *unknown*\*unknown* (8)</w:t>
      </w:r>
    </w:p>
    <w:p w14:paraId="5EC2673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S-1-5-21-2373017989-4057782597-2990666611-1004 *unknown*\*unknown* (8)</w:t>
      </w:r>
    </w:p>
    <w:p w14:paraId="62FEDA2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S-1-5-21-2373017989-4057782597-2990666611-1005 *unknown*\*unknown* (8)</w:t>
      </w:r>
    </w:p>
    <w:p w14:paraId="66052D2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S-1-5-21-2373017989-4057782597-2990666611-1006 *unknown*\*unknown* (8)</w:t>
      </w:r>
    </w:p>
    <w:p w14:paraId="6FA29A4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S-1-5-21-2373017989-4057782597-2990666611-1007 *unknown*\*unknown* (8)</w:t>
      </w:r>
    </w:p>
    <w:p w14:paraId="4C05262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S-1-5-21-2373017989-4057782597-2990666611-1008 *unknown*\*unknown* (8)</w:t>
      </w:r>
    </w:p>
    <w:p w14:paraId="7C948A8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S-1-5-21-2373017989-4057782597-2990666611-1009 *unknown*\*unknown* (8)</w:t>
      </w:r>
    </w:p>
    <w:p w14:paraId="6993C61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S-1-5-21-2373017989-4057782597-2990666611-1010 *unknown*\*unknown* (8)</w:t>
      </w:r>
    </w:p>
    <w:p w14:paraId="652276C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S-1-5-21-2373017989-4057782597-2990666611-1011 *unknown*\*unknown* (8)</w:t>
      </w:r>
    </w:p>
    <w:p w14:paraId="7633B31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S-1-5-21-2373017989-4057782597-2990666611-1012 *unknown*\*unknown* (8)</w:t>
      </w:r>
    </w:p>
    <w:p w14:paraId="386B654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S-1-5-21-2373017989-4057782597-2990666611-1013 *unknown*\*unknown* (8)</w:t>
      </w:r>
    </w:p>
    <w:p w14:paraId="0B195DD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S-1-5-21-2373017989-4057782597-2990666611-1014 *unknown*\*unknown* (8)</w:t>
      </w:r>
    </w:p>
    <w:p w14:paraId="6731BD0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S-1-5-21-2373017989-4057782597-2990666611-1015 *unknown*\*unknown* (8)</w:t>
      </w:r>
    </w:p>
    <w:p w14:paraId="7A2E5B2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S-1-5-21-2373017989-4057782597-2990666611-1016 *unknown*\*unknown* (8)</w:t>
      </w:r>
    </w:p>
    <w:p w14:paraId="5F6D148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S-1-5-21-2373017989-4057782597-2990666611-1017 *unknown*\*unknown* (8)</w:t>
      </w:r>
    </w:p>
    <w:p w14:paraId="76B8919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S-1-5-21-2373017989-4057782597-2990666611-1018 *unknown*\*unknown* (8)</w:t>
      </w:r>
    </w:p>
    <w:p w14:paraId="21B57FC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S-1-5-21-2373017989-4057782597-2990666611-1019 *unknown*\*unknown* (8)</w:t>
      </w:r>
    </w:p>
    <w:p w14:paraId="4AF3EB4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S-1-5-21-2373017989-4057782597-2990666611-1020 *unknown*\*unknown* (8)</w:t>
      </w:r>
    </w:p>
    <w:p w14:paraId="0A96EC6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S-1-5-21-2373017989-4057782597-2990666611-1021 *unknown*\*unknown* (8)</w:t>
      </w:r>
    </w:p>
    <w:p w14:paraId="5AF7CF7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S-1-5-21-2373017989-4057782597-2990666611-1022 *unknown*\*unknown* (8)</w:t>
      </w:r>
    </w:p>
    <w:p w14:paraId="6FDEA38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S-1-5-21-2373017989-4057782597-2990666611-1023 *unknown*\*unknown* (8)</w:t>
      </w:r>
    </w:p>
    <w:p w14:paraId="4B336A3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S-1-5-21-2373017989-4057782597-2990666611-1024 *unknown*\*unknown* (8)</w:t>
      </w:r>
    </w:p>
    <w:p w14:paraId="0E7DF46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S-1-5-21-2373017989-4057782597-2990666611-1025 *unknown*\*unknown* (8)</w:t>
      </w:r>
    </w:p>
    <w:p w14:paraId="1114FC8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S-1-5-21-2373017989-4057782597-2990666611-1026 *unknown*\*unknown* (8)</w:t>
      </w:r>
    </w:p>
    <w:p w14:paraId="6D280E2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S-1-5-21-2373017989-4057782597-2990666611-1027 *unknown*\*unknown* (8)</w:t>
      </w:r>
    </w:p>
    <w:p w14:paraId="34B48CF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S-1-5-21-2373017989-4057782597-2990666611-1028 *unknown*\*unknown* (8)</w:t>
      </w:r>
    </w:p>
    <w:p w14:paraId="0D91D26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S-1-5-21-2373017989-4057782597-2990666611-1029 *unknown*\*unknown* (8)</w:t>
      </w:r>
    </w:p>
    <w:p w14:paraId="2E41830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S-1-5-21-2373017989-4057782597-2990666611-1030 *unknown*\*unknown* (8)</w:t>
      </w:r>
    </w:p>
    <w:p w14:paraId="224B58B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S-1-5-21-2373017989-4057782597-2990666611-1031 *unknown*\*unknown* (8)</w:t>
      </w:r>
    </w:p>
    <w:p w14:paraId="3F97236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S-1-5-21-2373017989-4057782597-2990666611-1032 *unknown*\*unknown* (8)</w:t>
      </w:r>
    </w:p>
    <w:p w14:paraId="2436AFE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S-1-5-21-2373017989-4057782597-2990666611-1033 *unknown*\*unknown* (8)</w:t>
      </w:r>
    </w:p>
    <w:p w14:paraId="6106868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S-1-5-21-2373017989-4057782597-2990666611-1034 *unknown*\*unknown* (8)</w:t>
      </w:r>
    </w:p>
    <w:p w14:paraId="52630A6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S-1-5-21-2373017989-4057782597-2990666611-1035 *unknown*\*unknown* (8)</w:t>
      </w:r>
    </w:p>
    <w:p w14:paraId="3C93282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S-1-5-21-2373017989-4057782597-2990666611-1036 *unknown*\*unknown* (8)</w:t>
      </w:r>
    </w:p>
    <w:p w14:paraId="74790B8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S-1-5-21-2373017989-4057782597-2990666611-1037 *unknown*\*unknown* (8)</w:t>
      </w:r>
    </w:p>
    <w:p w14:paraId="62BB46C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S-1-5-21-2373017989-4057782597-2990666611-1038 *unknown*\*unknown* (8)</w:t>
      </w:r>
    </w:p>
    <w:p w14:paraId="459818E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S-1-5-21-2373017989-4057782597-2990666611-1039 *unknown*\*unknown* (8)</w:t>
      </w:r>
    </w:p>
    <w:p w14:paraId="76FFA45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S-1-5-21-2373017989-4057782597-2990666611-1040 *unknown*\*unknown* (8)</w:t>
      </w:r>
    </w:p>
    <w:p w14:paraId="484F87D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S-1-5-21-2373017989-4057782597-2990666611-1041 *unknown*\*unknown* (8)</w:t>
      </w:r>
    </w:p>
    <w:p w14:paraId="2E1A7FB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S-1-5-21-2373017989-4057782597-2990666611-1042 *unknown*\*unknown* (8)</w:t>
      </w:r>
    </w:p>
    <w:p w14:paraId="49A390E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S-1-5-21-2373017989-4057782597-2990666611-1043 *unknown*\*unknown* (8)</w:t>
      </w:r>
    </w:p>
    <w:p w14:paraId="22FB224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S-1-5-21-2373017989-4057782597-2990666611-1044 *unknown*\*unknown* (8)</w:t>
      </w:r>
    </w:p>
    <w:p w14:paraId="175E92E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S-1-5-21-2373017989-4057782597-2990666611-1045 *unknown*\*unknown* (8)</w:t>
      </w:r>
    </w:p>
    <w:p w14:paraId="22374A1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S-1-5-21-2373017989-4057782597-2990666611-1046 *unknown*\*unknown* (8)</w:t>
      </w:r>
    </w:p>
    <w:p w14:paraId="3E23275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S-1-5-21-2373017989-4057782597-2990666611-1047 *unknown*\*unknown* (8)</w:t>
      </w:r>
    </w:p>
    <w:p w14:paraId="65A8B7D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S-1-5-21-2373017989-4057782597-2990666611-1048 *unknown*\*unknown* (8)</w:t>
      </w:r>
    </w:p>
    <w:p w14:paraId="14A1129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S-1-5-21-2373017989-4057782597-2990666611-1049 *unknown*\*unknown* (8)</w:t>
      </w:r>
    </w:p>
    <w:p w14:paraId="0252E4C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S-1-5-21-2373017989-4057782597-2990666611-1050 *unknown*\*unknown* (8)</w:t>
      </w:r>
    </w:p>
    <w:p w14:paraId="411F696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Enumerating users using SID S-1-5-90 and logon username 'test', password 'test123'</w:t>
      </w:r>
    </w:p>
    <w:p w14:paraId="6D1C713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S-1-5-90-500 *unknown*\*unknown* (8)</w:t>
      </w:r>
    </w:p>
    <w:p w14:paraId="773003B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S-1-5-90-501 *unknown*\*unknown* (8)</w:t>
      </w:r>
    </w:p>
    <w:p w14:paraId="080AD73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S-1-5-90-502 *unknown*\*unknown* (8)</w:t>
      </w:r>
    </w:p>
    <w:p w14:paraId="22EE8C0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S-1-5-90-503 *unknown*\*unknown* (8)</w:t>
      </w:r>
    </w:p>
    <w:p w14:paraId="347ED3D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S-1-5-90-504 *unknown*\*unknown* (8)</w:t>
      </w:r>
    </w:p>
    <w:p w14:paraId="0091BD2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S-1-5-90-505 *unknown*\*unknown* (8)</w:t>
      </w:r>
    </w:p>
    <w:p w14:paraId="7211E65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S-1-5-90-506 *unknown*\*unknown* (8)</w:t>
      </w:r>
    </w:p>
    <w:p w14:paraId="33BE96C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S-1-5-90-507 *unknown*\*unknown* (8)</w:t>
      </w:r>
    </w:p>
    <w:p w14:paraId="31AA7F4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S-1-5-90-508 *unknown*\*unknown* (8)</w:t>
      </w:r>
    </w:p>
    <w:p w14:paraId="74E252E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S-1-5-90-509 *unknown*\*unknown* (8)</w:t>
      </w:r>
    </w:p>
    <w:p w14:paraId="2992A4D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S-1-5-90-510 *unknown*\*unknown* (8)</w:t>
      </w:r>
    </w:p>
    <w:p w14:paraId="79CB500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S-1-5-90-511 *unknown*\*unknown* (8)</w:t>
      </w:r>
    </w:p>
    <w:p w14:paraId="07CA210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S-1-5-90-512 *unknown*\*unknown* (8)</w:t>
      </w:r>
    </w:p>
    <w:p w14:paraId="706175A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S-1-5-90-513 *unknown*\*unknown* (8)</w:t>
      </w:r>
    </w:p>
    <w:p w14:paraId="65ECB59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S-1-5-90-514 *unknown*\*unknown* (8)</w:t>
      </w:r>
    </w:p>
    <w:p w14:paraId="44FFDF0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S-1-5-90-515 *unknown*\*unknown* (8)</w:t>
      </w:r>
    </w:p>
    <w:p w14:paraId="271C536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S-1-5-90-516 *unknown*\*unknown* (8)</w:t>
      </w:r>
    </w:p>
    <w:p w14:paraId="04B88F4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S-1-5-90-517 *unknown*\*unknown* (8)</w:t>
      </w:r>
    </w:p>
    <w:p w14:paraId="375D701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S-1-5-90-518 *unknown*\*unknown* (8)</w:t>
      </w:r>
    </w:p>
    <w:p w14:paraId="16A2A96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S-1-5-90-519 *unknown*\*unknown* (8)</w:t>
      </w:r>
    </w:p>
    <w:p w14:paraId="794AB0D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S-1-5-90-520 *unknown*\*unknown* (8)</w:t>
      </w:r>
    </w:p>
    <w:p w14:paraId="416ECD5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S-1-5-90-521 *unknown*\*unknown* (8)</w:t>
      </w:r>
    </w:p>
    <w:p w14:paraId="52C88D7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S-1-5-90-522 *unknown*\*unknown* (8)</w:t>
      </w:r>
    </w:p>
    <w:p w14:paraId="72E73E8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S-1-5-90-523 *unknown*\*unknown* (8)</w:t>
      </w:r>
    </w:p>
    <w:p w14:paraId="2C55D0E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S-1-5-90-524 *unknown*\*unknown* (8)</w:t>
      </w:r>
    </w:p>
    <w:p w14:paraId="733AFE8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S-1-5-90-525 *unknown*\*unknown* (8)</w:t>
      </w:r>
    </w:p>
    <w:p w14:paraId="3942B8F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S-1-5-90-526 *unknown*\*unknown* (8)</w:t>
      </w:r>
    </w:p>
    <w:p w14:paraId="4FBE996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S-1-5-90-527 *unknown*\*unknown* (8)</w:t>
      </w:r>
    </w:p>
    <w:p w14:paraId="5E0FA45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S-1-5-90-528 *unknown*\*unknown* (8)</w:t>
      </w:r>
    </w:p>
    <w:p w14:paraId="19205F9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S-1-5-90-529 *unknown*\*unknown* (8)</w:t>
      </w:r>
    </w:p>
    <w:p w14:paraId="0A010B3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S-1-5-90-530 *unknown*\*unknown* (8)</w:t>
      </w:r>
    </w:p>
    <w:p w14:paraId="6517F62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S-1-5-90-531 *unknown*\*unknown* (8)</w:t>
      </w:r>
    </w:p>
    <w:p w14:paraId="634B005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S-1-5-90-532 *unknown*\*unknown* (8)</w:t>
      </w:r>
    </w:p>
    <w:p w14:paraId="4F59296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S-1-5-90-533 *unknown*\*unknown* (8)</w:t>
      </w:r>
    </w:p>
    <w:p w14:paraId="2A97254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S-1-5-90-534 *unknown*\*unknown* (8)</w:t>
      </w:r>
    </w:p>
    <w:p w14:paraId="037EA14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S-1-5-90-535 *unknown*\*unknown* (8)</w:t>
      </w:r>
    </w:p>
    <w:p w14:paraId="2BFD5A3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S-1-5-90-536 *unknown*\*unknown* (8)</w:t>
      </w:r>
    </w:p>
    <w:p w14:paraId="317A9F6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S-1-5-90-537 *unknown*\*unknown* (8)</w:t>
      </w:r>
    </w:p>
    <w:p w14:paraId="4842582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S-1-5-90-538 *unknown*\*unknown* (8)</w:t>
      </w:r>
    </w:p>
    <w:p w14:paraId="343CEEA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S-1-5-90-539 *unknown*\*unknown* (8)</w:t>
      </w:r>
    </w:p>
    <w:p w14:paraId="209BE9F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S-1-5-90-540 *unknown*\*unknown* (8)</w:t>
      </w:r>
    </w:p>
    <w:p w14:paraId="186A664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S-1-5-90-541 *unknown*\*unknown* (8)</w:t>
      </w:r>
    </w:p>
    <w:p w14:paraId="44E3176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S-1-5-90-542 *unknown*\*unknown* (8)</w:t>
      </w:r>
    </w:p>
    <w:p w14:paraId="5704865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S-1-5-90-543 *unknown*\*unknown* (8)</w:t>
      </w:r>
    </w:p>
    <w:p w14:paraId="63A2372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S-1-5-90-544 *unknown*\*unknown* (8)</w:t>
      </w:r>
    </w:p>
    <w:p w14:paraId="612ACFE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S-1-5-90-545 *unknown*\*unknown* (8)</w:t>
      </w:r>
    </w:p>
    <w:p w14:paraId="42777B2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S-1-5-90-546 *unknown*\*unknown* (8)</w:t>
      </w:r>
    </w:p>
    <w:p w14:paraId="7CBB9E7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S-1-5-90-547 *unknown*\*unknown* (8)</w:t>
      </w:r>
    </w:p>
    <w:p w14:paraId="44BC2B2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S-1-5-90-548 *unknown*\*unknown* (8)</w:t>
      </w:r>
    </w:p>
    <w:p w14:paraId="01CF657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S-1-5-90-549 *unknown*\*unknown* (8)</w:t>
      </w:r>
    </w:p>
    <w:p w14:paraId="0C73220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S-1-5-90-550 *unknown*\*unknown* (8)</w:t>
      </w:r>
    </w:p>
    <w:p w14:paraId="37EC293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S-1-5-90-1000 *unknown*\*unknown* (8)</w:t>
      </w:r>
    </w:p>
    <w:p w14:paraId="79F57A2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S-1-5-90-1001 *unknown*\*unknown* (8)</w:t>
      </w:r>
    </w:p>
    <w:p w14:paraId="595B5B7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S-1-5-90-1002 *unknown*\*unknown* (8)</w:t>
      </w:r>
    </w:p>
    <w:p w14:paraId="20D1D56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S-1-5-90-1003 *unknown*\*unknown* (8)</w:t>
      </w:r>
    </w:p>
    <w:p w14:paraId="2CF4A81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S-1-5-90-1004 *unknown*\*unknown* (8)</w:t>
      </w:r>
    </w:p>
    <w:p w14:paraId="40E11B6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S-1-5-90-1005 *unknown*\*unknown* (8)</w:t>
      </w:r>
    </w:p>
    <w:p w14:paraId="16E4F5D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S-1-5-90-1006 *unknown*\*unknown* (8)</w:t>
      </w:r>
    </w:p>
    <w:p w14:paraId="68B9090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S-1-5-90-1007 *unknown*\*unknown* (8)</w:t>
      </w:r>
    </w:p>
    <w:p w14:paraId="1D9B76E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S-1-5-90-1008 *unknown*\*unknown* (8)</w:t>
      </w:r>
    </w:p>
    <w:p w14:paraId="702C77D1"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S-1-5-90-1009 *unknown*\*unknown* (8)</w:t>
      </w:r>
    </w:p>
    <w:p w14:paraId="74FD843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S-1-5-90-1010 *unknown*\*unknown* (8)</w:t>
      </w:r>
    </w:p>
    <w:p w14:paraId="3CC5EC0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S-1-5-90-1011 *unknown*\*unknown* (8)</w:t>
      </w:r>
    </w:p>
    <w:p w14:paraId="0FFD7FE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S-1-5-90-1012 *unknown*\*unknown* (8)</w:t>
      </w:r>
    </w:p>
    <w:p w14:paraId="0B1F5CF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S-1-5-90-1013 *unknown*\*unknown* (8)</w:t>
      </w:r>
    </w:p>
    <w:p w14:paraId="4D3F1A9E"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S-1-5-90-1014 *unknown*\*unknown* (8)</w:t>
      </w:r>
    </w:p>
    <w:p w14:paraId="08ED0EE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S-1-5-90-1015 *unknown*\*unknown* (8)</w:t>
      </w:r>
    </w:p>
    <w:p w14:paraId="0961257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S-1-5-90-1016 *unknown*\*unknown* (8)</w:t>
      </w:r>
    </w:p>
    <w:p w14:paraId="6EE6D12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S-1-5-90-1017 *unknown*\*unknown* (8)</w:t>
      </w:r>
    </w:p>
    <w:p w14:paraId="27F34C6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S-1-5-90-1018 *unknown*\*unknown* (8)</w:t>
      </w:r>
    </w:p>
    <w:p w14:paraId="3BC67637"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S-1-5-90-1019 *unknown*\*unknown* (8)</w:t>
      </w:r>
    </w:p>
    <w:p w14:paraId="47B1E64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S-1-5-90-1020 *unknown*\*unknown* (8)</w:t>
      </w:r>
    </w:p>
    <w:p w14:paraId="0EDD45B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S-1-5-90-1021 *unknown*\*unknown* (8)</w:t>
      </w:r>
    </w:p>
    <w:p w14:paraId="59C8F96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S-1-5-90-1022 *unknown*\*unknown* (8)</w:t>
      </w:r>
    </w:p>
    <w:p w14:paraId="0E143EB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S-1-5-90-1023 *unknown*\*unknown* (8)</w:t>
      </w:r>
    </w:p>
    <w:p w14:paraId="39B757C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S-1-5-90-1024 *unknown*\*unknown* (8)</w:t>
      </w:r>
    </w:p>
    <w:p w14:paraId="49AEA6C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S-1-5-90-1025 *unknown*\*unknown* (8)</w:t>
      </w:r>
    </w:p>
    <w:p w14:paraId="4C4149C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S-1-5-90-1026 *unknown*\*unknown* (8)</w:t>
      </w:r>
    </w:p>
    <w:p w14:paraId="7FB8528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S-1-5-90-1027 *unknown*\*unknown* (8)</w:t>
      </w:r>
    </w:p>
    <w:p w14:paraId="5D43BD58"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S-1-5-90-1028 *unknown*\*unknown* (8)</w:t>
      </w:r>
    </w:p>
    <w:p w14:paraId="0AC3B5C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S-1-5-90-1029 *unknown*\*unknown* (8)</w:t>
      </w:r>
    </w:p>
    <w:p w14:paraId="11227BB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S-1-5-90-1030 *unknown*\*unknown* (8)</w:t>
      </w:r>
    </w:p>
    <w:p w14:paraId="72F0500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S-1-5-90-1031 *unknown*\*unknown* (8)</w:t>
      </w:r>
    </w:p>
    <w:p w14:paraId="083AF9C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S-1-5-90-1032 *unknown*\*unknown* (8)</w:t>
      </w:r>
    </w:p>
    <w:p w14:paraId="598C397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S-1-5-90-1033 *unknown*\*unknown* (8)</w:t>
      </w:r>
    </w:p>
    <w:p w14:paraId="7384F6E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S-1-5-90-1034 *unknown*\*unknown* (8)</w:t>
      </w:r>
    </w:p>
    <w:p w14:paraId="4F00B4A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S-1-5-90-1035 *unknown*\*unknown* (8)</w:t>
      </w:r>
    </w:p>
    <w:p w14:paraId="691EBE6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S-1-5-90-1036 *unknown*\*unknown* (8)</w:t>
      </w:r>
    </w:p>
    <w:p w14:paraId="5B7AA86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S-1-5-90-1037 *unknown*\*unknown* (8)</w:t>
      </w:r>
    </w:p>
    <w:p w14:paraId="0B9AE8A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S-1-5-90-1038 *unknown*\*unknown* (8)</w:t>
      </w:r>
    </w:p>
    <w:p w14:paraId="50DC5730"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lastRenderedPageBreak/>
        <w:t>S-1-5-90-1039 *unknown*\*unknown* (8)</w:t>
      </w:r>
    </w:p>
    <w:p w14:paraId="3009A45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S-1-5-90-1040 *unknown*\*unknown* (8)</w:t>
      </w:r>
    </w:p>
    <w:p w14:paraId="7CF206D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S-1-5-90-1041 *unknown*\*unknown* (8)</w:t>
      </w:r>
    </w:p>
    <w:p w14:paraId="6BFCC476"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S-1-5-90-1042 *unknown*\*unknown* (8)</w:t>
      </w:r>
    </w:p>
    <w:p w14:paraId="5B09CDC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S-1-5-90-1043 *unknown*\*unknown* (8)</w:t>
      </w:r>
    </w:p>
    <w:p w14:paraId="2228A004"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S-1-5-90-1044 *unknown*\*unknown* (8)</w:t>
      </w:r>
    </w:p>
    <w:p w14:paraId="0B8F86E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S-1-5-90-1045 *unknown*\*unknown* (8)</w:t>
      </w:r>
    </w:p>
    <w:p w14:paraId="1C382B42"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S-1-5-90-1046 *unknown*\*unknown* (8)</w:t>
      </w:r>
    </w:p>
    <w:p w14:paraId="31E051C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S-1-5-90-1047 *unknown*\*unknown* (8)</w:t>
      </w:r>
    </w:p>
    <w:p w14:paraId="05AF029D"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S-1-5-90-1048 *unknown*\*unknown* (8)</w:t>
      </w:r>
    </w:p>
    <w:p w14:paraId="2603EC0C"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S-1-5-90-1049 *unknown*\*unknown* (8)</w:t>
      </w:r>
    </w:p>
    <w:p w14:paraId="7F8345D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S-1-5-90-1050 *unknown*\*unknown* (8)</w:t>
      </w:r>
    </w:p>
    <w:p w14:paraId="6A1C8115"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6290F33F"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6DD091F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Getting printer info for 192.168.10.1    |</w:t>
      </w:r>
    </w:p>
    <w:p w14:paraId="757BFDDA"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 xml:space="preserve"> ============================================= </w:t>
      </w:r>
    </w:p>
    <w:p w14:paraId="30C687A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No printers returned.</w:t>
      </w:r>
    </w:p>
    <w:p w14:paraId="4B4F34C9"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38A8ED6B"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p>
    <w:p w14:paraId="43A8F903" w14:textId="77777777" w:rsidR="00F63939" w:rsidRPr="00F63939" w:rsidRDefault="00F63939" w:rsidP="00F63939">
      <w:pPr>
        <w:pStyle w:val="Heading2"/>
        <w:ind w:left="-5"/>
        <w:rPr>
          <w:rFonts w:ascii="Courier New" w:eastAsia="Courier New" w:hAnsi="Courier New" w:cs="Courier New"/>
          <w:b w:val="0"/>
          <w:bCs w:val="0"/>
          <w:smallCaps w:val="0"/>
          <w:color w:val="auto"/>
          <w:sz w:val="20"/>
          <w:szCs w:val="22"/>
        </w:rPr>
      </w:pPr>
      <w:r w:rsidRPr="00F63939">
        <w:rPr>
          <w:rFonts w:ascii="Courier New" w:eastAsia="Courier New" w:hAnsi="Courier New" w:cs="Courier New"/>
          <w:b w:val="0"/>
          <w:bCs w:val="0"/>
          <w:smallCaps w:val="0"/>
          <w:color w:val="auto"/>
          <w:sz w:val="20"/>
          <w:szCs w:val="22"/>
        </w:rPr>
        <w:t>enum4linux complete on Tue Jan 18 13:48:41 2022</w:t>
      </w:r>
    </w:p>
    <w:p w14:paraId="2743F246" w14:textId="7A125213" w:rsidR="00D5417C" w:rsidRDefault="00D5417C" w:rsidP="009525A9">
      <w:pPr>
        <w:pStyle w:val="Heading2"/>
        <w:numPr>
          <w:ilvl w:val="0"/>
          <w:numId w:val="0"/>
        </w:numPr>
        <w:ind w:left="-5"/>
        <w:rPr>
          <w:lang w:eastAsia="en-US"/>
        </w:rPr>
      </w:pPr>
      <w:r>
        <w:rPr>
          <w:lang w:eastAsia="en-US"/>
        </w:rPr>
        <w:t>Appendix C</w:t>
      </w:r>
    </w:p>
    <w:p w14:paraId="076046CF" w14:textId="77777777" w:rsidR="00D5417C" w:rsidRDefault="00D5417C" w:rsidP="00D5417C">
      <w:pPr>
        <w:rPr>
          <w:lang w:eastAsia="en-US"/>
        </w:rPr>
      </w:pPr>
      <w:proofErr w:type="gramStart"/>
      <w:r>
        <w:rPr>
          <w:lang w:eastAsia="en-US"/>
        </w:rPr>
        <w:lastRenderedPageBreak/>
        <w:t>Guest::</w:t>
      </w:r>
      <w:proofErr w:type="gramEnd"/>
      <w:r>
        <w:rPr>
          <w:lang w:eastAsia="en-US"/>
        </w:rPr>
        <w:t>501:aad3b435b51404eeaad3b435b51404ee:31d6cfe0d16ae931b73c59d7e0c089c0:::</w:t>
      </w:r>
    </w:p>
    <w:p w14:paraId="13893836" w14:textId="77777777" w:rsidR="00D5417C" w:rsidRDefault="00D5417C" w:rsidP="00D5417C">
      <w:pPr>
        <w:rPr>
          <w:lang w:eastAsia="en-US"/>
        </w:rPr>
      </w:pPr>
      <w:proofErr w:type="gramStart"/>
      <w:r>
        <w:rPr>
          <w:lang w:eastAsia="en-US"/>
        </w:rPr>
        <w:t>J.Tate</w:t>
      </w:r>
      <w:proofErr w:type="gramEnd"/>
      <w:r>
        <w:rPr>
          <w:lang w:eastAsia="en-US"/>
        </w:rPr>
        <w:t>:knobber:27101:aad3b435b51404eeaad3b435b51404ee:837c84468f8017b3a35e327ce0202597:::</w:t>
      </w:r>
    </w:p>
    <w:p w14:paraId="123E2E43" w14:textId="77777777" w:rsidR="00D5417C" w:rsidRDefault="00D5417C" w:rsidP="00D5417C">
      <w:pPr>
        <w:rPr>
          <w:lang w:eastAsia="en-US"/>
        </w:rPr>
      </w:pPr>
      <w:r>
        <w:rPr>
          <w:lang w:eastAsia="en-US"/>
        </w:rPr>
        <w:t>M.</w:t>
      </w:r>
      <w:proofErr w:type="gramStart"/>
      <w:r>
        <w:rPr>
          <w:lang w:eastAsia="en-US"/>
        </w:rPr>
        <w:t>Johnston:Odyssey</w:t>
      </w:r>
      <w:proofErr w:type="gramEnd"/>
      <w:r>
        <w:rPr>
          <w:lang w:eastAsia="en-US"/>
        </w:rPr>
        <w:t>:27102:aad3b435b51404eeaad3b435b51404ee:1289b7b2efe2b3e03412466314572946:::</w:t>
      </w:r>
    </w:p>
    <w:p w14:paraId="76816E1E" w14:textId="77777777" w:rsidR="00D5417C" w:rsidRDefault="00D5417C" w:rsidP="00D5417C">
      <w:pPr>
        <w:rPr>
          <w:lang w:eastAsia="en-US"/>
        </w:rPr>
      </w:pPr>
      <w:proofErr w:type="gramStart"/>
      <w:r>
        <w:rPr>
          <w:lang w:eastAsia="en-US"/>
        </w:rPr>
        <w:t>K.Patrick</w:t>
      </w:r>
      <w:proofErr w:type="gramEnd"/>
      <w:r>
        <w:rPr>
          <w:lang w:eastAsia="en-US"/>
        </w:rPr>
        <w:t>:playoff:27107:aad3b435b51404eeaad3b435b51404ee:1b8f094544191757435cbf13ea6f8122:::</w:t>
      </w:r>
    </w:p>
    <w:p w14:paraId="5E6A746D" w14:textId="77777777" w:rsidR="00D5417C" w:rsidRDefault="00D5417C" w:rsidP="00D5417C">
      <w:pPr>
        <w:rPr>
          <w:lang w:eastAsia="en-US"/>
        </w:rPr>
      </w:pPr>
      <w:proofErr w:type="gramStart"/>
      <w:r>
        <w:rPr>
          <w:lang w:eastAsia="en-US"/>
        </w:rPr>
        <w:t>J.Kelly</w:t>
      </w:r>
      <w:proofErr w:type="gramEnd"/>
      <w:r>
        <w:rPr>
          <w:lang w:eastAsia="en-US"/>
        </w:rPr>
        <w:t>:menopause:27112:aad3b435b51404eeaad3b435b51404ee:da631a4b29c99dbb3bf80c13e383a4d6:::</w:t>
      </w:r>
    </w:p>
    <w:p w14:paraId="3501596F" w14:textId="77777777" w:rsidR="00D5417C" w:rsidRDefault="00D5417C" w:rsidP="00D5417C">
      <w:pPr>
        <w:rPr>
          <w:lang w:eastAsia="en-US"/>
        </w:rPr>
      </w:pPr>
      <w:proofErr w:type="gramStart"/>
      <w:r>
        <w:rPr>
          <w:lang w:eastAsia="en-US"/>
        </w:rPr>
        <w:t>N.Colon</w:t>
      </w:r>
      <w:proofErr w:type="gramEnd"/>
      <w:r>
        <w:rPr>
          <w:lang w:eastAsia="en-US"/>
        </w:rPr>
        <w:t>:climate:27601:aad3b435b51404eeaad3b435b51404ee:30f4e47da897170bb3fe87e0a8d558d0:::</w:t>
      </w:r>
    </w:p>
    <w:p w14:paraId="0FD0B704" w14:textId="77777777" w:rsidR="00D5417C" w:rsidRDefault="00D5417C" w:rsidP="00D5417C">
      <w:pPr>
        <w:rPr>
          <w:lang w:eastAsia="en-US"/>
        </w:rPr>
      </w:pPr>
      <w:r>
        <w:rPr>
          <w:lang w:eastAsia="en-US"/>
        </w:rPr>
        <w:t>C.</w:t>
      </w:r>
      <w:proofErr w:type="gramStart"/>
      <w:r>
        <w:rPr>
          <w:lang w:eastAsia="en-US"/>
        </w:rPr>
        <w:t>Munoz:feinberg</w:t>
      </w:r>
      <w:proofErr w:type="gramEnd"/>
      <w:r>
        <w:rPr>
          <w:lang w:eastAsia="en-US"/>
        </w:rPr>
        <w:t>:27608:aad3b435b51404eeaad3b435b51404ee:3c4d1baf9bf5eae2a1221893329a3fab:::</w:t>
      </w:r>
    </w:p>
    <w:p w14:paraId="5509D710" w14:textId="77777777" w:rsidR="00D5417C" w:rsidRDefault="00D5417C" w:rsidP="00D5417C">
      <w:pPr>
        <w:rPr>
          <w:lang w:eastAsia="en-US"/>
        </w:rPr>
      </w:pPr>
      <w:proofErr w:type="gramStart"/>
      <w:r>
        <w:rPr>
          <w:lang w:eastAsia="en-US"/>
        </w:rPr>
        <w:t>O.Parker</w:t>
      </w:r>
      <w:proofErr w:type="gramEnd"/>
      <w:r>
        <w:rPr>
          <w:lang w:eastAsia="en-US"/>
        </w:rPr>
        <w:t>:clogging:27610:aad3b435b51404eeaad3b435b51404ee:7514f4a16511b4ce99866ab68d73a149:::</w:t>
      </w:r>
    </w:p>
    <w:p w14:paraId="758C6D02" w14:textId="77777777" w:rsidR="00D5417C" w:rsidRDefault="00D5417C" w:rsidP="00D5417C">
      <w:pPr>
        <w:rPr>
          <w:lang w:eastAsia="en-US"/>
        </w:rPr>
      </w:pPr>
      <w:proofErr w:type="gramStart"/>
      <w:r>
        <w:rPr>
          <w:lang w:eastAsia="en-US"/>
        </w:rPr>
        <w:t>J.Patton</w:t>
      </w:r>
      <w:proofErr w:type="gramEnd"/>
      <w:r>
        <w:rPr>
          <w:lang w:eastAsia="en-US"/>
        </w:rPr>
        <w:t>:croydon:27617:aad3b435b51404eeaad3b435b51404ee:1ae931f85d4f76e448808ecaa2316901:::</w:t>
      </w:r>
    </w:p>
    <w:p w14:paraId="273ECAA8" w14:textId="77777777" w:rsidR="00D5417C" w:rsidRDefault="00D5417C" w:rsidP="00D5417C">
      <w:pPr>
        <w:rPr>
          <w:lang w:eastAsia="en-US"/>
        </w:rPr>
      </w:pPr>
      <w:proofErr w:type="gramStart"/>
      <w:r>
        <w:rPr>
          <w:lang w:eastAsia="en-US"/>
        </w:rPr>
        <w:t>S.Brock</w:t>
      </w:r>
      <w:proofErr w:type="gramEnd"/>
      <w:r>
        <w:rPr>
          <w:lang w:eastAsia="en-US"/>
        </w:rPr>
        <w:t>:voracity:27625:aad3b435b51404eeaad3b435b51404ee:3f20e243fb1b8e2b7fecbabcd98a5aad:::</w:t>
      </w:r>
    </w:p>
    <w:p w14:paraId="2EF15C49" w14:textId="77777777" w:rsidR="00D5417C" w:rsidRDefault="00D5417C" w:rsidP="00D5417C">
      <w:pPr>
        <w:rPr>
          <w:lang w:eastAsia="en-US"/>
        </w:rPr>
      </w:pPr>
      <w:r>
        <w:rPr>
          <w:lang w:eastAsia="en-US"/>
        </w:rPr>
        <w:t>L.</w:t>
      </w:r>
      <w:proofErr w:type="gramStart"/>
      <w:r>
        <w:rPr>
          <w:lang w:eastAsia="en-US"/>
        </w:rPr>
        <w:t>Sharp:metamorphic</w:t>
      </w:r>
      <w:proofErr w:type="gramEnd"/>
      <w:r>
        <w:rPr>
          <w:lang w:eastAsia="en-US"/>
        </w:rPr>
        <w:t>:27626:aad3b435b51404eeaad3b435b51404ee:9656c417d3ff3aa3742209ea4c9fd46c:::</w:t>
      </w:r>
    </w:p>
    <w:p w14:paraId="7C6E1A68" w14:textId="77777777" w:rsidR="00D5417C" w:rsidRDefault="00D5417C" w:rsidP="00D5417C">
      <w:pPr>
        <w:rPr>
          <w:lang w:eastAsia="en-US"/>
        </w:rPr>
      </w:pPr>
      <w:proofErr w:type="gramStart"/>
      <w:r>
        <w:rPr>
          <w:lang w:eastAsia="en-US"/>
        </w:rPr>
        <w:t>G.Lambert</w:t>
      </w:r>
      <w:proofErr w:type="gramEnd"/>
      <w:r>
        <w:rPr>
          <w:lang w:eastAsia="en-US"/>
        </w:rPr>
        <w:t>:workhorse:27627:aad3b435b51404eeaad3b435b51404ee:b2f27ae7d5f449c70468e933d58db932:::</w:t>
      </w:r>
    </w:p>
    <w:p w14:paraId="26F80956" w14:textId="77777777" w:rsidR="00D5417C" w:rsidRDefault="00D5417C" w:rsidP="00D5417C">
      <w:pPr>
        <w:rPr>
          <w:lang w:eastAsia="en-US"/>
        </w:rPr>
      </w:pPr>
      <w:r>
        <w:rPr>
          <w:lang w:eastAsia="en-US"/>
        </w:rPr>
        <w:t>C.</w:t>
      </w:r>
      <w:proofErr w:type="gramStart"/>
      <w:r>
        <w:rPr>
          <w:lang w:eastAsia="en-US"/>
        </w:rPr>
        <w:t>Willis:handwritten</w:t>
      </w:r>
      <w:proofErr w:type="gramEnd"/>
      <w:r>
        <w:rPr>
          <w:lang w:eastAsia="en-US"/>
        </w:rPr>
        <w:t>:27628:aad3b435b51404eeaad3b435b51404ee:329b732aa252bd2684fe004a3b4765f5:::</w:t>
      </w:r>
    </w:p>
    <w:p w14:paraId="148ADDF8" w14:textId="77777777" w:rsidR="00D5417C" w:rsidRDefault="00D5417C" w:rsidP="00D5417C">
      <w:pPr>
        <w:rPr>
          <w:lang w:eastAsia="en-US"/>
        </w:rPr>
      </w:pPr>
      <w:proofErr w:type="gramStart"/>
      <w:r>
        <w:rPr>
          <w:lang w:eastAsia="en-US"/>
        </w:rPr>
        <w:t>J.Poole</w:t>
      </w:r>
      <w:proofErr w:type="gramEnd"/>
      <w:r>
        <w:rPr>
          <w:lang w:eastAsia="en-US"/>
        </w:rPr>
        <w:t>:pitchfork:27633:aad3b435b51404eeaad3b435b51404ee:f13c86afe974bf0cf506a673c05d6286:::</w:t>
      </w:r>
    </w:p>
    <w:p w14:paraId="2E722FA3" w14:textId="77777777" w:rsidR="00D5417C" w:rsidRDefault="00D5417C" w:rsidP="00D5417C">
      <w:pPr>
        <w:rPr>
          <w:lang w:eastAsia="en-US"/>
        </w:rPr>
      </w:pPr>
      <w:proofErr w:type="gramStart"/>
      <w:r>
        <w:rPr>
          <w:lang w:eastAsia="en-US"/>
        </w:rPr>
        <w:t>B.Blair</w:t>
      </w:r>
      <w:proofErr w:type="gramEnd"/>
      <w:r>
        <w:rPr>
          <w:lang w:eastAsia="en-US"/>
        </w:rPr>
        <w:t>:Peugeot:27634:aad3b435b51404eeaad3b435b51404ee:ac8a5244c76ab50203f22b65c05005c1:::</w:t>
      </w:r>
    </w:p>
    <w:p w14:paraId="6D9A510F" w14:textId="77777777" w:rsidR="00D5417C" w:rsidRDefault="00D5417C" w:rsidP="00D5417C">
      <w:pPr>
        <w:rPr>
          <w:lang w:eastAsia="en-US"/>
        </w:rPr>
      </w:pPr>
      <w:r>
        <w:rPr>
          <w:lang w:eastAsia="en-US"/>
        </w:rPr>
        <w:t>test:test</w:t>
      </w:r>
      <w:proofErr w:type="gramStart"/>
      <w:r>
        <w:rPr>
          <w:lang w:eastAsia="en-US"/>
        </w:rPr>
        <w:t>123:27637:aad</w:t>
      </w:r>
      <w:proofErr w:type="gramEnd"/>
      <w:r>
        <w:rPr>
          <w:lang w:eastAsia="en-US"/>
        </w:rPr>
        <w:t>3b435b51404eeaad3b435b51404ee:c5a237b7e9d8e708d8436b6148a25fa1:::</w:t>
      </w:r>
    </w:p>
    <w:p w14:paraId="5424AC47" w14:textId="77777777" w:rsidR="00D5417C" w:rsidRDefault="00D5417C" w:rsidP="00D5417C">
      <w:pPr>
        <w:rPr>
          <w:lang w:eastAsia="en-US"/>
        </w:rPr>
      </w:pPr>
      <w:proofErr w:type="gramStart"/>
      <w:r>
        <w:rPr>
          <w:lang w:eastAsia="en-US"/>
        </w:rPr>
        <w:t>J.Norton</w:t>
      </w:r>
      <w:proofErr w:type="gramEnd"/>
      <w:r>
        <w:rPr>
          <w:lang w:eastAsia="en-US"/>
        </w:rPr>
        <w:t>:Lincoln:33103:aad3b435b51404eeaad3b435b51404ee:34ad9ec59c02c6feeac9ef1c414bab46:::</w:t>
      </w:r>
    </w:p>
    <w:p w14:paraId="1DF1F524" w14:textId="77777777" w:rsidR="00D5417C" w:rsidRDefault="00D5417C" w:rsidP="00D5417C">
      <w:pPr>
        <w:rPr>
          <w:lang w:eastAsia="en-US"/>
        </w:rPr>
      </w:pPr>
      <w:proofErr w:type="gramStart"/>
      <w:r>
        <w:rPr>
          <w:lang w:eastAsia="en-US"/>
        </w:rPr>
        <w:t>N.Wells</w:t>
      </w:r>
      <w:proofErr w:type="gramEnd"/>
      <w:r>
        <w:rPr>
          <w:lang w:eastAsia="en-US"/>
        </w:rPr>
        <w:t>:embryology:33104:aad3b435b51404eeaad3b435b51404ee:8dc38e447cd5592bcf71e1ab1e62eead:::</w:t>
      </w:r>
    </w:p>
    <w:p w14:paraId="66561548" w14:textId="77777777" w:rsidR="00D5417C" w:rsidRDefault="00D5417C" w:rsidP="00D5417C">
      <w:pPr>
        <w:rPr>
          <w:lang w:eastAsia="en-US"/>
        </w:rPr>
      </w:pPr>
      <w:r>
        <w:rPr>
          <w:lang w:eastAsia="en-US"/>
        </w:rPr>
        <w:t>C.</w:t>
      </w:r>
      <w:proofErr w:type="gramStart"/>
      <w:r>
        <w:rPr>
          <w:lang w:eastAsia="en-US"/>
        </w:rPr>
        <w:t>Watkins:choirmaster</w:t>
      </w:r>
      <w:proofErr w:type="gramEnd"/>
      <w:r>
        <w:rPr>
          <w:lang w:eastAsia="en-US"/>
        </w:rPr>
        <w:t>:33106:aad3b435b51404eeaad3b435b51404ee:8cc43f4179f99a697003943ebb1486ae:::</w:t>
      </w:r>
    </w:p>
    <w:p w14:paraId="0F7B55A2" w14:textId="77777777" w:rsidR="00D5417C" w:rsidRDefault="00D5417C" w:rsidP="00D5417C">
      <w:pPr>
        <w:rPr>
          <w:lang w:eastAsia="en-US"/>
        </w:rPr>
      </w:pPr>
      <w:proofErr w:type="gramStart"/>
      <w:r>
        <w:rPr>
          <w:lang w:eastAsia="en-US"/>
        </w:rPr>
        <w:t>Y.Burton</w:t>
      </w:r>
      <w:proofErr w:type="gramEnd"/>
      <w:r>
        <w:rPr>
          <w:lang w:eastAsia="en-US"/>
        </w:rPr>
        <w:t>:hawaiian:33113:aad3b435b51404eeaad3b435b51404ee:7272029b2d64c6e3df194e4d81c53302:::</w:t>
      </w:r>
    </w:p>
    <w:p w14:paraId="0990DF9A" w14:textId="77777777" w:rsidR="00D5417C" w:rsidRDefault="00D5417C" w:rsidP="00D5417C">
      <w:pPr>
        <w:rPr>
          <w:lang w:eastAsia="en-US"/>
        </w:rPr>
      </w:pPr>
      <w:proofErr w:type="gramStart"/>
      <w:r>
        <w:rPr>
          <w:lang w:eastAsia="en-US"/>
        </w:rPr>
        <w:lastRenderedPageBreak/>
        <w:t>T.Gibson</w:t>
      </w:r>
      <w:proofErr w:type="gramEnd"/>
      <w:r>
        <w:rPr>
          <w:lang w:eastAsia="en-US"/>
        </w:rPr>
        <w:t>:Patagonia:33116:aad3b435b51404eeaad3b435b51404ee:6734eb9bb8cb79b4f000a545055583c2:::</w:t>
      </w:r>
    </w:p>
    <w:p w14:paraId="15DECFD2" w14:textId="77777777" w:rsidR="00D5417C" w:rsidRDefault="00D5417C" w:rsidP="00D5417C">
      <w:pPr>
        <w:rPr>
          <w:lang w:eastAsia="en-US"/>
        </w:rPr>
      </w:pPr>
      <w:proofErr w:type="gramStart"/>
      <w:r>
        <w:rPr>
          <w:lang w:eastAsia="en-US"/>
        </w:rPr>
        <w:t>R.Baker</w:t>
      </w:r>
      <w:proofErr w:type="gramEnd"/>
      <w:r>
        <w:rPr>
          <w:lang w:eastAsia="en-US"/>
        </w:rPr>
        <w:t>:obfuscate:33120:aad3b435b51404eeaad3b435b51404ee:4a2d05ebd8d60f5c7a37d0e93929781d:::</w:t>
      </w:r>
    </w:p>
    <w:p w14:paraId="1FD75999" w14:textId="77777777" w:rsidR="00D5417C" w:rsidRDefault="00D5417C" w:rsidP="00D5417C">
      <w:pPr>
        <w:rPr>
          <w:lang w:eastAsia="en-US"/>
        </w:rPr>
      </w:pPr>
      <w:proofErr w:type="gramStart"/>
      <w:r>
        <w:rPr>
          <w:lang w:eastAsia="en-US"/>
        </w:rPr>
        <w:t>A.Pearson</w:t>
      </w:r>
      <w:proofErr w:type="gramEnd"/>
      <w:r>
        <w:rPr>
          <w:lang w:eastAsia="en-US"/>
        </w:rPr>
        <w:t>:patriarch:33123:aad3b435b51404eeaad3b435b51404ee:73108c205623bf29eb4423c5b1b6eead:::</w:t>
      </w:r>
    </w:p>
    <w:p w14:paraId="2394FFCD" w14:textId="77777777" w:rsidR="00D5417C" w:rsidRDefault="00D5417C" w:rsidP="00D5417C">
      <w:pPr>
        <w:rPr>
          <w:lang w:eastAsia="en-US"/>
        </w:rPr>
      </w:pPr>
      <w:r>
        <w:rPr>
          <w:lang w:eastAsia="en-US"/>
        </w:rPr>
        <w:t>L.</w:t>
      </w:r>
      <w:proofErr w:type="gramStart"/>
      <w:r>
        <w:rPr>
          <w:lang w:eastAsia="en-US"/>
        </w:rPr>
        <w:t>Mcguire:Sherrill</w:t>
      </w:r>
      <w:proofErr w:type="gramEnd"/>
      <w:r>
        <w:rPr>
          <w:lang w:eastAsia="en-US"/>
        </w:rPr>
        <w:t>:33124:aad3b435b51404eeaad3b435b51404ee:df9a732051587cae8b73201262fa8b46:::</w:t>
      </w:r>
    </w:p>
    <w:p w14:paraId="26261E50" w14:textId="77777777" w:rsidR="00D5417C" w:rsidRDefault="00D5417C" w:rsidP="00D5417C">
      <w:pPr>
        <w:rPr>
          <w:lang w:eastAsia="en-US"/>
        </w:rPr>
      </w:pPr>
      <w:r>
        <w:rPr>
          <w:lang w:eastAsia="en-US"/>
        </w:rPr>
        <w:t>D.</w:t>
      </w:r>
      <w:proofErr w:type="gramStart"/>
      <w:r>
        <w:rPr>
          <w:lang w:eastAsia="en-US"/>
        </w:rPr>
        <w:t>Sandoval:masturbate</w:t>
      </w:r>
      <w:proofErr w:type="gramEnd"/>
      <w:r>
        <w:rPr>
          <w:lang w:eastAsia="en-US"/>
        </w:rPr>
        <w:t>:33126:aad3b435b51404eeaad3b435b51404ee:6086514d8af2e27c7b353e35846a23d5:::</w:t>
      </w:r>
    </w:p>
    <w:p w14:paraId="1F659771" w14:textId="77777777" w:rsidR="00D5417C" w:rsidRDefault="00D5417C" w:rsidP="00D5417C">
      <w:pPr>
        <w:rPr>
          <w:lang w:eastAsia="en-US"/>
        </w:rPr>
      </w:pPr>
      <w:r>
        <w:rPr>
          <w:lang w:eastAsia="en-US"/>
        </w:rPr>
        <w:t>M.</w:t>
      </w:r>
      <w:proofErr w:type="gramStart"/>
      <w:r>
        <w:rPr>
          <w:lang w:eastAsia="en-US"/>
        </w:rPr>
        <w:t>Boyd:crankshaft</w:t>
      </w:r>
      <w:proofErr w:type="gramEnd"/>
      <w:r>
        <w:rPr>
          <w:lang w:eastAsia="en-US"/>
        </w:rPr>
        <w:t>:33128:aad3b435b51404eeaad3b435b51404ee:9063edf579410320651c778c7feeaa6e:::</w:t>
      </w:r>
    </w:p>
    <w:p w14:paraId="176F7C41" w14:textId="77777777" w:rsidR="00D5417C" w:rsidRDefault="00D5417C" w:rsidP="00D5417C">
      <w:pPr>
        <w:rPr>
          <w:lang w:eastAsia="en-US"/>
        </w:rPr>
      </w:pPr>
      <w:proofErr w:type="gramStart"/>
      <w:r>
        <w:rPr>
          <w:lang w:eastAsia="en-US"/>
        </w:rPr>
        <w:t>E.Blake</w:t>
      </w:r>
      <w:proofErr w:type="gramEnd"/>
      <w:r>
        <w:rPr>
          <w:lang w:eastAsia="en-US"/>
        </w:rPr>
        <w:t>:Patagonia:33133:aad3b435b51404eeaad3b435b51404ee:6734eb9bb8cb79b4f000a545055583c2:::</w:t>
      </w:r>
    </w:p>
    <w:p w14:paraId="2AFE97EA" w14:textId="77777777" w:rsidR="00D5417C" w:rsidRDefault="00D5417C" w:rsidP="00D5417C">
      <w:pPr>
        <w:rPr>
          <w:lang w:eastAsia="en-US"/>
        </w:rPr>
      </w:pPr>
      <w:proofErr w:type="gramStart"/>
      <w:r>
        <w:rPr>
          <w:lang w:eastAsia="en-US"/>
        </w:rPr>
        <w:t>K.Russell</w:t>
      </w:r>
      <w:proofErr w:type="gramEnd"/>
      <w:r>
        <w:rPr>
          <w:lang w:eastAsia="en-US"/>
        </w:rPr>
        <w:t>:apparatus:33135:aad3b435b51404eeaad3b435b51404ee:09fd1934b9ed97d6d1ad3bb0914b7e39:::</w:t>
      </w:r>
    </w:p>
    <w:p w14:paraId="0416BEBC" w14:textId="77777777" w:rsidR="00D5417C" w:rsidRDefault="00D5417C" w:rsidP="00D5417C">
      <w:pPr>
        <w:rPr>
          <w:lang w:eastAsia="en-US"/>
        </w:rPr>
      </w:pPr>
      <w:proofErr w:type="gramStart"/>
      <w:r>
        <w:rPr>
          <w:lang w:eastAsia="en-US"/>
        </w:rPr>
        <w:t>K.Cohen</w:t>
      </w:r>
      <w:proofErr w:type="gramEnd"/>
      <w:r>
        <w:rPr>
          <w:lang w:eastAsia="en-US"/>
        </w:rPr>
        <w:t>:accidental:33147:aad3b435b51404eeaad3b435b51404ee:6b17f3c0d3eae470f68e114ba186578a:::</w:t>
      </w:r>
    </w:p>
    <w:p w14:paraId="779FD3C9" w14:textId="77777777" w:rsidR="00D5417C" w:rsidRDefault="00D5417C" w:rsidP="00D5417C">
      <w:pPr>
        <w:rPr>
          <w:lang w:eastAsia="en-US"/>
        </w:rPr>
      </w:pPr>
      <w:proofErr w:type="gramStart"/>
      <w:r>
        <w:rPr>
          <w:lang w:eastAsia="en-US"/>
        </w:rPr>
        <w:t>hacker:ihackedyou</w:t>
      </w:r>
      <w:proofErr w:type="gramEnd"/>
      <w:r>
        <w:rPr>
          <w:lang w:eastAsia="en-US"/>
        </w:rPr>
        <w:t>:33148:aad3b435b51404eeaad3b435b51404ee:006f22ea5bfa5d57c317a90873cfef14:::</w:t>
      </w:r>
    </w:p>
    <w:p w14:paraId="2BE3A128" w14:textId="498CCDA4" w:rsidR="00D5417C" w:rsidRPr="00D5417C" w:rsidRDefault="00D5417C" w:rsidP="00D5417C">
      <w:pPr>
        <w:rPr>
          <w:lang w:eastAsia="en-US"/>
        </w:rPr>
      </w:pPr>
      <w:r>
        <w:rPr>
          <w:lang w:eastAsia="en-US"/>
        </w:rPr>
        <w:t>MSSQL4</w:t>
      </w:r>
      <w:proofErr w:type="gramStart"/>
      <w:r>
        <w:rPr>
          <w:lang w:eastAsia="en-US"/>
        </w:rPr>
        <w:t>$:qualities</w:t>
      </w:r>
      <w:proofErr w:type="gramEnd"/>
      <w:r>
        <w:rPr>
          <w:lang w:eastAsia="en-US"/>
        </w:rPr>
        <w:t>:27641:aad3b435b51404eeaad3b435b51404ee:f93796520a25a3c5c68bd4332306c407:::</w:t>
      </w:r>
    </w:p>
    <w:p w14:paraId="1D99DB54" w14:textId="77777777" w:rsidR="00D5417C" w:rsidRPr="00D5417C" w:rsidRDefault="00D5417C" w:rsidP="00D5417C">
      <w:pPr>
        <w:rPr>
          <w:lang w:eastAsia="en-US"/>
        </w:rPr>
      </w:pPr>
    </w:p>
    <w:p w14:paraId="1F6E6F98" w14:textId="043ED8DD" w:rsidR="009525A9" w:rsidRDefault="009525A9" w:rsidP="009525A9">
      <w:pPr>
        <w:pStyle w:val="Heading2"/>
        <w:numPr>
          <w:ilvl w:val="0"/>
          <w:numId w:val="0"/>
        </w:numPr>
        <w:ind w:left="-5"/>
      </w:pPr>
      <w:r>
        <w:rPr>
          <w:lang w:eastAsia="en-US"/>
        </w:rPr>
        <w:t xml:space="preserve">Appendix </w:t>
      </w:r>
      <w:bookmarkEnd w:id="14"/>
      <w:r w:rsidR="00D5417C">
        <w:rPr>
          <w:lang w:eastAsia="en-US"/>
        </w:rPr>
        <w:t>D</w:t>
      </w:r>
    </w:p>
    <w:p w14:paraId="2D7215FA"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0     0  </w:t>
      </w:r>
      <w:proofErr w:type="gramStart"/>
      <w:r w:rsidRPr="00887F68">
        <w:rPr>
          <w:rFonts w:ascii="Courier New" w:eastAsia="Courier New" w:hAnsi="Courier New" w:cs="Courier New"/>
          <w:sz w:val="20"/>
        </w:rPr>
        <w:t xml:space="preserve">   [</w:t>
      </w:r>
      <w:proofErr w:type="gramEnd"/>
      <w:r w:rsidRPr="00887F68">
        <w:rPr>
          <w:rFonts w:ascii="Courier New" w:eastAsia="Courier New" w:hAnsi="Courier New" w:cs="Courier New"/>
          <w:sz w:val="20"/>
        </w:rPr>
        <w:t>System Process]</w:t>
      </w:r>
    </w:p>
    <w:p w14:paraId="0CC1F230"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4     0     System                                     x64   0</w:t>
      </w:r>
    </w:p>
    <w:p w14:paraId="0774D12A"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88    4     Registry                                   x64   0</w:t>
      </w:r>
    </w:p>
    <w:p w14:paraId="2788F4CD"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228   548   dwm.exe                                    x64   1        Window Manager\DWM-1          C:\Windows\System32\dwm.exe</w:t>
      </w:r>
    </w:p>
    <w:p w14:paraId="4C242D52"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252   4     smss.exe                                   x64   0</w:t>
      </w:r>
    </w:p>
    <w:p w14:paraId="22EB7C41"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288   600   svchost.exe                                x64   0        NT AUTHORITY\LOCAL SERVICE    C:\Windows\System32\svchost.exe</w:t>
      </w:r>
    </w:p>
    <w:p w14:paraId="3F0A9ECF"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364   356   csrss.exe                                  x64   0</w:t>
      </w:r>
    </w:p>
    <w:p w14:paraId="157B32D5"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lastRenderedPageBreak/>
        <w:t xml:space="preserve"> 468   356   wininit.exe                                x64   0</w:t>
      </w:r>
    </w:p>
    <w:p w14:paraId="3259E1BB"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480   460   csrss.exe                                  x64   1</w:t>
      </w:r>
    </w:p>
    <w:p w14:paraId="3D35A04B"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548   460   winlogon.exe                               x64   1        NT AUTHORITY\SYSTEM           C:\Windows\System32\winlogon.exe</w:t>
      </w:r>
    </w:p>
    <w:p w14:paraId="4D534386"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600   468   services.exe                               x64   0</w:t>
      </w:r>
    </w:p>
    <w:p w14:paraId="0E524333"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616   468   lsass.exe                                  x64   0        NT AUTHORITY\SYSTEM           C:\Windows\System32\lsass.exe</w:t>
      </w:r>
    </w:p>
    <w:p w14:paraId="04E8B500"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744   600   svchost.exe                                x64   0        NT AUTHORITY\NETWORK </w:t>
      </w:r>
      <w:proofErr w:type="gramStart"/>
      <w:r w:rsidRPr="00887F68">
        <w:rPr>
          <w:rFonts w:ascii="Courier New" w:eastAsia="Courier New" w:hAnsi="Courier New" w:cs="Courier New"/>
          <w:sz w:val="20"/>
        </w:rPr>
        <w:t>SERVICE  C:\Windows\System32\svchost.exe</w:t>
      </w:r>
      <w:proofErr w:type="gramEnd"/>
    </w:p>
    <w:p w14:paraId="6E7480B0"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808   600   svchost.exe                                x64   0        NT AUTHORITY\SYSTEM           C:\Windows\System32\svchost.exe</w:t>
      </w:r>
    </w:p>
    <w:p w14:paraId="0679C8EA"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816   468   fontdrvhost.exe                            x64   0        Font Driver Host\UMFD-0       C:\Windows\System32\fontdrvhost.exe</w:t>
      </w:r>
    </w:p>
    <w:p w14:paraId="091D7EEB"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828   548   fontdrvhost.exe                            x64   1        Font Driver Host\UMFD-1       C:\Windows\System32\fontdrvhost.exe</w:t>
      </w:r>
    </w:p>
    <w:p w14:paraId="4B9AC2E7"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840   </w:t>
      </w:r>
      <w:proofErr w:type="gramStart"/>
      <w:r w:rsidRPr="00887F68">
        <w:rPr>
          <w:rFonts w:ascii="Courier New" w:eastAsia="Courier New" w:hAnsi="Courier New" w:cs="Courier New"/>
          <w:sz w:val="20"/>
        </w:rPr>
        <w:t>3956  cmd.exe</w:t>
      </w:r>
      <w:proofErr w:type="gramEnd"/>
      <w:r w:rsidRPr="00887F68">
        <w:rPr>
          <w:rFonts w:ascii="Courier New" w:eastAsia="Courier New" w:hAnsi="Courier New" w:cs="Courier New"/>
          <w:sz w:val="20"/>
        </w:rPr>
        <w:t xml:space="preserve">                                    x86   0        NT AUTHORITY\SYSTEM           C:\Windows\SysWOW64\cmd.exe</w:t>
      </w:r>
    </w:p>
    <w:p w14:paraId="0B340757"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868   600   svchost.exe                                x64   0        NT AUTHORITY\LOCAL SERVICE    C:\Windows\System32\svchost.exe</w:t>
      </w:r>
    </w:p>
    <w:p w14:paraId="660A4BE7"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920   600   svchost.exe                                x64   0        NT AUTHORITY\NETWORK </w:t>
      </w:r>
      <w:proofErr w:type="gramStart"/>
      <w:r w:rsidRPr="00887F68">
        <w:rPr>
          <w:rFonts w:ascii="Courier New" w:eastAsia="Courier New" w:hAnsi="Courier New" w:cs="Courier New"/>
          <w:sz w:val="20"/>
        </w:rPr>
        <w:t>SERVICE  C:\Windows\System32\svchost.exe</w:t>
      </w:r>
      <w:proofErr w:type="gramEnd"/>
    </w:p>
    <w:p w14:paraId="340EB8B5"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1000  600</w:t>
      </w:r>
      <w:proofErr w:type="gramEnd"/>
      <w:r w:rsidRPr="00887F68">
        <w:rPr>
          <w:rFonts w:ascii="Courier New" w:eastAsia="Courier New" w:hAnsi="Courier New" w:cs="Courier New"/>
          <w:sz w:val="20"/>
        </w:rPr>
        <w:t xml:space="preserve">   svchost.exe                                x64   0        NT AUTHORITY\LOCAL SERVICE    C:\Windows\System32\svchost.exe</w:t>
      </w:r>
    </w:p>
    <w:p w14:paraId="33D0BEC9"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1004  548</w:t>
      </w:r>
      <w:proofErr w:type="gramEnd"/>
      <w:r w:rsidRPr="00887F68">
        <w:rPr>
          <w:rFonts w:ascii="Courier New" w:eastAsia="Courier New" w:hAnsi="Courier New" w:cs="Courier New"/>
          <w:sz w:val="20"/>
        </w:rPr>
        <w:t xml:space="preserve">   LogonUI.exe                                x64   1        NT AUTHORITY\SYSTEM           C:\Windows\System32\LogonUI.exe</w:t>
      </w:r>
    </w:p>
    <w:p w14:paraId="6A340659"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1080  600</w:t>
      </w:r>
      <w:proofErr w:type="gramEnd"/>
      <w:r w:rsidRPr="00887F68">
        <w:rPr>
          <w:rFonts w:ascii="Courier New" w:eastAsia="Courier New" w:hAnsi="Courier New" w:cs="Courier New"/>
          <w:sz w:val="20"/>
        </w:rPr>
        <w:t xml:space="preserve">   svchost.exe                                x64   0        NT AUTHORITY\LOCAL SERVICE    C:\Windows\System32\svchost.exe</w:t>
      </w:r>
    </w:p>
    <w:p w14:paraId="68E482A9"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1124  600</w:t>
      </w:r>
      <w:proofErr w:type="gramEnd"/>
      <w:r w:rsidRPr="00887F68">
        <w:rPr>
          <w:rFonts w:ascii="Courier New" w:eastAsia="Courier New" w:hAnsi="Courier New" w:cs="Courier New"/>
          <w:sz w:val="20"/>
        </w:rPr>
        <w:t xml:space="preserve">   svchost.exe                                x64   0        NT AUTHORITY\SYSTEM           C:\Windows\System32\svchost.exe</w:t>
      </w:r>
    </w:p>
    <w:p w14:paraId="217570AD"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1176  600</w:t>
      </w:r>
      <w:proofErr w:type="gramEnd"/>
      <w:r w:rsidRPr="00887F68">
        <w:rPr>
          <w:rFonts w:ascii="Courier New" w:eastAsia="Courier New" w:hAnsi="Courier New" w:cs="Courier New"/>
          <w:sz w:val="20"/>
        </w:rPr>
        <w:t xml:space="preserve">   svchost.exe                                x64   0        NT AUTHORITY\NETWORK SERVICE  C:\Windows\System32\svchost.exe</w:t>
      </w:r>
    </w:p>
    <w:p w14:paraId="31706A2D"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1328  600</w:t>
      </w:r>
      <w:proofErr w:type="gramEnd"/>
      <w:r w:rsidRPr="00887F68">
        <w:rPr>
          <w:rFonts w:ascii="Courier New" w:eastAsia="Courier New" w:hAnsi="Courier New" w:cs="Courier New"/>
          <w:sz w:val="20"/>
        </w:rPr>
        <w:t xml:space="preserve">   svchost.exe                                x64   0        NT AUTHORITY\LOCAL SERVICE    C:\Windows\System32\svchost.exe</w:t>
      </w:r>
    </w:p>
    <w:p w14:paraId="40A60535"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1432  600</w:t>
      </w:r>
      <w:proofErr w:type="gramEnd"/>
      <w:r w:rsidRPr="00887F68">
        <w:rPr>
          <w:rFonts w:ascii="Courier New" w:eastAsia="Courier New" w:hAnsi="Courier New" w:cs="Courier New"/>
          <w:sz w:val="20"/>
        </w:rPr>
        <w:t xml:space="preserve">   svchost.exe                                x64   0        NT AUTHORITY\SYSTEM           C:\Windows\System32\svchost.exe</w:t>
      </w:r>
    </w:p>
    <w:p w14:paraId="3C229952"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1468  600</w:t>
      </w:r>
      <w:proofErr w:type="gramEnd"/>
      <w:r w:rsidRPr="00887F68">
        <w:rPr>
          <w:rFonts w:ascii="Courier New" w:eastAsia="Courier New" w:hAnsi="Courier New" w:cs="Courier New"/>
          <w:sz w:val="20"/>
        </w:rPr>
        <w:t xml:space="preserve">   vm3dservice.exe                            x64   0        NT AUTHORITY\SYSTEM           C:\Windows\System32\vm3dservice.exe</w:t>
      </w:r>
    </w:p>
    <w:p w14:paraId="1660BB2E"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1516  3904</w:t>
      </w:r>
      <w:proofErr w:type="gramEnd"/>
      <w:r w:rsidRPr="00887F68">
        <w:rPr>
          <w:rFonts w:ascii="Courier New" w:eastAsia="Courier New" w:hAnsi="Courier New" w:cs="Courier New"/>
          <w:sz w:val="20"/>
        </w:rPr>
        <w:t xml:space="preserve">  TjtlZXBpzyTmbcW.exe                        x86   0        NT AUTHORITY\SYSTEM           C:\Windows\Temp\rad3057F.tmp\TjtlZXBpzyTmbcW.exe</w:t>
      </w:r>
    </w:p>
    <w:p w14:paraId="17F985C4"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lastRenderedPageBreak/>
        <w:t xml:space="preserve"> </w:t>
      </w:r>
      <w:proofErr w:type="gramStart"/>
      <w:r w:rsidRPr="00887F68">
        <w:rPr>
          <w:rFonts w:ascii="Courier New" w:eastAsia="Courier New" w:hAnsi="Courier New" w:cs="Courier New"/>
          <w:sz w:val="20"/>
        </w:rPr>
        <w:t>1632  1516</w:t>
      </w:r>
      <w:proofErr w:type="gramEnd"/>
      <w:r w:rsidRPr="00887F68">
        <w:rPr>
          <w:rFonts w:ascii="Courier New" w:eastAsia="Courier New" w:hAnsi="Courier New" w:cs="Courier New"/>
          <w:sz w:val="20"/>
        </w:rPr>
        <w:t xml:space="preserve">  cmd.exe                                    x86   0        NT AUTHORITY\SYSTEM           C:\Windows\SysWOW64\cmd.exe</w:t>
      </w:r>
    </w:p>
    <w:p w14:paraId="5A8D7091"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1648  600</w:t>
      </w:r>
      <w:proofErr w:type="gramEnd"/>
      <w:r w:rsidRPr="00887F68">
        <w:rPr>
          <w:rFonts w:ascii="Courier New" w:eastAsia="Courier New" w:hAnsi="Courier New" w:cs="Courier New"/>
          <w:sz w:val="20"/>
        </w:rPr>
        <w:t xml:space="preserve">   svchost.exe                                x64   0        NT AUTHORITY\SYSTEM           C:\Windows\System32\svchost.exe</w:t>
      </w:r>
    </w:p>
    <w:p w14:paraId="7F2445A3"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1684  600</w:t>
      </w:r>
      <w:proofErr w:type="gramEnd"/>
      <w:r w:rsidRPr="00887F68">
        <w:rPr>
          <w:rFonts w:ascii="Courier New" w:eastAsia="Courier New" w:hAnsi="Courier New" w:cs="Courier New"/>
          <w:sz w:val="20"/>
        </w:rPr>
        <w:t xml:space="preserve">   svchost.exe                                x64   0        NT AUTHORITY\LOCAL SERVICE    C:\Windows\System32\svchost.exe</w:t>
      </w:r>
    </w:p>
    <w:p w14:paraId="2D906BB0"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1852  1432</w:t>
      </w:r>
      <w:proofErr w:type="gramEnd"/>
      <w:r w:rsidRPr="00887F68">
        <w:rPr>
          <w:rFonts w:ascii="Courier New" w:eastAsia="Courier New" w:hAnsi="Courier New" w:cs="Courier New"/>
          <w:sz w:val="20"/>
        </w:rPr>
        <w:t xml:space="preserve">  cmd.exe                                    x64   0        NT AUTHORITY\SYSTEM           C:\Windows\System32\cmd.exe</w:t>
      </w:r>
    </w:p>
    <w:p w14:paraId="188000F4"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1972  1432</w:t>
      </w:r>
      <w:proofErr w:type="gramEnd"/>
      <w:r w:rsidRPr="00887F68">
        <w:rPr>
          <w:rFonts w:ascii="Courier New" w:eastAsia="Courier New" w:hAnsi="Courier New" w:cs="Courier New"/>
          <w:sz w:val="20"/>
        </w:rPr>
        <w:t xml:space="preserve">  UniController.exe                          x86   0        NT AUTHORITY\SYSTEM           C:\Users\Administrator\Desktop\UniServerZ\UniController.exe</w:t>
      </w:r>
    </w:p>
    <w:p w14:paraId="01B14518"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2080  600</w:t>
      </w:r>
      <w:proofErr w:type="gramEnd"/>
      <w:r w:rsidRPr="00887F68">
        <w:rPr>
          <w:rFonts w:ascii="Courier New" w:eastAsia="Courier New" w:hAnsi="Courier New" w:cs="Courier New"/>
          <w:sz w:val="20"/>
        </w:rPr>
        <w:t xml:space="preserve">   svchost.exe                                x64   0        NT AUTHORITY\NETWORK SERVICE  C:\Windows\System32\svchost.exe</w:t>
      </w:r>
    </w:p>
    <w:p w14:paraId="08B462E5"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2208  1852</w:t>
      </w:r>
      <w:proofErr w:type="gramEnd"/>
      <w:r w:rsidRPr="00887F68">
        <w:rPr>
          <w:rFonts w:ascii="Courier New" w:eastAsia="Courier New" w:hAnsi="Courier New" w:cs="Courier New"/>
          <w:sz w:val="20"/>
        </w:rPr>
        <w:t xml:space="preserve">  conhost.exe                                x64   0        NT AUTHORITY\SYSTEM           C:\Windows\System32\conhost.exe</w:t>
      </w:r>
    </w:p>
    <w:p w14:paraId="0B428F03"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2396  1972</w:t>
      </w:r>
      <w:proofErr w:type="gramEnd"/>
      <w:r w:rsidRPr="00887F68">
        <w:rPr>
          <w:rFonts w:ascii="Courier New" w:eastAsia="Courier New" w:hAnsi="Courier New" w:cs="Courier New"/>
          <w:sz w:val="20"/>
        </w:rPr>
        <w:t xml:space="preserve">  mysqld_z.exe                               x86   0        NT AUTHORITY\SYSTEM           C:\Users\Administrator\Desktop\UniServerZ\core\mysql\bin\mysqld_z.exe</w:t>
      </w:r>
    </w:p>
    <w:p w14:paraId="137529D2"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2440  600</w:t>
      </w:r>
      <w:proofErr w:type="gramEnd"/>
      <w:r w:rsidRPr="00887F68">
        <w:rPr>
          <w:rFonts w:ascii="Courier New" w:eastAsia="Courier New" w:hAnsi="Courier New" w:cs="Courier New"/>
          <w:sz w:val="20"/>
        </w:rPr>
        <w:t xml:space="preserve">   svchost.exe                                x64   0        NT AUTHORITY\SYSTEM           C:\Windows\System32\svchost.exe</w:t>
      </w:r>
    </w:p>
    <w:p w14:paraId="10D2094E"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2520  1972</w:t>
      </w:r>
      <w:proofErr w:type="gramEnd"/>
      <w:r w:rsidRPr="00887F68">
        <w:rPr>
          <w:rFonts w:ascii="Courier New" w:eastAsia="Courier New" w:hAnsi="Courier New" w:cs="Courier New"/>
          <w:sz w:val="20"/>
        </w:rPr>
        <w:t xml:space="preserve">  httpd_z.exe                                x86   0        NT AUTHORITY\SYSTEM           C:\Users\Administrator\Desktop\UniServerZ\core\apache2\bin\httpd_z.exe</w:t>
      </w:r>
    </w:p>
    <w:p w14:paraId="64BBA1C4"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2540  2520</w:t>
      </w:r>
      <w:proofErr w:type="gramEnd"/>
      <w:r w:rsidRPr="00887F68">
        <w:rPr>
          <w:rFonts w:ascii="Courier New" w:eastAsia="Courier New" w:hAnsi="Courier New" w:cs="Courier New"/>
          <w:sz w:val="20"/>
        </w:rPr>
        <w:t xml:space="preserve">  httpd_z.exe                                x86   0        NT AUTHORITY\SYSTEM           C:\Users\Administrator\Desktop\UniServerZ\core\apache2\bin\httpd_z.exe</w:t>
      </w:r>
    </w:p>
    <w:p w14:paraId="0D39D165"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3312  600</w:t>
      </w:r>
      <w:proofErr w:type="gramEnd"/>
      <w:r w:rsidRPr="00887F68">
        <w:rPr>
          <w:rFonts w:ascii="Courier New" w:eastAsia="Courier New" w:hAnsi="Courier New" w:cs="Courier New"/>
          <w:sz w:val="20"/>
        </w:rPr>
        <w:t xml:space="preserve">   spoolsv.exe                                x64   0        NT AUTHORITY\SYSTEM           C:\Windows\System32\spoolsv.exe</w:t>
      </w:r>
    </w:p>
    <w:p w14:paraId="7E22C676"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3368  600</w:t>
      </w:r>
      <w:proofErr w:type="gramEnd"/>
      <w:r w:rsidRPr="00887F68">
        <w:rPr>
          <w:rFonts w:ascii="Courier New" w:eastAsia="Courier New" w:hAnsi="Courier New" w:cs="Courier New"/>
          <w:sz w:val="20"/>
        </w:rPr>
        <w:t xml:space="preserve">   svchost.exe                                x64   0        NT AUTHORITY\SYSTEM           C:\Windows\System32\svchost.exe</w:t>
      </w:r>
    </w:p>
    <w:p w14:paraId="1724949B"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3376  600</w:t>
      </w:r>
      <w:proofErr w:type="gramEnd"/>
      <w:r w:rsidRPr="00887F68">
        <w:rPr>
          <w:rFonts w:ascii="Courier New" w:eastAsia="Courier New" w:hAnsi="Courier New" w:cs="Courier New"/>
          <w:sz w:val="20"/>
        </w:rPr>
        <w:t xml:space="preserve">   dfsrs.exe                                  x64   0        NT AUTHORITY\SYSTEM           C:\Windows\System32\dfsrs.exe</w:t>
      </w:r>
    </w:p>
    <w:p w14:paraId="7165BBF9"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3384  600</w:t>
      </w:r>
      <w:proofErr w:type="gramEnd"/>
      <w:r w:rsidRPr="00887F68">
        <w:rPr>
          <w:rFonts w:ascii="Courier New" w:eastAsia="Courier New" w:hAnsi="Courier New" w:cs="Courier New"/>
          <w:sz w:val="20"/>
        </w:rPr>
        <w:t xml:space="preserve">   Microsoft.ActiveDirectory.WebServices.exe  x64   0        NT AUTHORITY\SYSTEM           C:\Windows\ADWS\Microsoft.ActiveDirectory.WebServices.exe</w:t>
      </w:r>
    </w:p>
    <w:p w14:paraId="66E92C1A"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3392  600</w:t>
      </w:r>
      <w:proofErr w:type="gramEnd"/>
      <w:r w:rsidRPr="00887F68">
        <w:rPr>
          <w:rFonts w:ascii="Courier New" w:eastAsia="Courier New" w:hAnsi="Courier New" w:cs="Courier New"/>
          <w:sz w:val="20"/>
        </w:rPr>
        <w:t xml:space="preserve">   dns.exe                                    x64   0        NT AUTHORITY\SYSTEM           C:\Windows\System32\dns.exe</w:t>
      </w:r>
    </w:p>
    <w:p w14:paraId="1A4DC9F9"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3400  600</w:t>
      </w:r>
      <w:proofErr w:type="gramEnd"/>
      <w:r w:rsidRPr="00887F68">
        <w:rPr>
          <w:rFonts w:ascii="Courier New" w:eastAsia="Courier New" w:hAnsi="Courier New" w:cs="Courier New"/>
          <w:sz w:val="20"/>
        </w:rPr>
        <w:t xml:space="preserve">   svchost.exe                                x64   0        NT AUTHORITY\NETWORK SERVICE  C:\Windows\System32\svchost.exe</w:t>
      </w:r>
    </w:p>
    <w:p w14:paraId="354A17D8"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3420  600</w:t>
      </w:r>
      <w:proofErr w:type="gramEnd"/>
      <w:r w:rsidRPr="00887F68">
        <w:rPr>
          <w:rFonts w:ascii="Courier New" w:eastAsia="Courier New" w:hAnsi="Courier New" w:cs="Courier New"/>
          <w:sz w:val="20"/>
        </w:rPr>
        <w:t xml:space="preserve">   ismserv.exe                                x64   0        NT AUTHORITY\SYSTEM           C:\Windows\System32\ismserv.exe</w:t>
      </w:r>
    </w:p>
    <w:p w14:paraId="768190C2"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lastRenderedPageBreak/>
        <w:t xml:space="preserve"> </w:t>
      </w:r>
      <w:proofErr w:type="gramStart"/>
      <w:r w:rsidRPr="00887F68">
        <w:rPr>
          <w:rFonts w:ascii="Courier New" w:eastAsia="Courier New" w:hAnsi="Courier New" w:cs="Courier New"/>
          <w:sz w:val="20"/>
        </w:rPr>
        <w:t>3488  600</w:t>
      </w:r>
      <w:proofErr w:type="gramEnd"/>
      <w:r w:rsidRPr="00887F68">
        <w:rPr>
          <w:rFonts w:ascii="Courier New" w:eastAsia="Courier New" w:hAnsi="Courier New" w:cs="Courier New"/>
          <w:sz w:val="20"/>
        </w:rPr>
        <w:t xml:space="preserve">   snmp.exe                                   x64   0        NT AUTHORITY\SYSTEM           C:\Windows\System32\snmp.exe</w:t>
      </w:r>
    </w:p>
    <w:p w14:paraId="639B53C4"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3500  600</w:t>
      </w:r>
      <w:proofErr w:type="gramEnd"/>
      <w:r w:rsidRPr="00887F68">
        <w:rPr>
          <w:rFonts w:ascii="Courier New" w:eastAsia="Courier New" w:hAnsi="Courier New" w:cs="Courier New"/>
          <w:sz w:val="20"/>
        </w:rPr>
        <w:t xml:space="preserve">   dfssvc.exe                                 x64   0        NT AUTHORITY\SYSTEM           C:\Windows\System32\dfssvc.exe</w:t>
      </w:r>
    </w:p>
    <w:p w14:paraId="58E9789E"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3516  600</w:t>
      </w:r>
      <w:proofErr w:type="gramEnd"/>
      <w:r w:rsidRPr="00887F68">
        <w:rPr>
          <w:rFonts w:ascii="Courier New" w:eastAsia="Courier New" w:hAnsi="Courier New" w:cs="Courier New"/>
          <w:sz w:val="20"/>
        </w:rPr>
        <w:t xml:space="preserve">   sshd.exe                                   x64   0        NT AUTHORITY\SYSTEM           C:\openSSH\sshd.exe</w:t>
      </w:r>
    </w:p>
    <w:p w14:paraId="0FC52D41"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3528  1632</w:t>
      </w:r>
      <w:proofErr w:type="gramEnd"/>
      <w:r w:rsidRPr="00887F68">
        <w:rPr>
          <w:rFonts w:ascii="Courier New" w:eastAsia="Courier New" w:hAnsi="Courier New" w:cs="Courier New"/>
          <w:sz w:val="20"/>
        </w:rPr>
        <w:t xml:space="preserve">  conhost.exe                                x64   0        NT AUTHORITY\SYSTEM           C:\Windows\System32\conhost.exe</w:t>
      </w:r>
    </w:p>
    <w:p w14:paraId="1A65C0A7"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3564  600</w:t>
      </w:r>
      <w:proofErr w:type="gramEnd"/>
      <w:r w:rsidRPr="00887F68">
        <w:rPr>
          <w:rFonts w:ascii="Courier New" w:eastAsia="Courier New" w:hAnsi="Courier New" w:cs="Courier New"/>
          <w:sz w:val="20"/>
        </w:rPr>
        <w:t xml:space="preserve">   VGAuthService.exe                          x64   0        NT AUTHORITY\SYSTEM           C:\Program Files\VMware\VMware Tools\VMware </w:t>
      </w:r>
      <w:proofErr w:type="spellStart"/>
      <w:r w:rsidRPr="00887F68">
        <w:rPr>
          <w:rFonts w:ascii="Courier New" w:eastAsia="Courier New" w:hAnsi="Courier New" w:cs="Courier New"/>
          <w:sz w:val="20"/>
        </w:rPr>
        <w:t>VGAuth</w:t>
      </w:r>
      <w:proofErr w:type="spellEnd"/>
      <w:r w:rsidRPr="00887F68">
        <w:rPr>
          <w:rFonts w:ascii="Courier New" w:eastAsia="Courier New" w:hAnsi="Courier New" w:cs="Courier New"/>
          <w:sz w:val="20"/>
        </w:rPr>
        <w:t>\VGAuthService.exe</w:t>
      </w:r>
    </w:p>
    <w:p w14:paraId="4C9C7652"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3588  600</w:t>
      </w:r>
      <w:proofErr w:type="gramEnd"/>
      <w:r w:rsidRPr="00887F68">
        <w:rPr>
          <w:rFonts w:ascii="Courier New" w:eastAsia="Courier New" w:hAnsi="Courier New" w:cs="Courier New"/>
          <w:sz w:val="20"/>
        </w:rPr>
        <w:t xml:space="preserve">   vmtoolsd.exe                               x64   0        NT AUTHORITY\SYSTEM           C:\Program Files\VMware\VMware Tools\vmtoolsd.exe</w:t>
      </w:r>
    </w:p>
    <w:p w14:paraId="297415B6"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3904  4484</w:t>
      </w:r>
      <w:proofErr w:type="gramEnd"/>
      <w:r w:rsidRPr="00887F68">
        <w:rPr>
          <w:rFonts w:ascii="Courier New" w:eastAsia="Courier New" w:hAnsi="Courier New" w:cs="Courier New"/>
          <w:sz w:val="20"/>
        </w:rPr>
        <w:t xml:space="preserve">  wscript.exe                                x86   0        NT AUTHORITY\SYSTEM           C:\Windows\SysWOW64\wscript.exe</w:t>
      </w:r>
    </w:p>
    <w:p w14:paraId="6571AC80"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3944  808</w:t>
      </w:r>
      <w:proofErr w:type="gramEnd"/>
      <w:r w:rsidRPr="00887F68">
        <w:rPr>
          <w:rFonts w:ascii="Courier New" w:eastAsia="Courier New" w:hAnsi="Courier New" w:cs="Courier New"/>
          <w:sz w:val="20"/>
        </w:rPr>
        <w:t xml:space="preserve">   WmiPrvSE.exe                               x64   0        NT AUTHORITY\NETWORK SERVICE  C:\Windows\System32\wbem\WmiPrvSE.exe</w:t>
      </w:r>
    </w:p>
    <w:p w14:paraId="54F38BFB"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3956  5036</w:t>
      </w:r>
      <w:proofErr w:type="gramEnd"/>
      <w:r w:rsidRPr="00887F68">
        <w:rPr>
          <w:rFonts w:ascii="Courier New" w:eastAsia="Courier New" w:hAnsi="Courier New" w:cs="Courier New"/>
          <w:sz w:val="20"/>
        </w:rPr>
        <w:t xml:space="preserve">  kVVdNTFDYxWxlE.exe                         x86   0        NT AUTHORITY\SYSTEM           C:\Windows\Temp\rad67165.tmp\kVVdNTFDYxWxlE.exe</w:t>
      </w:r>
    </w:p>
    <w:p w14:paraId="1E4E0217"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4056  600</w:t>
      </w:r>
      <w:proofErr w:type="gramEnd"/>
      <w:r w:rsidRPr="00887F68">
        <w:rPr>
          <w:rFonts w:ascii="Courier New" w:eastAsia="Courier New" w:hAnsi="Courier New" w:cs="Courier New"/>
          <w:sz w:val="20"/>
        </w:rPr>
        <w:t xml:space="preserve">   dllhost.exe                                x64   0        NT AUTHORITY\SYSTEM           C:\Windows\System32\dllhost.exe</w:t>
      </w:r>
    </w:p>
    <w:p w14:paraId="31B2E108"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4136  600</w:t>
      </w:r>
      <w:proofErr w:type="gramEnd"/>
      <w:r w:rsidRPr="00887F68">
        <w:rPr>
          <w:rFonts w:ascii="Courier New" w:eastAsia="Courier New" w:hAnsi="Courier New" w:cs="Courier New"/>
          <w:sz w:val="20"/>
        </w:rPr>
        <w:t xml:space="preserve">   msdtc.exe                                  x64   0        NT AUTHORITY\NETWORK SERVICE  C:\Windows\System32\msdtc.exe</w:t>
      </w:r>
    </w:p>
    <w:p w14:paraId="366FBDFC"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4360  1852</w:t>
      </w:r>
      <w:proofErr w:type="gramEnd"/>
      <w:r w:rsidRPr="00887F68">
        <w:rPr>
          <w:rFonts w:ascii="Courier New" w:eastAsia="Courier New" w:hAnsi="Courier New" w:cs="Courier New"/>
          <w:sz w:val="20"/>
        </w:rPr>
        <w:t xml:space="preserve">  mailserver.exe                             x86   0        NT AUTHORITY\SYSTEM           C:\Program Files (x86)\</w:t>
      </w:r>
      <w:proofErr w:type="spellStart"/>
      <w:r w:rsidRPr="00887F68">
        <w:rPr>
          <w:rFonts w:ascii="Courier New" w:eastAsia="Courier New" w:hAnsi="Courier New" w:cs="Courier New"/>
          <w:sz w:val="20"/>
        </w:rPr>
        <w:t>ArGo</w:t>
      </w:r>
      <w:proofErr w:type="spellEnd"/>
      <w:r w:rsidRPr="00887F68">
        <w:rPr>
          <w:rFonts w:ascii="Courier New" w:eastAsia="Courier New" w:hAnsi="Courier New" w:cs="Courier New"/>
          <w:sz w:val="20"/>
        </w:rPr>
        <w:t xml:space="preserve"> Software Design\Mail Server\mailserver.exe</w:t>
      </w:r>
    </w:p>
    <w:p w14:paraId="77D82A5C"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4368  1852</w:t>
      </w:r>
      <w:proofErr w:type="gramEnd"/>
      <w:r w:rsidRPr="00887F68">
        <w:rPr>
          <w:rFonts w:ascii="Courier New" w:eastAsia="Courier New" w:hAnsi="Courier New" w:cs="Courier New"/>
          <w:sz w:val="20"/>
        </w:rPr>
        <w:t xml:space="preserve">  cmd.exe                                    x64   0        NT AUTHORITY\SYSTEM           C:\Windows\System32\cmd.exe</w:t>
      </w:r>
    </w:p>
    <w:p w14:paraId="3ADE0601"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4376  840</w:t>
      </w:r>
      <w:proofErr w:type="gramEnd"/>
      <w:r w:rsidRPr="00887F68">
        <w:rPr>
          <w:rFonts w:ascii="Courier New" w:eastAsia="Courier New" w:hAnsi="Courier New" w:cs="Courier New"/>
          <w:sz w:val="20"/>
        </w:rPr>
        <w:t xml:space="preserve">   conhost.exe                                x64   0        NT AUTHORITY\SYSTEM           C:\Windows\System32\conhost.exe</w:t>
      </w:r>
    </w:p>
    <w:p w14:paraId="7299347E"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4380  1852</w:t>
      </w:r>
      <w:proofErr w:type="gramEnd"/>
      <w:r w:rsidRPr="00887F68">
        <w:rPr>
          <w:rFonts w:ascii="Courier New" w:eastAsia="Courier New" w:hAnsi="Courier New" w:cs="Courier New"/>
          <w:sz w:val="20"/>
        </w:rPr>
        <w:t xml:space="preserve">  2005335.exe                                x86   0        NT AUTHORITY\SYSTEM           C:\Windows\students\info\2005335.exe</w:t>
      </w:r>
    </w:p>
    <w:p w14:paraId="7A7FC7B2"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4388  4368</w:t>
      </w:r>
      <w:proofErr w:type="gramEnd"/>
      <w:r w:rsidRPr="00887F68">
        <w:rPr>
          <w:rFonts w:ascii="Courier New" w:eastAsia="Courier New" w:hAnsi="Courier New" w:cs="Courier New"/>
          <w:sz w:val="20"/>
        </w:rPr>
        <w:t xml:space="preserve">  conhost.exe                                x64   0        NT AUTHORITY\SYSTEM           C:\Windows\System32\conhost.exe</w:t>
      </w:r>
    </w:p>
    <w:p w14:paraId="131CF6AC"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4464  600</w:t>
      </w:r>
      <w:proofErr w:type="gramEnd"/>
      <w:r w:rsidRPr="00887F68">
        <w:rPr>
          <w:rFonts w:ascii="Courier New" w:eastAsia="Courier New" w:hAnsi="Courier New" w:cs="Courier New"/>
          <w:sz w:val="20"/>
        </w:rPr>
        <w:t xml:space="preserve">   svchost.exe                                x64   0        NT AUTHORITY\SYSTEM           C:\Windows\System32\svchost.exe</w:t>
      </w:r>
    </w:p>
    <w:p w14:paraId="592FD377" w14:textId="77777777" w:rsidR="00887F68" w:rsidRPr="00887F68"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4484  4368</w:t>
      </w:r>
      <w:proofErr w:type="gramEnd"/>
      <w:r w:rsidRPr="00887F68">
        <w:rPr>
          <w:rFonts w:ascii="Courier New" w:eastAsia="Courier New" w:hAnsi="Courier New" w:cs="Courier New"/>
          <w:sz w:val="20"/>
        </w:rPr>
        <w:t xml:space="preserve">  hfs.exe                                    x86   0        NT AUTHORITY\SYSTEM           C:\temp\hfs.exe</w:t>
      </w:r>
    </w:p>
    <w:p w14:paraId="6ABBD778" w14:textId="1AD051CD" w:rsidR="009525A9" w:rsidRDefault="00887F68" w:rsidP="00887F68">
      <w:pPr>
        <w:rPr>
          <w:rFonts w:ascii="Courier New" w:eastAsia="Courier New" w:hAnsi="Courier New" w:cs="Courier New"/>
          <w:sz w:val="20"/>
        </w:rPr>
      </w:pPr>
      <w:r w:rsidRPr="00887F68">
        <w:rPr>
          <w:rFonts w:ascii="Courier New" w:eastAsia="Courier New" w:hAnsi="Courier New" w:cs="Courier New"/>
          <w:sz w:val="20"/>
        </w:rPr>
        <w:t xml:space="preserve"> </w:t>
      </w:r>
      <w:proofErr w:type="gramStart"/>
      <w:r w:rsidRPr="00887F68">
        <w:rPr>
          <w:rFonts w:ascii="Courier New" w:eastAsia="Courier New" w:hAnsi="Courier New" w:cs="Courier New"/>
          <w:sz w:val="20"/>
        </w:rPr>
        <w:t>5036  4484</w:t>
      </w:r>
      <w:proofErr w:type="gramEnd"/>
      <w:r w:rsidRPr="00887F68">
        <w:rPr>
          <w:rFonts w:ascii="Courier New" w:eastAsia="Courier New" w:hAnsi="Courier New" w:cs="Courier New"/>
          <w:sz w:val="20"/>
        </w:rPr>
        <w:t xml:space="preserve">  wscript.exe                                x86   0        NT AUTHORITY\SYSTEM           C:\Windows\SysWOW64\wscript.exe</w:t>
      </w:r>
    </w:p>
    <w:p w14:paraId="43461676" w14:textId="3EC34EC9" w:rsidR="009525A9" w:rsidRDefault="009525A9" w:rsidP="009525A9">
      <w:pPr>
        <w:spacing w:after="0"/>
        <w:ind w:right="1229"/>
        <w:jc w:val="right"/>
      </w:pPr>
    </w:p>
    <w:sectPr w:rsidR="009525A9" w:rsidSect="004D7B3D">
      <w:footerReference w:type="default" r:id="rId40"/>
      <w:footerReference w:type="first" r:id="rId4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6A225" w14:textId="77777777" w:rsidR="0088519C" w:rsidRDefault="0088519C" w:rsidP="004E733D">
      <w:pPr>
        <w:spacing w:after="0" w:line="240" w:lineRule="auto"/>
      </w:pPr>
      <w:r>
        <w:separator/>
      </w:r>
    </w:p>
  </w:endnote>
  <w:endnote w:type="continuationSeparator" w:id="0">
    <w:p w14:paraId="2162E77F" w14:textId="77777777" w:rsidR="0088519C" w:rsidRDefault="0088519C" w:rsidP="004E7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279EE" w14:textId="77777777" w:rsidR="00DF1721" w:rsidRDefault="00DF1721">
    <w:pPr>
      <w:pStyle w:val="Footer"/>
    </w:pPr>
    <w:r w:rsidRPr="00C015A8">
      <w:rPr>
        <w:i/>
        <w:sz w:val="24"/>
        <w:szCs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859836"/>
      <w:docPartObj>
        <w:docPartGallery w:val="Page Numbers (Bottom of Page)"/>
        <w:docPartUnique/>
      </w:docPartObj>
    </w:sdtPr>
    <w:sdtEndPr>
      <w:rPr>
        <w:color w:val="7F7F7F" w:themeColor="background1" w:themeShade="7F"/>
        <w:spacing w:val="60"/>
      </w:rPr>
    </w:sdtEndPr>
    <w:sdtContent>
      <w:p w14:paraId="33C58366" w14:textId="77777777" w:rsidR="00DF1721" w:rsidRDefault="00647F3E">
        <w:pPr>
          <w:pStyle w:val="Footer"/>
          <w:pBdr>
            <w:top w:val="single" w:sz="4" w:space="1" w:color="D9D9D9" w:themeColor="background1" w:themeShade="D9"/>
          </w:pBdr>
          <w:rPr>
            <w:b/>
            <w:bCs/>
          </w:rPr>
        </w:pPr>
        <w:r>
          <w:fldChar w:fldCharType="begin"/>
        </w:r>
        <w:r w:rsidR="00DF1721">
          <w:instrText xml:space="preserve"> PAGE   \* MERGEFORMAT </w:instrText>
        </w:r>
        <w:r>
          <w:fldChar w:fldCharType="separate"/>
        </w:r>
        <w:r w:rsidR="00DF1721" w:rsidRPr="00A60D20">
          <w:rPr>
            <w:b/>
            <w:bCs/>
            <w:noProof/>
          </w:rPr>
          <w:t>1</w:t>
        </w:r>
        <w:r>
          <w:rPr>
            <w:b/>
            <w:bCs/>
            <w:noProof/>
          </w:rPr>
          <w:fldChar w:fldCharType="end"/>
        </w:r>
        <w:r w:rsidR="00DF1721">
          <w:rPr>
            <w:b/>
            <w:bCs/>
          </w:rPr>
          <w:t xml:space="preserve"> | </w:t>
        </w:r>
        <w:r w:rsidR="00DF1721">
          <w:rPr>
            <w:color w:val="7F7F7F" w:themeColor="background1" w:themeShade="7F"/>
            <w:spacing w:val="60"/>
          </w:rPr>
          <w:t>Page</w:t>
        </w:r>
      </w:p>
    </w:sdtContent>
  </w:sdt>
  <w:p w14:paraId="3B4EA92F" w14:textId="77777777" w:rsidR="00DF1721" w:rsidRDefault="00DF17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9717893"/>
      <w:docPartObj>
        <w:docPartGallery w:val="Page Numbers (Bottom of Page)"/>
        <w:docPartUnique/>
      </w:docPartObj>
    </w:sdtPr>
    <w:sdtEndPr>
      <w:rPr>
        <w:color w:val="7F7F7F" w:themeColor="background1" w:themeShade="7F"/>
        <w:spacing w:val="60"/>
      </w:rPr>
    </w:sdtEndPr>
    <w:sdtContent>
      <w:p w14:paraId="2167550F" w14:textId="77777777" w:rsidR="00DF1721" w:rsidRDefault="00647F3E" w:rsidP="003363BE">
        <w:pPr>
          <w:pStyle w:val="Footer"/>
          <w:pBdr>
            <w:top w:val="single" w:sz="4" w:space="1" w:color="D9D9D9" w:themeColor="background1" w:themeShade="D9"/>
          </w:pBdr>
          <w:jc w:val="right"/>
          <w:rPr>
            <w:b/>
            <w:bCs/>
          </w:rPr>
        </w:pPr>
        <w:r>
          <w:fldChar w:fldCharType="begin"/>
        </w:r>
        <w:r w:rsidR="00DF1721">
          <w:instrText xml:space="preserve"> PAGE   \* MERGEFORMAT </w:instrText>
        </w:r>
        <w:r>
          <w:fldChar w:fldCharType="separate"/>
        </w:r>
        <w:r w:rsidR="001E01AD" w:rsidRPr="001E01AD">
          <w:rPr>
            <w:b/>
            <w:bCs/>
            <w:noProof/>
          </w:rPr>
          <w:t>8</w:t>
        </w:r>
        <w:r>
          <w:rPr>
            <w:b/>
            <w:bCs/>
            <w:noProof/>
          </w:rPr>
          <w:fldChar w:fldCharType="end"/>
        </w:r>
        <w:r w:rsidR="00DF1721">
          <w:rPr>
            <w:b/>
            <w:bCs/>
          </w:rPr>
          <w:t xml:space="preserve"> | </w:t>
        </w:r>
        <w:r w:rsidR="00DF1721">
          <w:rPr>
            <w:color w:val="7F7F7F" w:themeColor="background1" w:themeShade="7F"/>
            <w:spacing w:val="60"/>
          </w:rPr>
          <w:t>Page</w:t>
        </w:r>
      </w:p>
    </w:sdtContent>
  </w:sdt>
  <w:p w14:paraId="1436E7DC" w14:textId="77777777" w:rsidR="00DF1721" w:rsidRDefault="00DF17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3404089"/>
      <w:docPartObj>
        <w:docPartGallery w:val="Page Numbers (Bottom of Page)"/>
        <w:docPartUnique/>
      </w:docPartObj>
    </w:sdtPr>
    <w:sdtEndPr>
      <w:rPr>
        <w:color w:val="7F7F7F" w:themeColor="background1" w:themeShade="7F"/>
        <w:spacing w:val="60"/>
      </w:rPr>
    </w:sdtEndPr>
    <w:sdtContent>
      <w:p w14:paraId="0353F1E0" w14:textId="77777777" w:rsidR="00DF1721" w:rsidRDefault="00647F3E">
        <w:pPr>
          <w:pStyle w:val="Footer"/>
          <w:pBdr>
            <w:top w:val="single" w:sz="4" w:space="1" w:color="D9D9D9" w:themeColor="background1" w:themeShade="D9"/>
          </w:pBdr>
          <w:rPr>
            <w:b/>
            <w:bCs/>
          </w:rPr>
        </w:pPr>
        <w:r>
          <w:fldChar w:fldCharType="begin"/>
        </w:r>
        <w:r w:rsidR="00DF1721">
          <w:instrText xml:space="preserve"> PAGE   \* MERGEFORMAT </w:instrText>
        </w:r>
        <w:r>
          <w:fldChar w:fldCharType="separate"/>
        </w:r>
        <w:r w:rsidR="00DF1721" w:rsidRPr="00A60D20">
          <w:rPr>
            <w:b/>
            <w:bCs/>
            <w:noProof/>
          </w:rPr>
          <w:t>1</w:t>
        </w:r>
        <w:r>
          <w:rPr>
            <w:b/>
            <w:bCs/>
            <w:noProof/>
          </w:rPr>
          <w:fldChar w:fldCharType="end"/>
        </w:r>
        <w:r w:rsidR="00DF1721">
          <w:rPr>
            <w:b/>
            <w:bCs/>
          </w:rPr>
          <w:t xml:space="preserve"> | </w:t>
        </w:r>
        <w:r w:rsidR="00DF1721">
          <w:rPr>
            <w:color w:val="7F7F7F" w:themeColor="background1" w:themeShade="7F"/>
            <w:spacing w:val="60"/>
          </w:rPr>
          <w:t>Page</w:t>
        </w:r>
      </w:p>
    </w:sdtContent>
  </w:sdt>
  <w:p w14:paraId="4672DD2A" w14:textId="77777777" w:rsidR="00DF1721" w:rsidRPr="00A60D20" w:rsidRDefault="00DF1721" w:rsidP="00A60D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92030" w14:textId="77777777" w:rsidR="0088519C" w:rsidRDefault="0088519C" w:rsidP="004E733D">
      <w:pPr>
        <w:spacing w:after="0" w:line="240" w:lineRule="auto"/>
      </w:pPr>
      <w:r>
        <w:separator/>
      </w:r>
    </w:p>
  </w:footnote>
  <w:footnote w:type="continuationSeparator" w:id="0">
    <w:p w14:paraId="70E85952" w14:textId="77777777" w:rsidR="0088519C" w:rsidRDefault="0088519C" w:rsidP="004E733D">
      <w:pPr>
        <w:spacing w:after="0" w:line="240" w:lineRule="auto"/>
      </w:pPr>
      <w:r>
        <w:continuationSeparator/>
      </w:r>
    </w:p>
  </w:footnote>
  <w:footnote w:id="1">
    <w:p w14:paraId="0E816BC7" w14:textId="77777777" w:rsidR="00DF1721" w:rsidRDefault="00DF1721">
      <w:pPr>
        <w:pStyle w:val="FootnoteText"/>
      </w:pPr>
      <w:r>
        <w:rPr>
          <w:rStyle w:val="FootnoteReference"/>
        </w:rPr>
        <w:footnoteRef/>
      </w:r>
      <w:r>
        <w:t xml:space="preserve"> Document prepared and revised by Natalie </w:t>
      </w:r>
      <w:proofErr w:type="spellStart"/>
      <w:r>
        <w:t>Coull</w:t>
      </w:r>
      <w:proofErr w:type="spellEnd"/>
      <w:r>
        <w:t xml:space="preserve">, Colin McLean, Andrea </w:t>
      </w:r>
      <w:proofErr w:type="spellStart"/>
      <w:r>
        <w:t>Szymkowiak</w:t>
      </w:r>
      <w:proofErr w:type="spellEnd"/>
    </w:p>
  </w:footnote>
  <w:footnote w:id="2">
    <w:p w14:paraId="16105CD4" w14:textId="77777777" w:rsidR="00DF1721" w:rsidRPr="00C203AD" w:rsidRDefault="00DF1721" w:rsidP="00CA5897">
      <w:pPr>
        <w:rPr>
          <w:rFonts w:ascii="Verdana" w:hAnsi="Verdana"/>
          <w:sz w:val="18"/>
        </w:rPr>
      </w:pPr>
      <w:r>
        <w:rPr>
          <w:rStyle w:val="FootnoteReference"/>
        </w:rPr>
        <w:footnoteRef/>
      </w:r>
      <w:r>
        <w:t xml:space="preserve"> Graham, G., 2005. </w:t>
      </w:r>
      <w:r w:rsidRPr="00154C09">
        <w:rPr>
          <w:rFonts w:ascii="Consolas" w:hAnsi="Consolas" w:cs="Consolas"/>
          <w:i/>
          <w:sz w:val="20"/>
          <w:szCs w:val="20"/>
        </w:rPr>
        <w:t>The White Paper FAQ (Frequently Asked Questions)</w:t>
      </w:r>
      <w:r>
        <w:rPr>
          <w:rFonts w:ascii="Consolas" w:hAnsi="Consolas" w:cs="Consolas"/>
          <w:i/>
          <w:sz w:val="20"/>
          <w:szCs w:val="20"/>
        </w:rPr>
        <w:t>/That White Paper Guy – Gordon Graham</w:t>
      </w:r>
      <w:r>
        <w:t>. [online] Available at &lt;</w:t>
      </w:r>
      <w:hyperlink r:id="rId1" w:anchor="what_is" w:history="1">
        <w:r w:rsidRPr="00AB5650">
          <w:rPr>
            <w:rStyle w:val="Hyperlink"/>
          </w:rPr>
          <w:t>https://www.thatwhitepaperguy.com/white-paper-faq-frequently-asked-questions/#what_is</w:t>
        </w:r>
      </w:hyperlink>
      <w:r>
        <w:rPr>
          <w:rFonts w:ascii="Verdana" w:hAnsi="Verdana"/>
          <w:sz w:val="18"/>
        </w:rPr>
        <w:t>&gt; [Accessed 9 May 2016].</w:t>
      </w:r>
    </w:p>
    <w:p w14:paraId="0CC5F8F3" w14:textId="77777777" w:rsidR="00DF1721" w:rsidRDefault="00DF1721" w:rsidP="00CA5897">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D3A"/>
    <w:multiLevelType w:val="hybridMultilevel"/>
    <w:tmpl w:val="1C84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4270C"/>
    <w:multiLevelType w:val="hybridMultilevel"/>
    <w:tmpl w:val="3F180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891D05"/>
    <w:multiLevelType w:val="hybridMultilevel"/>
    <w:tmpl w:val="19D67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352EF5"/>
    <w:multiLevelType w:val="hybridMultilevel"/>
    <w:tmpl w:val="F754E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82775B"/>
    <w:multiLevelType w:val="multilevel"/>
    <w:tmpl w:val="580AFCB0"/>
    <w:lvl w:ilvl="0">
      <w:start w:val="1"/>
      <w:numFmt w:val="decimal"/>
      <w:pStyle w:val="Heading1"/>
      <w:lvlText w:val="%1"/>
      <w:lvlJc w:val="left"/>
      <w:pPr>
        <w:ind w:left="432" w:hanging="432"/>
      </w:pPr>
    </w:lvl>
    <w:lvl w:ilvl="1">
      <w:start w:val="1"/>
      <w:numFmt w:val="decimal"/>
      <w:pStyle w:val="Heading2"/>
      <w:lvlText w:val="%1.%2"/>
      <w:lvlJc w:val="left"/>
      <w:pPr>
        <w:ind w:left="859"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53C4FD8"/>
    <w:multiLevelType w:val="hybridMultilevel"/>
    <w:tmpl w:val="CF50B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238B5"/>
    <w:multiLevelType w:val="hybridMultilevel"/>
    <w:tmpl w:val="89D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A607F7"/>
    <w:multiLevelType w:val="hybridMultilevel"/>
    <w:tmpl w:val="60041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E90654"/>
    <w:multiLevelType w:val="hybridMultilevel"/>
    <w:tmpl w:val="FA96E058"/>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9" w15:restartNumberingAfterBreak="0">
    <w:nsid w:val="3B515488"/>
    <w:multiLevelType w:val="hybridMultilevel"/>
    <w:tmpl w:val="268E7E6E"/>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0" w15:restartNumberingAfterBreak="0">
    <w:nsid w:val="3D7E3EF6"/>
    <w:multiLevelType w:val="hybridMultilevel"/>
    <w:tmpl w:val="4202C902"/>
    <w:lvl w:ilvl="0" w:tplc="E2CAF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5E3053"/>
    <w:multiLevelType w:val="hybridMultilevel"/>
    <w:tmpl w:val="31501312"/>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0545A7"/>
    <w:multiLevelType w:val="hybridMultilevel"/>
    <w:tmpl w:val="8C48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BF4704"/>
    <w:multiLevelType w:val="hybridMultilevel"/>
    <w:tmpl w:val="5DB6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797606"/>
    <w:multiLevelType w:val="hybridMultilevel"/>
    <w:tmpl w:val="E13A2516"/>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8B187F"/>
    <w:multiLevelType w:val="hybridMultilevel"/>
    <w:tmpl w:val="3FEEF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485A27"/>
    <w:multiLevelType w:val="hybridMultilevel"/>
    <w:tmpl w:val="9DA8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8B6F2F"/>
    <w:multiLevelType w:val="hybridMultilevel"/>
    <w:tmpl w:val="4F8E6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C6003D"/>
    <w:multiLevelType w:val="hybridMultilevel"/>
    <w:tmpl w:val="8F76072C"/>
    <w:lvl w:ilvl="0" w:tplc="D6529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C31A22"/>
    <w:multiLevelType w:val="hybridMultilevel"/>
    <w:tmpl w:val="70A62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976EDE"/>
    <w:multiLevelType w:val="hybridMultilevel"/>
    <w:tmpl w:val="77E6337A"/>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F73222"/>
    <w:multiLevelType w:val="hybridMultilevel"/>
    <w:tmpl w:val="1BB698D2"/>
    <w:lvl w:ilvl="0" w:tplc="4A1A2AEE">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8BD337D"/>
    <w:multiLevelType w:val="hybridMultilevel"/>
    <w:tmpl w:val="46409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A4752D9"/>
    <w:multiLevelType w:val="hybridMultilevel"/>
    <w:tmpl w:val="1C600ECA"/>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24" w15:restartNumberingAfterBreak="0">
    <w:nsid w:val="7D782A11"/>
    <w:multiLevelType w:val="hybridMultilevel"/>
    <w:tmpl w:val="F9280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CD72BF"/>
    <w:multiLevelType w:val="hybridMultilevel"/>
    <w:tmpl w:val="314C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10"/>
  </w:num>
  <w:num w:numId="14">
    <w:abstractNumId w:val="7"/>
  </w:num>
  <w:num w:numId="15">
    <w:abstractNumId w:val="6"/>
  </w:num>
  <w:num w:numId="16">
    <w:abstractNumId w:val="16"/>
  </w:num>
  <w:num w:numId="17">
    <w:abstractNumId w:val="12"/>
  </w:num>
  <w:num w:numId="18">
    <w:abstractNumId w:val="13"/>
  </w:num>
  <w:num w:numId="19">
    <w:abstractNumId w:val="5"/>
  </w:num>
  <w:num w:numId="20">
    <w:abstractNumId w:val="19"/>
  </w:num>
  <w:num w:numId="21">
    <w:abstractNumId w:val="15"/>
  </w:num>
  <w:num w:numId="22">
    <w:abstractNumId w:val="2"/>
  </w:num>
  <w:num w:numId="23">
    <w:abstractNumId w:val="25"/>
  </w:num>
  <w:num w:numId="24">
    <w:abstractNumId w:val="18"/>
  </w:num>
  <w:num w:numId="25">
    <w:abstractNumId w:val="24"/>
  </w:num>
  <w:num w:numId="26">
    <w:abstractNumId w:val="0"/>
  </w:num>
  <w:num w:numId="27">
    <w:abstractNumId w:val="17"/>
  </w:num>
  <w:num w:numId="28">
    <w:abstractNumId w:val="3"/>
  </w:num>
  <w:num w:numId="29">
    <w:abstractNumId w:val="20"/>
  </w:num>
  <w:num w:numId="30">
    <w:abstractNumId w:val="9"/>
  </w:num>
  <w:num w:numId="31">
    <w:abstractNumId w:val="23"/>
  </w:num>
  <w:num w:numId="32">
    <w:abstractNumId w:val="11"/>
  </w:num>
  <w:num w:numId="33">
    <w:abstractNumId w:val="14"/>
  </w:num>
  <w:num w:numId="34">
    <w:abstractNumId w:val="22"/>
  </w:num>
  <w:num w:numId="35">
    <w:abstractNumId w:val="8"/>
  </w:num>
  <w:num w:numId="36">
    <w:abstractNumId w:val="21"/>
  </w:num>
  <w:num w:numId="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2"/>
    <w:compatSetting w:name="useWord2013TrackBottomHyphenation" w:uri="http://schemas.microsoft.com/office/word" w:val="1"/>
  </w:compat>
  <w:rsids>
    <w:rsidRoot w:val="00A362BC"/>
    <w:rsid w:val="00001745"/>
    <w:rsid w:val="0002029B"/>
    <w:rsid w:val="000208CF"/>
    <w:rsid w:val="00027573"/>
    <w:rsid w:val="00035D4B"/>
    <w:rsid w:val="00037DC8"/>
    <w:rsid w:val="00046389"/>
    <w:rsid w:val="0005250C"/>
    <w:rsid w:val="0005417B"/>
    <w:rsid w:val="000547AD"/>
    <w:rsid w:val="000843A0"/>
    <w:rsid w:val="000920B6"/>
    <w:rsid w:val="0009604F"/>
    <w:rsid w:val="000A320F"/>
    <w:rsid w:val="000B23BF"/>
    <w:rsid w:val="000D17CB"/>
    <w:rsid w:val="000D7464"/>
    <w:rsid w:val="000E28DD"/>
    <w:rsid w:val="000E547A"/>
    <w:rsid w:val="000F0C10"/>
    <w:rsid w:val="000F1DC5"/>
    <w:rsid w:val="000F49A9"/>
    <w:rsid w:val="00107635"/>
    <w:rsid w:val="00112965"/>
    <w:rsid w:val="00112FA8"/>
    <w:rsid w:val="00115EDE"/>
    <w:rsid w:val="001218F2"/>
    <w:rsid w:val="001279BD"/>
    <w:rsid w:val="0013062D"/>
    <w:rsid w:val="00132682"/>
    <w:rsid w:val="001400AA"/>
    <w:rsid w:val="00144F87"/>
    <w:rsid w:val="00151ECD"/>
    <w:rsid w:val="00154C09"/>
    <w:rsid w:val="00160BDF"/>
    <w:rsid w:val="00161132"/>
    <w:rsid w:val="00161777"/>
    <w:rsid w:val="0016420D"/>
    <w:rsid w:val="00170B1F"/>
    <w:rsid w:val="001712C7"/>
    <w:rsid w:val="00172F8B"/>
    <w:rsid w:val="0017676B"/>
    <w:rsid w:val="001905B9"/>
    <w:rsid w:val="001962C8"/>
    <w:rsid w:val="001A466E"/>
    <w:rsid w:val="001A6749"/>
    <w:rsid w:val="001B66E2"/>
    <w:rsid w:val="001C0BA6"/>
    <w:rsid w:val="001C0CB2"/>
    <w:rsid w:val="001C269A"/>
    <w:rsid w:val="001D1620"/>
    <w:rsid w:val="001D35C0"/>
    <w:rsid w:val="001E01AD"/>
    <w:rsid w:val="001E07B0"/>
    <w:rsid w:val="001E3330"/>
    <w:rsid w:val="001F2976"/>
    <w:rsid w:val="0022030D"/>
    <w:rsid w:val="00234C95"/>
    <w:rsid w:val="002371F6"/>
    <w:rsid w:val="002546E3"/>
    <w:rsid w:val="00254AF1"/>
    <w:rsid w:val="00256944"/>
    <w:rsid w:val="00266D49"/>
    <w:rsid w:val="002731C8"/>
    <w:rsid w:val="002815F9"/>
    <w:rsid w:val="0028659A"/>
    <w:rsid w:val="002869C3"/>
    <w:rsid w:val="0028776D"/>
    <w:rsid w:val="0029071D"/>
    <w:rsid w:val="00292F06"/>
    <w:rsid w:val="002A2DAD"/>
    <w:rsid w:val="002B7A98"/>
    <w:rsid w:val="002E1900"/>
    <w:rsid w:val="002E653A"/>
    <w:rsid w:val="002F5336"/>
    <w:rsid w:val="002F776C"/>
    <w:rsid w:val="0030070E"/>
    <w:rsid w:val="0032326F"/>
    <w:rsid w:val="003363BE"/>
    <w:rsid w:val="00340071"/>
    <w:rsid w:val="00340E97"/>
    <w:rsid w:val="00341658"/>
    <w:rsid w:val="00351C72"/>
    <w:rsid w:val="00353935"/>
    <w:rsid w:val="00354EF0"/>
    <w:rsid w:val="00355979"/>
    <w:rsid w:val="00364162"/>
    <w:rsid w:val="00371654"/>
    <w:rsid w:val="0037209A"/>
    <w:rsid w:val="0037365D"/>
    <w:rsid w:val="00383F4F"/>
    <w:rsid w:val="003B009F"/>
    <w:rsid w:val="003B5FE0"/>
    <w:rsid w:val="003B7710"/>
    <w:rsid w:val="003C27EE"/>
    <w:rsid w:val="003C73E7"/>
    <w:rsid w:val="003C7753"/>
    <w:rsid w:val="003D11A8"/>
    <w:rsid w:val="003D1840"/>
    <w:rsid w:val="003E29E2"/>
    <w:rsid w:val="003E63DD"/>
    <w:rsid w:val="003F0C17"/>
    <w:rsid w:val="003F4AE8"/>
    <w:rsid w:val="003F66FF"/>
    <w:rsid w:val="003F708A"/>
    <w:rsid w:val="00404615"/>
    <w:rsid w:val="00410C6A"/>
    <w:rsid w:val="00412951"/>
    <w:rsid w:val="00412E17"/>
    <w:rsid w:val="0045005A"/>
    <w:rsid w:val="0046275C"/>
    <w:rsid w:val="00465585"/>
    <w:rsid w:val="00471551"/>
    <w:rsid w:val="00475402"/>
    <w:rsid w:val="00481CA9"/>
    <w:rsid w:val="00482333"/>
    <w:rsid w:val="00486EF0"/>
    <w:rsid w:val="00490D11"/>
    <w:rsid w:val="00493395"/>
    <w:rsid w:val="00493CEF"/>
    <w:rsid w:val="004A08E2"/>
    <w:rsid w:val="004A221C"/>
    <w:rsid w:val="004A5876"/>
    <w:rsid w:val="004B1CFD"/>
    <w:rsid w:val="004B5390"/>
    <w:rsid w:val="004C10C4"/>
    <w:rsid w:val="004C1F06"/>
    <w:rsid w:val="004C3A6D"/>
    <w:rsid w:val="004C514E"/>
    <w:rsid w:val="004C5DAB"/>
    <w:rsid w:val="004C6BF5"/>
    <w:rsid w:val="004D157E"/>
    <w:rsid w:val="004D3791"/>
    <w:rsid w:val="004D4575"/>
    <w:rsid w:val="004D705C"/>
    <w:rsid w:val="004D7B3D"/>
    <w:rsid w:val="004E3329"/>
    <w:rsid w:val="004E733D"/>
    <w:rsid w:val="004F0323"/>
    <w:rsid w:val="004F0C68"/>
    <w:rsid w:val="004F2C3B"/>
    <w:rsid w:val="004F4B5B"/>
    <w:rsid w:val="005017BF"/>
    <w:rsid w:val="005033F7"/>
    <w:rsid w:val="00510446"/>
    <w:rsid w:val="00513297"/>
    <w:rsid w:val="005201BA"/>
    <w:rsid w:val="00527338"/>
    <w:rsid w:val="0053233E"/>
    <w:rsid w:val="00536D28"/>
    <w:rsid w:val="005444A1"/>
    <w:rsid w:val="005461D0"/>
    <w:rsid w:val="00547C89"/>
    <w:rsid w:val="0056536C"/>
    <w:rsid w:val="00567E22"/>
    <w:rsid w:val="00574B53"/>
    <w:rsid w:val="00586BCC"/>
    <w:rsid w:val="005A0648"/>
    <w:rsid w:val="005B0B9D"/>
    <w:rsid w:val="005C4657"/>
    <w:rsid w:val="005C4939"/>
    <w:rsid w:val="005D4F6B"/>
    <w:rsid w:val="005D5E52"/>
    <w:rsid w:val="005E0907"/>
    <w:rsid w:val="005E55CE"/>
    <w:rsid w:val="005F5AF6"/>
    <w:rsid w:val="00600733"/>
    <w:rsid w:val="00600857"/>
    <w:rsid w:val="006011ED"/>
    <w:rsid w:val="00602D3C"/>
    <w:rsid w:val="00603118"/>
    <w:rsid w:val="006037CF"/>
    <w:rsid w:val="00605ABF"/>
    <w:rsid w:val="0062422C"/>
    <w:rsid w:val="00624C1F"/>
    <w:rsid w:val="00635BDB"/>
    <w:rsid w:val="00636369"/>
    <w:rsid w:val="00647F3E"/>
    <w:rsid w:val="0065380D"/>
    <w:rsid w:val="0065429F"/>
    <w:rsid w:val="0065524C"/>
    <w:rsid w:val="00661D32"/>
    <w:rsid w:val="00661E52"/>
    <w:rsid w:val="00665C65"/>
    <w:rsid w:val="006735A9"/>
    <w:rsid w:val="00673BA3"/>
    <w:rsid w:val="00682B37"/>
    <w:rsid w:val="00695E61"/>
    <w:rsid w:val="006A3A11"/>
    <w:rsid w:val="006A7B99"/>
    <w:rsid w:val="006B38D2"/>
    <w:rsid w:val="006B70AD"/>
    <w:rsid w:val="006C4A5E"/>
    <w:rsid w:val="006C6590"/>
    <w:rsid w:val="006C7155"/>
    <w:rsid w:val="006D6925"/>
    <w:rsid w:val="006E04CF"/>
    <w:rsid w:val="006E2527"/>
    <w:rsid w:val="006E34CB"/>
    <w:rsid w:val="006E7C23"/>
    <w:rsid w:val="006F4C01"/>
    <w:rsid w:val="00706443"/>
    <w:rsid w:val="00712DC9"/>
    <w:rsid w:val="007207C0"/>
    <w:rsid w:val="007213B6"/>
    <w:rsid w:val="007216B3"/>
    <w:rsid w:val="007379DF"/>
    <w:rsid w:val="00745257"/>
    <w:rsid w:val="00747BBB"/>
    <w:rsid w:val="0075318F"/>
    <w:rsid w:val="00762E36"/>
    <w:rsid w:val="00764D74"/>
    <w:rsid w:val="00767117"/>
    <w:rsid w:val="007673FA"/>
    <w:rsid w:val="00774F0F"/>
    <w:rsid w:val="007756CC"/>
    <w:rsid w:val="0078040C"/>
    <w:rsid w:val="0078704C"/>
    <w:rsid w:val="00792A94"/>
    <w:rsid w:val="00797934"/>
    <w:rsid w:val="007B34C7"/>
    <w:rsid w:val="007B527E"/>
    <w:rsid w:val="007C214F"/>
    <w:rsid w:val="007C2FFC"/>
    <w:rsid w:val="007D7E00"/>
    <w:rsid w:val="007F4EA8"/>
    <w:rsid w:val="007F5900"/>
    <w:rsid w:val="00800DF0"/>
    <w:rsid w:val="00801886"/>
    <w:rsid w:val="00801BA7"/>
    <w:rsid w:val="00811096"/>
    <w:rsid w:val="00815B2E"/>
    <w:rsid w:val="00825051"/>
    <w:rsid w:val="0083139B"/>
    <w:rsid w:val="00833EA1"/>
    <w:rsid w:val="00835A5D"/>
    <w:rsid w:val="008368D3"/>
    <w:rsid w:val="008434EC"/>
    <w:rsid w:val="00846817"/>
    <w:rsid w:val="0084791A"/>
    <w:rsid w:val="00865937"/>
    <w:rsid w:val="00866889"/>
    <w:rsid w:val="00871C96"/>
    <w:rsid w:val="00874775"/>
    <w:rsid w:val="008750A3"/>
    <w:rsid w:val="00880C5A"/>
    <w:rsid w:val="0088519C"/>
    <w:rsid w:val="00887F68"/>
    <w:rsid w:val="008A101C"/>
    <w:rsid w:val="008A58E3"/>
    <w:rsid w:val="008A7296"/>
    <w:rsid w:val="008B08AC"/>
    <w:rsid w:val="008B197E"/>
    <w:rsid w:val="008C2637"/>
    <w:rsid w:val="008E7F48"/>
    <w:rsid w:val="008F0E02"/>
    <w:rsid w:val="008F216A"/>
    <w:rsid w:val="00900E4E"/>
    <w:rsid w:val="00912EFA"/>
    <w:rsid w:val="0091549F"/>
    <w:rsid w:val="00922077"/>
    <w:rsid w:val="0092418F"/>
    <w:rsid w:val="00927DC9"/>
    <w:rsid w:val="00930F77"/>
    <w:rsid w:val="009525A9"/>
    <w:rsid w:val="009627B3"/>
    <w:rsid w:val="0096301D"/>
    <w:rsid w:val="009721D8"/>
    <w:rsid w:val="00974F37"/>
    <w:rsid w:val="00977C19"/>
    <w:rsid w:val="00985602"/>
    <w:rsid w:val="009867EB"/>
    <w:rsid w:val="0099201E"/>
    <w:rsid w:val="009924C9"/>
    <w:rsid w:val="009A0358"/>
    <w:rsid w:val="009A241B"/>
    <w:rsid w:val="009A40B4"/>
    <w:rsid w:val="009C3146"/>
    <w:rsid w:val="009C5438"/>
    <w:rsid w:val="009C7897"/>
    <w:rsid w:val="009D0812"/>
    <w:rsid w:val="009D4CAE"/>
    <w:rsid w:val="009E102F"/>
    <w:rsid w:val="009E32C2"/>
    <w:rsid w:val="009F72D0"/>
    <w:rsid w:val="00A0582C"/>
    <w:rsid w:val="00A11B01"/>
    <w:rsid w:val="00A129D1"/>
    <w:rsid w:val="00A209D4"/>
    <w:rsid w:val="00A25024"/>
    <w:rsid w:val="00A353F7"/>
    <w:rsid w:val="00A362BC"/>
    <w:rsid w:val="00A43537"/>
    <w:rsid w:val="00A478E8"/>
    <w:rsid w:val="00A50E2A"/>
    <w:rsid w:val="00A54841"/>
    <w:rsid w:val="00A55365"/>
    <w:rsid w:val="00A556EF"/>
    <w:rsid w:val="00A56B6F"/>
    <w:rsid w:val="00A60D20"/>
    <w:rsid w:val="00A62544"/>
    <w:rsid w:val="00A72A01"/>
    <w:rsid w:val="00A73F76"/>
    <w:rsid w:val="00A80B40"/>
    <w:rsid w:val="00A826B7"/>
    <w:rsid w:val="00A82C89"/>
    <w:rsid w:val="00A84FA4"/>
    <w:rsid w:val="00A87052"/>
    <w:rsid w:val="00A93E66"/>
    <w:rsid w:val="00AA0C29"/>
    <w:rsid w:val="00AA1455"/>
    <w:rsid w:val="00AA3A25"/>
    <w:rsid w:val="00AB1D80"/>
    <w:rsid w:val="00AB2E44"/>
    <w:rsid w:val="00AB45C6"/>
    <w:rsid w:val="00AC000C"/>
    <w:rsid w:val="00AC0458"/>
    <w:rsid w:val="00AC349A"/>
    <w:rsid w:val="00AD59AD"/>
    <w:rsid w:val="00AE349C"/>
    <w:rsid w:val="00AE4E8C"/>
    <w:rsid w:val="00AE7B8C"/>
    <w:rsid w:val="00AF132C"/>
    <w:rsid w:val="00AF5917"/>
    <w:rsid w:val="00B028C7"/>
    <w:rsid w:val="00B05A54"/>
    <w:rsid w:val="00B060EE"/>
    <w:rsid w:val="00B1497C"/>
    <w:rsid w:val="00B210F6"/>
    <w:rsid w:val="00B25096"/>
    <w:rsid w:val="00B41688"/>
    <w:rsid w:val="00B52410"/>
    <w:rsid w:val="00B600AC"/>
    <w:rsid w:val="00B609D3"/>
    <w:rsid w:val="00B62B29"/>
    <w:rsid w:val="00B76596"/>
    <w:rsid w:val="00B91DC0"/>
    <w:rsid w:val="00BA4804"/>
    <w:rsid w:val="00BA7AE1"/>
    <w:rsid w:val="00BB05D6"/>
    <w:rsid w:val="00BB1E3D"/>
    <w:rsid w:val="00BB2816"/>
    <w:rsid w:val="00BB7220"/>
    <w:rsid w:val="00BC3A78"/>
    <w:rsid w:val="00BC7FA6"/>
    <w:rsid w:val="00BD1E60"/>
    <w:rsid w:val="00BD2944"/>
    <w:rsid w:val="00BE292E"/>
    <w:rsid w:val="00BE6B72"/>
    <w:rsid w:val="00BF7904"/>
    <w:rsid w:val="00C037D3"/>
    <w:rsid w:val="00C1109F"/>
    <w:rsid w:val="00C11D98"/>
    <w:rsid w:val="00C319D2"/>
    <w:rsid w:val="00C34786"/>
    <w:rsid w:val="00C5090A"/>
    <w:rsid w:val="00C525C8"/>
    <w:rsid w:val="00C52818"/>
    <w:rsid w:val="00C545A5"/>
    <w:rsid w:val="00C55D01"/>
    <w:rsid w:val="00C57763"/>
    <w:rsid w:val="00C84800"/>
    <w:rsid w:val="00C8551E"/>
    <w:rsid w:val="00C855A0"/>
    <w:rsid w:val="00CA1EBA"/>
    <w:rsid w:val="00CA35E3"/>
    <w:rsid w:val="00CA5897"/>
    <w:rsid w:val="00CA5971"/>
    <w:rsid w:val="00CA73E4"/>
    <w:rsid w:val="00CB7BFE"/>
    <w:rsid w:val="00CC269F"/>
    <w:rsid w:val="00CC3167"/>
    <w:rsid w:val="00CC389C"/>
    <w:rsid w:val="00CC5FFC"/>
    <w:rsid w:val="00CC71F4"/>
    <w:rsid w:val="00CD72C8"/>
    <w:rsid w:val="00CD783A"/>
    <w:rsid w:val="00CE02E1"/>
    <w:rsid w:val="00CE09C5"/>
    <w:rsid w:val="00CE13B3"/>
    <w:rsid w:val="00CE32D0"/>
    <w:rsid w:val="00CF01E4"/>
    <w:rsid w:val="00CF0344"/>
    <w:rsid w:val="00CF40B6"/>
    <w:rsid w:val="00D067CC"/>
    <w:rsid w:val="00D23CA3"/>
    <w:rsid w:val="00D3226E"/>
    <w:rsid w:val="00D40F41"/>
    <w:rsid w:val="00D41EC5"/>
    <w:rsid w:val="00D43659"/>
    <w:rsid w:val="00D44625"/>
    <w:rsid w:val="00D51047"/>
    <w:rsid w:val="00D5306D"/>
    <w:rsid w:val="00D5417C"/>
    <w:rsid w:val="00D60EA5"/>
    <w:rsid w:val="00D70D65"/>
    <w:rsid w:val="00D733E1"/>
    <w:rsid w:val="00D73733"/>
    <w:rsid w:val="00D76FA8"/>
    <w:rsid w:val="00D81936"/>
    <w:rsid w:val="00D828F5"/>
    <w:rsid w:val="00D90573"/>
    <w:rsid w:val="00D94CF6"/>
    <w:rsid w:val="00D96F0A"/>
    <w:rsid w:val="00D9718A"/>
    <w:rsid w:val="00DC186F"/>
    <w:rsid w:val="00DC37E4"/>
    <w:rsid w:val="00DC4AD4"/>
    <w:rsid w:val="00DC50DF"/>
    <w:rsid w:val="00DD22DB"/>
    <w:rsid w:val="00DD41D1"/>
    <w:rsid w:val="00DE78D6"/>
    <w:rsid w:val="00DF0236"/>
    <w:rsid w:val="00DF1721"/>
    <w:rsid w:val="00DF1CFD"/>
    <w:rsid w:val="00DF555A"/>
    <w:rsid w:val="00E14884"/>
    <w:rsid w:val="00E17874"/>
    <w:rsid w:val="00E221EB"/>
    <w:rsid w:val="00E259D9"/>
    <w:rsid w:val="00E4456E"/>
    <w:rsid w:val="00E4471D"/>
    <w:rsid w:val="00E463BA"/>
    <w:rsid w:val="00E463DE"/>
    <w:rsid w:val="00E46865"/>
    <w:rsid w:val="00E56045"/>
    <w:rsid w:val="00E615FA"/>
    <w:rsid w:val="00E62CEC"/>
    <w:rsid w:val="00E67403"/>
    <w:rsid w:val="00E6742F"/>
    <w:rsid w:val="00E70760"/>
    <w:rsid w:val="00E747D3"/>
    <w:rsid w:val="00E76CF8"/>
    <w:rsid w:val="00E935C0"/>
    <w:rsid w:val="00E96C18"/>
    <w:rsid w:val="00E97B0C"/>
    <w:rsid w:val="00EA104E"/>
    <w:rsid w:val="00EA604D"/>
    <w:rsid w:val="00EC27F5"/>
    <w:rsid w:val="00EC4345"/>
    <w:rsid w:val="00EC572F"/>
    <w:rsid w:val="00EE0AA7"/>
    <w:rsid w:val="00EF5198"/>
    <w:rsid w:val="00F00345"/>
    <w:rsid w:val="00F004B6"/>
    <w:rsid w:val="00F02F44"/>
    <w:rsid w:val="00F03A81"/>
    <w:rsid w:val="00F12A52"/>
    <w:rsid w:val="00F1688E"/>
    <w:rsid w:val="00F22F62"/>
    <w:rsid w:val="00F2364E"/>
    <w:rsid w:val="00F23E6A"/>
    <w:rsid w:val="00F63939"/>
    <w:rsid w:val="00F63B8B"/>
    <w:rsid w:val="00F662A3"/>
    <w:rsid w:val="00F74FF6"/>
    <w:rsid w:val="00F84806"/>
    <w:rsid w:val="00F90328"/>
    <w:rsid w:val="00F972BC"/>
    <w:rsid w:val="00FA1085"/>
    <w:rsid w:val="00FB69AE"/>
    <w:rsid w:val="00FD34B4"/>
    <w:rsid w:val="00FF51EB"/>
    <w:rsid w:val="00FF69A5"/>
    <w:rsid w:val="00FF7616"/>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ACEC7C"/>
  <w15:docId w15:val="{2F1E7850-F5EF-4292-9809-21E958670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65D"/>
    <w:rPr>
      <w:rFonts w:ascii="Calibri" w:hAnsi="Calibri"/>
      <w:lang w:val="en-GB"/>
    </w:rPr>
  </w:style>
  <w:style w:type="paragraph" w:styleId="Heading1">
    <w:name w:val="heading 1"/>
    <w:basedOn w:val="Normal"/>
    <w:next w:val="Normal"/>
    <w:link w:val="Heading1Char"/>
    <w:uiPriority w:val="9"/>
    <w:qFormat/>
    <w:rsid w:val="004D7B3D"/>
    <w:pPr>
      <w:keepNext/>
      <w:keepLines/>
      <w:pageBreakBefore/>
      <w:numPr>
        <w:numId w:val="12"/>
      </w:numPr>
      <w:spacing w:before="360"/>
      <w:ind w:left="431" w:hanging="431"/>
      <w:jc w:val="right"/>
      <w:outlineLvl w:val="0"/>
    </w:pPr>
    <w:rPr>
      <w:rFonts w:eastAsiaTheme="majorEastAsia" w:cstheme="majorBidi"/>
      <w:b/>
      <w:bCs/>
      <w:smallCaps/>
      <w:color w:val="000000" w:themeColor="text1"/>
      <w:sz w:val="48"/>
      <w:szCs w:val="36"/>
    </w:rPr>
  </w:style>
  <w:style w:type="paragraph" w:styleId="Heading2">
    <w:name w:val="heading 2"/>
    <w:basedOn w:val="Normal"/>
    <w:next w:val="Normal"/>
    <w:link w:val="Heading2Char"/>
    <w:uiPriority w:val="9"/>
    <w:unhideWhenUsed/>
    <w:qFormat/>
    <w:rsid w:val="009525A9"/>
    <w:pPr>
      <w:keepNext/>
      <w:keepLines/>
      <w:numPr>
        <w:ilvl w:val="1"/>
        <w:numId w:val="12"/>
      </w:numPr>
      <w:pBdr>
        <w:bottom w:val="single" w:sz="12" w:space="1" w:color="auto"/>
      </w:pBdr>
      <w:spacing w:before="360" w:after="200"/>
      <w:ind w:left="578" w:hanging="578"/>
      <w:outlineLvl w:val="1"/>
    </w:pPr>
    <w:rPr>
      <w:rFonts w:eastAsiaTheme="majorEastAsia" w:cstheme="majorBidi"/>
      <w:b/>
      <w:bCs/>
      <w:smallCaps/>
      <w:color w:val="000000" w:themeColor="text1"/>
      <w:sz w:val="30"/>
      <w:szCs w:val="28"/>
    </w:rPr>
  </w:style>
  <w:style w:type="paragraph" w:styleId="Heading3">
    <w:name w:val="heading 3"/>
    <w:basedOn w:val="Normal"/>
    <w:next w:val="Normal"/>
    <w:link w:val="Heading3Char"/>
    <w:uiPriority w:val="9"/>
    <w:unhideWhenUsed/>
    <w:qFormat/>
    <w:rsid w:val="00404615"/>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404615"/>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04615"/>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rsid w:val="00404615"/>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rsid w:val="00404615"/>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4615"/>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4615"/>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63BE"/>
    <w:pPr>
      <w:spacing w:after="0" w:line="240" w:lineRule="auto"/>
      <w:contextualSpacing/>
      <w:jc w:val="center"/>
    </w:pPr>
    <w:rPr>
      <w:rFonts w:eastAsiaTheme="majorEastAsia" w:cstheme="majorBidi"/>
      <w:b/>
      <w:color w:val="000000" w:themeColor="text1"/>
      <w:sz w:val="56"/>
      <w:szCs w:val="56"/>
    </w:rPr>
  </w:style>
  <w:style w:type="character" w:customStyle="1" w:styleId="TitleChar">
    <w:name w:val="Title Char"/>
    <w:basedOn w:val="DefaultParagraphFont"/>
    <w:link w:val="Title"/>
    <w:uiPriority w:val="10"/>
    <w:rsid w:val="003363BE"/>
    <w:rPr>
      <w:rFonts w:eastAsiaTheme="majorEastAsia" w:cstheme="majorBidi"/>
      <w:b/>
      <w:color w:val="000000" w:themeColor="text1"/>
      <w:sz w:val="56"/>
      <w:szCs w:val="56"/>
    </w:rPr>
  </w:style>
  <w:style w:type="paragraph" w:styleId="Subtitle">
    <w:name w:val="Subtitle"/>
    <w:basedOn w:val="Normal"/>
    <w:next w:val="Normal"/>
    <w:link w:val="SubtitleChar"/>
    <w:uiPriority w:val="11"/>
    <w:qFormat/>
    <w:rsid w:val="00404615"/>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404615"/>
    <w:rPr>
      <w:color w:val="5A5A5A" w:themeColor="text1" w:themeTint="A5"/>
      <w:spacing w:val="10"/>
    </w:rPr>
  </w:style>
  <w:style w:type="character" w:customStyle="1" w:styleId="Heading1Char">
    <w:name w:val="Heading 1 Char"/>
    <w:basedOn w:val="DefaultParagraphFont"/>
    <w:link w:val="Heading1"/>
    <w:uiPriority w:val="9"/>
    <w:rsid w:val="004D7B3D"/>
    <w:rPr>
      <w:rFonts w:ascii="Calibri" w:eastAsiaTheme="majorEastAsia" w:hAnsi="Calibri" w:cstheme="majorBidi"/>
      <w:b/>
      <w:bCs/>
      <w:smallCaps/>
      <w:color w:val="000000" w:themeColor="text1"/>
      <w:sz w:val="48"/>
      <w:szCs w:val="36"/>
      <w:lang w:val="en-GB"/>
    </w:rPr>
  </w:style>
  <w:style w:type="character" w:customStyle="1" w:styleId="Heading2Char">
    <w:name w:val="Heading 2 Char"/>
    <w:basedOn w:val="DefaultParagraphFont"/>
    <w:link w:val="Heading2"/>
    <w:uiPriority w:val="9"/>
    <w:rsid w:val="009525A9"/>
    <w:rPr>
      <w:rFonts w:ascii="Calibri" w:eastAsiaTheme="majorEastAsia" w:hAnsi="Calibri" w:cstheme="majorBidi"/>
      <w:b/>
      <w:bCs/>
      <w:smallCaps/>
      <w:color w:val="000000" w:themeColor="text1"/>
      <w:sz w:val="30"/>
      <w:szCs w:val="28"/>
    </w:rPr>
  </w:style>
  <w:style w:type="character" w:customStyle="1" w:styleId="Heading3Char">
    <w:name w:val="Heading 3 Char"/>
    <w:basedOn w:val="DefaultParagraphFont"/>
    <w:link w:val="Heading3"/>
    <w:uiPriority w:val="9"/>
    <w:rsid w:val="00404615"/>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40461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404615"/>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sid w:val="00404615"/>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sid w:val="0040461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461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4615"/>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404615"/>
    <w:rPr>
      <w:i/>
      <w:iCs/>
      <w:color w:val="404040" w:themeColor="text1" w:themeTint="BF"/>
    </w:rPr>
  </w:style>
  <w:style w:type="character" w:styleId="Emphasis">
    <w:name w:val="Emphasis"/>
    <w:basedOn w:val="DefaultParagraphFont"/>
    <w:uiPriority w:val="20"/>
    <w:qFormat/>
    <w:rsid w:val="00404615"/>
    <w:rPr>
      <w:i/>
      <w:iCs/>
      <w:color w:val="auto"/>
    </w:rPr>
  </w:style>
  <w:style w:type="character" w:styleId="IntenseEmphasis">
    <w:name w:val="Intense Emphasis"/>
    <w:basedOn w:val="DefaultParagraphFont"/>
    <w:uiPriority w:val="21"/>
    <w:qFormat/>
    <w:rsid w:val="00404615"/>
    <w:rPr>
      <w:b/>
      <w:bCs/>
      <w:i/>
      <w:iCs/>
      <w:caps/>
    </w:rPr>
  </w:style>
  <w:style w:type="character" w:styleId="Strong">
    <w:name w:val="Strong"/>
    <w:basedOn w:val="DefaultParagraphFont"/>
    <w:uiPriority w:val="22"/>
    <w:qFormat/>
    <w:rsid w:val="00404615"/>
    <w:rPr>
      <w:b/>
      <w:bCs/>
      <w:color w:val="000000" w:themeColor="text1"/>
    </w:rPr>
  </w:style>
  <w:style w:type="paragraph" w:styleId="Quote">
    <w:name w:val="Quote"/>
    <w:basedOn w:val="Normal"/>
    <w:next w:val="Normal"/>
    <w:link w:val="QuoteChar"/>
    <w:uiPriority w:val="29"/>
    <w:qFormat/>
    <w:rsid w:val="00404615"/>
    <w:pPr>
      <w:spacing w:before="160"/>
      <w:ind w:left="720" w:right="720"/>
    </w:pPr>
    <w:rPr>
      <w:i/>
      <w:iCs/>
      <w:color w:val="000000" w:themeColor="text1"/>
    </w:rPr>
  </w:style>
  <w:style w:type="character" w:customStyle="1" w:styleId="QuoteChar">
    <w:name w:val="Quote Char"/>
    <w:basedOn w:val="DefaultParagraphFont"/>
    <w:link w:val="Quote"/>
    <w:uiPriority w:val="29"/>
    <w:rsid w:val="00404615"/>
    <w:rPr>
      <w:i/>
      <w:iCs/>
      <w:color w:val="000000" w:themeColor="text1"/>
    </w:rPr>
  </w:style>
  <w:style w:type="paragraph" w:styleId="IntenseQuote">
    <w:name w:val="Intense Quote"/>
    <w:basedOn w:val="Normal"/>
    <w:next w:val="Normal"/>
    <w:link w:val="IntenseQuoteChar"/>
    <w:uiPriority w:val="30"/>
    <w:qFormat/>
    <w:rsid w:val="0040461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04615"/>
    <w:rPr>
      <w:color w:val="000000" w:themeColor="text1"/>
      <w:shd w:val="clear" w:color="auto" w:fill="F2F2F2" w:themeFill="background1" w:themeFillShade="F2"/>
    </w:rPr>
  </w:style>
  <w:style w:type="character" w:styleId="SubtleReference">
    <w:name w:val="Subtle Reference"/>
    <w:basedOn w:val="DefaultParagraphFont"/>
    <w:uiPriority w:val="31"/>
    <w:qFormat/>
    <w:rsid w:val="0040461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04615"/>
    <w:rPr>
      <w:b/>
      <w:bCs/>
      <w:smallCaps/>
      <w:u w:val="single"/>
    </w:rPr>
  </w:style>
  <w:style w:type="character" w:styleId="BookTitle">
    <w:name w:val="Book Title"/>
    <w:basedOn w:val="DefaultParagraphFont"/>
    <w:uiPriority w:val="33"/>
    <w:qFormat/>
    <w:rsid w:val="00404615"/>
    <w:rPr>
      <w:b w:val="0"/>
      <w:bCs w:val="0"/>
      <w:smallCaps/>
      <w:spacing w:val="5"/>
    </w:rPr>
  </w:style>
  <w:style w:type="paragraph" w:styleId="Caption">
    <w:name w:val="caption"/>
    <w:basedOn w:val="Normal"/>
    <w:next w:val="Normal"/>
    <w:uiPriority w:val="35"/>
    <w:semiHidden/>
    <w:unhideWhenUsed/>
    <w:qFormat/>
    <w:rsid w:val="00404615"/>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rsid w:val="00404615"/>
    <w:pPr>
      <w:outlineLvl w:val="9"/>
    </w:pPr>
  </w:style>
  <w:style w:type="paragraph" w:styleId="NoSpacing">
    <w:name w:val="No Spacing"/>
    <w:link w:val="NoSpacingChar"/>
    <w:uiPriority w:val="1"/>
    <w:qFormat/>
    <w:rsid w:val="00404615"/>
    <w:pPr>
      <w:spacing w:after="0" w:line="240" w:lineRule="auto"/>
    </w:pPr>
  </w:style>
  <w:style w:type="paragraph" w:styleId="ListParagraph">
    <w:name w:val="List Paragraph"/>
    <w:basedOn w:val="Normal"/>
    <w:uiPriority w:val="34"/>
    <w:qFormat/>
    <w:rsid w:val="00404615"/>
    <w:pPr>
      <w:ind w:left="720"/>
      <w:contextualSpacing/>
    </w:pPr>
  </w:style>
  <w:style w:type="table" w:styleId="TableGrid">
    <w:name w:val="Table Grid"/>
    <w:basedOn w:val="TableNormal"/>
    <w:uiPriority w:val="39"/>
    <w:rsid w:val="003C7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27573"/>
    <w:rPr>
      <w:color w:val="6B9F25" w:themeColor="hyperlink"/>
      <w:u w:val="single"/>
    </w:rPr>
  </w:style>
  <w:style w:type="table" w:customStyle="1" w:styleId="PlainTable11">
    <w:name w:val="Plain Table 11"/>
    <w:basedOn w:val="TableNormal"/>
    <w:uiPriority w:val="41"/>
    <w:rsid w:val="006B38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rsid w:val="00046389"/>
  </w:style>
  <w:style w:type="paragraph" w:customStyle="1" w:styleId="code">
    <w:name w:val="code"/>
    <w:basedOn w:val="NoSpacing"/>
    <w:link w:val="codeChar"/>
    <w:qFormat/>
    <w:rsid w:val="00DD22DB"/>
    <w:rPr>
      <w:rFonts w:asciiTheme="majorHAnsi" w:hAnsiTheme="majorHAnsi"/>
    </w:rPr>
  </w:style>
  <w:style w:type="paragraph" w:styleId="TOC1">
    <w:name w:val="toc 1"/>
    <w:basedOn w:val="Normal"/>
    <w:next w:val="Normal"/>
    <w:autoRedefine/>
    <w:uiPriority w:val="39"/>
    <w:unhideWhenUsed/>
    <w:rsid w:val="00712DC9"/>
    <w:pPr>
      <w:spacing w:after="100"/>
    </w:pPr>
  </w:style>
  <w:style w:type="character" w:customStyle="1" w:styleId="codeChar">
    <w:name w:val="code Char"/>
    <w:basedOn w:val="NoSpacingChar"/>
    <w:link w:val="code"/>
    <w:rsid w:val="00DD22DB"/>
    <w:rPr>
      <w:rFonts w:asciiTheme="majorHAnsi" w:hAnsiTheme="majorHAnsi"/>
    </w:rPr>
  </w:style>
  <w:style w:type="paragraph" w:styleId="TOC2">
    <w:name w:val="toc 2"/>
    <w:basedOn w:val="Normal"/>
    <w:next w:val="Normal"/>
    <w:autoRedefine/>
    <w:uiPriority w:val="39"/>
    <w:unhideWhenUsed/>
    <w:rsid w:val="00712DC9"/>
    <w:pPr>
      <w:spacing w:after="100"/>
      <w:ind w:left="220"/>
    </w:pPr>
  </w:style>
  <w:style w:type="paragraph" w:styleId="TOC3">
    <w:name w:val="toc 3"/>
    <w:basedOn w:val="Normal"/>
    <w:next w:val="Normal"/>
    <w:autoRedefine/>
    <w:uiPriority w:val="39"/>
    <w:unhideWhenUsed/>
    <w:rsid w:val="00712DC9"/>
    <w:pPr>
      <w:spacing w:after="100"/>
      <w:ind w:left="440"/>
    </w:pPr>
  </w:style>
  <w:style w:type="paragraph" w:styleId="Header">
    <w:name w:val="header"/>
    <w:basedOn w:val="Normal"/>
    <w:link w:val="HeaderChar"/>
    <w:uiPriority w:val="99"/>
    <w:unhideWhenUsed/>
    <w:rsid w:val="004E7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33D"/>
  </w:style>
  <w:style w:type="paragraph" w:styleId="Footer">
    <w:name w:val="footer"/>
    <w:basedOn w:val="Normal"/>
    <w:link w:val="FooterChar"/>
    <w:uiPriority w:val="99"/>
    <w:unhideWhenUsed/>
    <w:rsid w:val="004E7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733D"/>
  </w:style>
  <w:style w:type="paragraph" w:styleId="BalloonText">
    <w:name w:val="Balloon Text"/>
    <w:basedOn w:val="Normal"/>
    <w:link w:val="BalloonTextChar"/>
    <w:uiPriority w:val="99"/>
    <w:semiHidden/>
    <w:unhideWhenUsed/>
    <w:rsid w:val="00BE6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6B72"/>
    <w:rPr>
      <w:rFonts w:ascii="Tahoma" w:hAnsi="Tahoma" w:cs="Tahoma"/>
      <w:sz w:val="16"/>
      <w:szCs w:val="16"/>
    </w:rPr>
  </w:style>
  <w:style w:type="paragraph" w:customStyle="1" w:styleId="Abtracttitle">
    <w:name w:val="Abtracttitle"/>
    <w:basedOn w:val="Normal"/>
    <w:link w:val="AbtracttitleChar"/>
    <w:qFormat/>
    <w:rsid w:val="009525A9"/>
    <w:pPr>
      <w:pBdr>
        <w:bottom w:val="single" w:sz="4" w:space="1" w:color="auto"/>
      </w:pBdr>
      <w:tabs>
        <w:tab w:val="left" w:pos="2390"/>
      </w:tabs>
    </w:pPr>
    <w:rPr>
      <w:b/>
      <w:sz w:val="40"/>
      <w:szCs w:val="36"/>
    </w:rPr>
  </w:style>
  <w:style w:type="character" w:customStyle="1" w:styleId="AbtracttitleChar">
    <w:name w:val="Abtracttitle Char"/>
    <w:basedOn w:val="DefaultParagraphFont"/>
    <w:link w:val="Abtracttitle"/>
    <w:rsid w:val="009525A9"/>
    <w:rPr>
      <w:rFonts w:ascii="Calibri" w:hAnsi="Calibri"/>
      <w:b/>
      <w:sz w:val="40"/>
      <w:szCs w:val="36"/>
    </w:rPr>
  </w:style>
  <w:style w:type="table" w:customStyle="1" w:styleId="TableGrid0">
    <w:name w:val="TableGrid"/>
    <w:rsid w:val="009525A9"/>
    <w:pPr>
      <w:spacing w:after="0" w:line="240" w:lineRule="auto"/>
    </w:pPr>
    <w:rPr>
      <w:lang w:eastAsia="en-US"/>
    </w:rPr>
    <w:tblPr>
      <w:tblCellMar>
        <w:top w:w="0" w:type="dxa"/>
        <w:left w:w="0" w:type="dxa"/>
        <w:bottom w:w="0" w:type="dxa"/>
        <w:right w:w="0" w:type="dxa"/>
      </w:tblCellMar>
    </w:tblPr>
  </w:style>
  <w:style w:type="paragraph" w:styleId="Revision">
    <w:name w:val="Revision"/>
    <w:hidden/>
    <w:uiPriority w:val="99"/>
    <w:semiHidden/>
    <w:rsid w:val="00BA7AE1"/>
    <w:pPr>
      <w:spacing w:after="0" w:line="240" w:lineRule="auto"/>
    </w:pPr>
    <w:rPr>
      <w:rFonts w:ascii="Calibri" w:hAnsi="Calibri"/>
    </w:rPr>
  </w:style>
  <w:style w:type="paragraph" w:styleId="FootnoteText">
    <w:name w:val="footnote text"/>
    <w:basedOn w:val="Normal"/>
    <w:link w:val="FootnoteTextChar"/>
    <w:uiPriority w:val="99"/>
    <w:semiHidden/>
    <w:unhideWhenUsed/>
    <w:rsid w:val="00CA5897"/>
    <w:pPr>
      <w:spacing w:after="0" w:line="240" w:lineRule="auto"/>
    </w:pPr>
    <w:rPr>
      <w:rFonts w:asciiTheme="minorHAnsi" w:eastAsiaTheme="minorHAnsi" w:hAnsiTheme="minorHAnsi"/>
      <w:sz w:val="20"/>
      <w:szCs w:val="20"/>
      <w:lang w:eastAsia="en-US"/>
    </w:rPr>
  </w:style>
  <w:style w:type="character" w:customStyle="1" w:styleId="FootnoteTextChar">
    <w:name w:val="Footnote Text Char"/>
    <w:basedOn w:val="DefaultParagraphFont"/>
    <w:link w:val="FootnoteText"/>
    <w:uiPriority w:val="99"/>
    <w:semiHidden/>
    <w:rsid w:val="00CA5897"/>
    <w:rPr>
      <w:rFonts w:eastAsiaTheme="minorHAnsi"/>
      <w:sz w:val="20"/>
      <w:szCs w:val="20"/>
      <w:lang w:val="en-GB" w:eastAsia="en-US"/>
    </w:rPr>
  </w:style>
  <w:style w:type="character" w:styleId="FootnoteReference">
    <w:name w:val="footnote reference"/>
    <w:basedOn w:val="DefaultParagraphFont"/>
    <w:uiPriority w:val="99"/>
    <w:semiHidden/>
    <w:unhideWhenUsed/>
    <w:rsid w:val="00CA5897"/>
    <w:rPr>
      <w:vertAlign w:val="superscript"/>
    </w:rPr>
  </w:style>
  <w:style w:type="character" w:styleId="FollowedHyperlink">
    <w:name w:val="FollowedHyperlink"/>
    <w:basedOn w:val="DefaultParagraphFont"/>
    <w:uiPriority w:val="99"/>
    <w:semiHidden/>
    <w:unhideWhenUsed/>
    <w:rsid w:val="00154C09"/>
    <w:rPr>
      <w:color w:val="B26B02" w:themeColor="followedHyperlink"/>
      <w:u w:val="single"/>
    </w:rPr>
  </w:style>
  <w:style w:type="character" w:styleId="UnresolvedMention">
    <w:name w:val="Unresolved Mention"/>
    <w:basedOn w:val="DefaultParagraphFont"/>
    <w:uiPriority w:val="99"/>
    <w:semiHidden/>
    <w:unhideWhenUsed/>
    <w:rsid w:val="00E46865"/>
    <w:rPr>
      <w:color w:val="605E5C"/>
      <w:shd w:val="clear" w:color="auto" w:fill="E1DFDD"/>
    </w:rPr>
  </w:style>
  <w:style w:type="paragraph" w:styleId="NormalWeb">
    <w:name w:val="Normal (Web)"/>
    <w:basedOn w:val="Normal"/>
    <w:uiPriority w:val="99"/>
    <w:semiHidden/>
    <w:unhideWhenUsed/>
    <w:rsid w:val="00486EF0"/>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617809">
      <w:bodyDiv w:val="1"/>
      <w:marLeft w:val="0"/>
      <w:marRight w:val="0"/>
      <w:marTop w:val="0"/>
      <w:marBottom w:val="0"/>
      <w:divBdr>
        <w:top w:val="none" w:sz="0" w:space="0" w:color="auto"/>
        <w:left w:val="none" w:sz="0" w:space="0" w:color="auto"/>
        <w:bottom w:val="none" w:sz="0" w:space="0" w:color="auto"/>
        <w:right w:val="none" w:sz="0" w:space="0" w:color="auto"/>
      </w:divBdr>
    </w:div>
    <w:div w:id="413355550">
      <w:bodyDiv w:val="1"/>
      <w:marLeft w:val="0"/>
      <w:marRight w:val="0"/>
      <w:marTop w:val="0"/>
      <w:marBottom w:val="0"/>
      <w:divBdr>
        <w:top w:val="none" w:sz="0" w:space="0" w:color="auto"/>
        <w:left w:val="none" w:sz="0" w:space="0" w:color="auto"/>
        <w:bottom w:val="none" w:sz="0" w:space="0" w:color="auto"/>
        <w:right w:val="none" w:sz="0" w:space="0" w:color="auto"/>
      </w:divBdr>
    </w:div>
    <w:div w:id="527959984">
      <w:bodyDiv w:val="1"/>
      <w:marLeft w:val="0"/>
      <w:marRight w:val="0"/>
      <w:marTop w:val="0"/>
      <w:marBottom w:val="0"/>
      <w:divBdr>
        <w:top w:val="none" w:sz="0" w:space="0" w:color="auto"/>
        <w:left w:val="none" w:sz="0" w:space="0" w:color="auto"/>
        <w:bottom w:val="none" w:sz="0" w:space="0" w:color="auto"/>
        <w:right w:val="none" w:sz="0" w:space="0" w:color="auto"/>
      </w:divBdr>
    </w:div>
    <w:div w:id="724990304">
      <w:bodyDiv w:val="1"/>
      <w:marLeft w:val="0"/>
      <w:marRight w:val="0"/>
      <w:marTop w:val="0"/>
      <w:marBottom w:val="0"/>
      <w:divBdr>
        <w:top w:val="none" w:sz="0" w:space="0" w:color="auto"/>
        <w:left w:val="none" w:sz="0" w:space="0" w:color="auto"/>
        <w:bottom w:val="none" w:sz="0" w:space="0" w:color="auto"/>
        <w:right w:val="none" w:sz="0" w:space="0" w:color="auto"/>
      </w:divBdr>
    </w:div>
    <w:div w:id="970208279">
      <w:bodyDiv w:val="1"/>
      <w:marLeft w:val="0"/>
      <w:marRight w:val="0"/>
      <w:marTop w:val="0"/>
      <w:marBottom w:val="0"/>
      <w:divBdr>
        <w:top w:val="none" w:sz="0" w:space="0" w:color="auto"/>
        <w:left w:val="none" w:sz="0" w:space="0" w:color="auto"/>
        <w:bottom w:val="none" w:sz="0" w:space="0" w:color="auto"/>
        <w:right w:val="none" w:sz="0" w:space="0" w:color="auto"/>
      </w:divBdr>
    </w:div>
    <w:div w:id="1009990340">
      <w:bodyDiv w:val="1"/>
      <w:marLeft w:val="0"/>
      <w:marRight w:val="0"/>
      <w:marTop w:val="0"/>
      <w:marBottom w:val="0"/>
      <w:divBdr>
        <w:top w:val="none" w:sz="0" w:space="0" w:color="auto"/>
        <w:left w:val="none" w:sz="0" w:space="0" w:color="auto"/>
        <w:bottom w:val="none" w:sz="0" w:space="0" w:color="auto"/>
        <w:right w:val="none" w:sz="0" w:space="0" w:color="auto"/>
      </w:divBdr>
    </w:div>
    <w:div w:id="1316841263">
      <w:bodyDiv w:val="1"/>
      <w:marLeft w:val="0"/>
      <w:marRight w:val="0"/>
      <w:marTop w:val="0"/>
      <w:marBottom w:val="0"/>
      <w:divBdr>
        <w:top w:val="none" w:sz="0" w:space="0" w:color="auto"/>
        <w:left w:val="none" w:sz="0" w:space="0" w:color="auto"/>
        <w:bottom w:val="none" w:sz="0" w:space="0" w:color="auto"/>
        <w:right w:val="none" w:sz="0" w:space="0" w:color="auto"/>
      </w:divBdr>
    </w:div>
    <w:div w:id="1380324129">
      <w:bodyDiv w:val="1"/>
      <w:marLeft w:val="0"/>
      <w:marRight w:val="0"/>
      <w:marTop w:val="0"/>
      <w:marBottom w:val="0"/>
      <w:divBdr>
        <w:top w:val="none" w:sz="0" w:space="0" w:color="auto"/>
        <w:left w:val="none" w:sz="0" w:space="0" w:color="auto"/>
        <w:bottom w:val="none" w:sz="0" w:space="0" w:color="auto"/>
        <w:right w:val="none" w:sz="0" w:space="0" w:color="auto"/>
      </w:divBdr>
    </w:div>
    <w:div w:id="1391419963">
      <w:bodyDiv w:val="1"/>
      <w:marLeft w:val="0"/>
      <w:marRight w:val="0"/>
      <w:marTop w:val="0"/>
      <w:marBottom w:val="0"/>
      <w:divBdr>
        <w:top w:val="none" w:sz="0" w:space="0" w:color="auto"/>
        <w:left w:val="none" w:sz="0" w:space="0" w:color="auto"/>
        <w:bottom w:val="none" w:sz="0" w:space="0" w:color="auto"/>
        <w:right w:val="none" w:sz="0" w:space="0" w:color="auto"/>
      </w:divBdr>
    </w:div>
    <w:div w:id="1663504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footnotes.xml.rels><?xml version="1.0" encoding="UTF-8" standalone="yes"?>
<Relationships xmlns="http://schemas.openxmlformats.org/package/2006/relationships"><Relationship Id="rId1" Type="http://schemas.openxmlformats.org/officeDocument/2006/relationships/hyperlink" Target="https://www.thatwhitepaperguy.com/white-paper-faq-frequently-asked-question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d_m\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2371CB93-5161-491D-9481-A0E9B3A48134}">
  <ds:schemaRefs>
    <ds:schemaRef ds:uri="http://schemas.openxmlformats.org/officeDocument/2006/bibliography"/>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3076</TotalTime>
  <Pages>103</Pages>
  <Words>18610</Words>
  <Characters>106082</Characters>
  <Application>Microsoft Office Word</Application>
  <DocSecurity>0</DocSecurity>
  <Lines>884</Lines>
  <Paragraphs>248</Paragraphs>
  <ScaleCrop>false</ScaleCrop>
  <HeadingPairs>
    <vt:vector size="2" baseType="variant">
      <vt:variant>
        <vt:lpstr>Title</vt:lpstr>
      </vt:variant>
      <vt:variant>
        <vt:i4>1</vt:i4>
      </vt:variant>
    </vt:vector>
  </HeadingPairs>
  <TitlesOfParts>
    <vt:vector size="1" baseType="lpstr">
      <vt:lpstr/>
    </vt:vector>
  </TitlesOfParts>
  <Company>UAD</Company>
  <LinksUpToDate>false</LinksUpToDate>
  <CharactersWithSpaces>124444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Colin M</dc:creator>
  <cp:lastModifiedBy>ADAM BOARD</cp:lastModifiedBy>
  <cp:revision>125</cp:revision>
  <dcterms:created xsi:type="dcterms:W3CDTF">2016-06-09T13:13:00Z</dcterms:created>
  <dcterms:modified xsi:type="dcterms:W3CDTF">2022-01-18T23:57:00Z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